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BAC52" w14:textId="4FF013AF" w:rsidR="0064102E" w:rsidRDefault="00061DDA" w:rsidP="0064102E">
      <w:pPr>
        <w:ind w:left="993"/>
      </w:pPr>
      <w:bookmarkStart w:id="0" w:name="_Hlk158396233"/>
      <w:r>
        <w:rPr>
          <w:noProof/>
        </w:rPr>
        <w:drawing>
          <wp:anchor distT="0" distB="0" distL="114300" distR="114300" simplePos="0" relativeHeight="251653120" behindDoc="1" locked="0" layoutInCell="1" allowOverlap="1" wp14:anchorId="0A5865D2" wp14:editId="51D14207">
            <wp:simplePos x="0" y="0"/>
            <wp:positionH relativeFrom="page">
              <wp:align>left</wp:align>
            </wp:positionH>
            <wp:positionV relativeFrom="paragraph">
              <wp:posOffset>-435271</wp:posOffset>
            </wp:positionV>
            <wp:extent cx="7558398" cy="10619382"/>
            <wp:effectExtent l="0" t="0" r="508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7571176" cy="10637335"/>
                    </a:xfrm>
                    <a:prstGeom prst="rect">
                      <a:avLst/>
                    </a:prstGeom>
                  </pic:spPr>
                </pic:pic>
              </a:graphicData>
            </a:graphic>
            <wp14:sizeRelH relativeFrom="page">
              <wp14:pctWidth>0</wp14:pctWidth>
            </wp14:sizeRelH>
            <wp14:sizeRelV relativeFrom="page">
              <wp14:pctHeight>0</wp14:pctHeight>
            </wp14:sizeRelV>
          </wp:anchor>
        </w:drawing>
      </w:r>
    </w:p>
    <w:p w14:paraId="7F02281C" w14:textId="037870AC" w:rsidR="0064102E" w:rsidRDefault="0064102E" w:rsidP="0064102E">
      <w:pPr>
        <w:ind w:left="993"/>
      </w:pPr>
    </w:p>
    <w:bookmarkEnd w:id="0"/>
    <w:p w14:paraId="24729B5F" w14:textId="48300D4C" w:rsidR="0064102E" w:rsidRDefault="006F278F" w:rsidP="0064102E">
      <w:pPr>
        <w:ind w:left="993"/>
      </w:pPr>
      <w:r>
        <w:rPr>
          <w:noProof/>
        </w:rPr>
        <mc:AlternateContent>
          <mc:Choice Requires="wps">
            <w:drawing>
              <wp:anchor distT="0" distB="0" distL="114300" distR="114300" simplePos="0" relativeHeight="251672576" behindDoc="0" locked="0" layoutInCell="1" allowOverlap="1" wp14:anchorId="4970E629" wp14:editId="58B0D033">
                <wp:simplePos x="0" y="0"/>
                <wp:positionH relativeFrom="column">
                  <wp:posOffset>95250</wp:posOffset>
                </wp:positionH>
                <wp:positionV relativeFrom="paragraph">
                  <wp:posOffset>274955</wp:posOffset>
                </wp:positionV>
                <wp:extent cx="3930650" cy="260985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30650" cy="2609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0E629" id="_x0000_t202" coordsize="21600,21600" o:spt="202" path="m,l,21600r21600,l21600,xe">
                <v:stroke joinstyle="miter"/>
                <v:path gradientshapeok="t" o:connecttype="rect"/>
              </v:shapetype>
              <v:shape id="Zone de texte 2" o:spid="_x0000_s1026" type="#_x0000_t202" style="position:absolute;left:0;text-align:left;margin-left:7.5pt;margin-top:21.65pt;width:309.5pt;height:2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" filled="f" stroked="f">
                <v:textbox>
                  <w:txbxContent>
                    <w:p w14:paraId="59D3A572" w14:textId="77777777" w:rsidR="006F278F" w:rsidRDefault="006F278F" w:rsidP="006F278F">
                      <w:pPr>
                        <w:rPr>
                          <w:rFonts w:ascii="Gill Sans MT" w:hAnsi="Gill Sans MT"/>
                          <w:b/>
                          <w:color w:val="0070C0"/>
                          <w:sz w:val="80"/>
                          <w:szCs w:val="80"/>
                        </w:rPr>
                      </w:pPr>
                      <w:r>
                        <w:rPr>
                          <w:rFonts w:ascii="Gill Sans MT" w:hAnsi="Gill Sans MT"/>
                          <w:b/>
                          <w:color w:val="0070C0"/>
                          <w:sz w:val="80"/>
                          <w:szCs w:val="80"/>
                        </w:rPr>
                        <w:t>MSSQL Central Backup</w:t>
                      </w:r>
                    </w:p>
                    <w:p w14:paraId="5D50F543" w14:textId="0A1A388A" w:rsidR="000D6806" w:rsidRPr="00B87D29" w:rsidRDefault="000D6806" w:rsidP="006F278F">
                      <w:pPr>
                        <w:rPr>
                          <w:rFonts w:ascii="Gill Sans MT" w:hAnsi="Gill Sans MT"/>
                          <w:b/>
                          <w:color w:val="0070C0"/>
                          <w:sz w:val="80"/>
                          <w:szCs w:val="80"/>
                        </w:rPr>
                      </w:pPr>
                      <w:r>
                        <w:rPr>
                          <w:rFonts w:ascii="Gill Sans MT" w:hAnsi="Gill Sans MT"/>
                          <w:b/>
                          <w:color w:val="0070C0"/>
                          <w:sz w:val="80"/>
                          <w:szCs w:val="80"/>
                        </w:rPr>
                        <w:t>Administration Guide</w:t>
                      </w:r>
                    </w:p>
                  </w:txbxContent>
                </v:textbox>
                <w10:wrap type="square"/>
              </v:shape>
            </w:pict>
          </mc:Fallback>
        </mc:AlternateContent>
      </w:r>
      <w:r w:rsidR="0064102E">
        <w:br w:type="page"/>
      </w:r>
    </w:p>
    <w:p w14:paraId="45F54EB6" w14:textId="77777777" w:rsidR="001C4EA5" w:rsidRDefault="001C4EA5">
      <w:r>
        <w:lastRenderedPageBreak/>
        <w:br w:type="page"/>
      </w:r>
    </w:p>
    <w:p w14:paraId="0010EE9A" w14:textId="4645C3F5" w:rsidR="00A420EB" w:rsidRDefault="004A4783">
      <w:pPr>
        <w:pStyle w:val="TM1"/>
        <w:tabs>
          <w:tab w:val="left" w:pos="332"/>
          <w:tab w:val="right" w:pos="10451"/>
        </w:tabs>
        <w:rPr>
          <w:b w:val="0"/>
          <w:bCs w:val="0"/>
          <w:caps w:val="0"/>
          <w:noProof/>
          <w:kern w:val="2"/>
          <w:u w:val="none"/>
          <w14:ligatures w14:val="standardContextual"/>
        </w:rPr>
      </w:pPr>
      <w:r>
        <w:lastRenderedPageBreak/>
        <w:fldChar w:fldCharType="begin"/>
      </w:r>
      <w:r>
        <w:instrText xml:space="preserve"> TOC \o "1-3" \h \z \u </w:instrText>
      </w:r>
      <w:r>
        <w:fldChar w:fldCharType="separate"/>
      </w:r>
      <w:hyperlink w:anchor="_Toc159027937" w:history="1">
        <w:r w:rsidR="00A420EB" w:rsidRPr="00EC0BCE">
          <w:rPr>
            <w:rStyle w:val="Lienhypertexte"/>
            <w:noProof/>
          </w:rPr>
          <w:t>1</w:t>
        </w:r>
        <w:r w:rsidR="00A420EB">
          <w:rPr>
            <w:b w:val="0"/>
            <w:bCs w:val="0"/>
            <w:caps w:val="0"/>
            <w:noProof/>
            <w:kern w:val="2"/>
            <w:u w:val="none"/>
            <w14:ligatures w14:val="standardContextual"/>
          </w:rPr>
          <w:tab/>
        </w:r>
        <w:r w:rsidR="00A420EB" w:rsidRPr="00EC0BCE">
          <w:rPr>
            <w:rStyle w:val="Lienhypertexte"/>
            <w:noProof/>
          </w:rPr>
          <w:t>Introduction</w:t>
        </w:r>
        <w:r w:rsidR="00A420EB">
          <w:rPr>
            <w:noProof/>
            <w:webHidden/>
          </w:rPr>
          <w:tab/>
        </w:r>
        <w:r w:rsidR="00A420EB">
          <w:rPr>
            <w:noProof/>
            <w:webHidden/>
          </w:rPr>
          <w:fldChar w:fldCharType="begin"/>
        </w:r>
        <w:r w:rsidR="00A420EB">
          <w:rPr>
            <w:noProof/>
            <w:webHidden/>
          </w:rPr>
          <w:instrText xml:space="preserve"> PAGEREF _Toc159027937 \h </w:instrText>
        </w:r>
        <w:r w:rsidR="00A420EB">
          <w:rPr>
            <w:noProof/>
            <w:webHidden/>
          </w:rPr>
        </w:r>
        <w:r w:rsidR="00A420EB">
          <w:rPr>
            <w:noProof/>
            <w:webHidden/>
          </w:rPr>
          <w:fldChar w:fldCharType="separate"/>
        </w:r>
        <w:r w:rsidR="005A016C">
          <w:rPr>
            <w:noProof/>
            <w:webHidden/>
          </w:rPr>
          <w:t>4</w:t>
        </w:r>
        <w:r w:rsidR="00A420EB">
          <w:rPr>
            <w:noProof/>
            <w:webHidden/>
          </w:rPr>
          <w:fldChar w:fldCharType="end"/>
        </w:r>
      </w:hyperlink>
    </w:p>
    <w:p w14:paraId="249E3C00" w14:textId="63FC1D05" w:rsidR="00A420EB" w:rsidRDefault="00A420EB">
      <w:pPr>
        <w:pStyle w:val="TM2"/>
        <w:tabs>
          <w:tab w:val="left" w:pos="502"/>
          <w:tab w:val="right" w:pos="10451"/>
        </w:tabs>
        <w:rPr>
          <w:b w:val="0"/>
          <w:bCs w:val="0"/>
          <w:smallCaps w:val="0"/>
          <w:noProof/>
          <w:kern w:val="2"/>
          <w14:ligatures w14:val="standardContextual"/>
        </w:rPr>
      </w:pPr>
      <w:hyperlink w:anchor="_Toc159027938" w:history="1">
        <w:r w:rsidRPr="00EC0BCE">
          <w:rPr>
            <w:rStyle w:val="Lienhypertexte"/>
            <w:noProof/>
          </w:rPr>
          <w:t>1.1</w:t>
        </w:r>
        <w:r>
          <w:rPr>
            <w:b w:val="0"/>
            <w:bCs w:val="0"/>
            <w:smallCaps w:val="0"/>
            <w:noProof/>
            <w:kern w:val="2"/>
            <w14:ligatures w14:val="standardContextual"/>
          </w:rPr>
          <w:tab/>
        </w:r>
        <w:r w:rsidRPr="00EC0BCE">
          <w:rPr>
            <w:rStyle w:val="Lienhypertexte"/>
            <w:noProof/>
          </w:rPr>
          <w:t>Objectif de la solution de sauvegarde MSSQL centralisée</w:t>
        </w:r>
        <w:r>
          <w:rPr>
            <w:noProof/>
            <w:webHidden/>
          </w:rPr>
          <w:tab/>
        </w:r>
        <w:r>
          <w:rPr>
            <w:noProof/>
            <w:webHidden/>
          </w:rPr>
          <w:fldChar w:fldCharType="begin"/>
        </w:r>
        <w:r>
          <w:rPr>
            <w:noProof/>
            <w:webHidden/>
          </w:rPr>
          <w:instrText xml:space="preserve"> PAGEREF _Toc159027938 \h </w:instrText>
        </w:r>
        <w:r>
          <w:rPr>
            <w:noProof/>
            <w:webHidden/>
          </w:rPr>
        </w:r>
        <w:r>
          <w:rPr>
            <w:noProof/>
            <w:webHidden/>
          </w:rPr>
          <w:fldChar w:fldCharType="separate"/>
        </w:r>
        <w:r w:rsidR="005A016C">
          <w:rPr>
            <w:noProof/>
            <w:webHidden/>
          </w:rPr>
          <w:t>4</w:t>
        </w:r>
        <w:r>
          <w:rPr>
            <w:noProof/>
            <w:webHidden/>
          </w:rPr>
          <w:fldChar w:fldCharType="end"/>
        </w:r>
      </w:hyperlink>
    </w:p>
    <w:p w14:paraId="65708C5D" w14:textId="3DD422E7" w:rsidR="00A420EB" w:rsidRDefault="00A420EB">
      <w:pPr>
        <w:pStyle w:val="TM2"/>
        <w:tabs>
          <w:tab w:val="left" w:pos="502"/>
          <w:tab w:val="right" w:pos="10451"/>
        </w:tabs>
        <w:rPr>
          <w:b w:val="0"/>
          <w:bCs w:val="0"/>
          <w:smallCaps w:val="0"/>
          <w:noProof/>
          <w:kern w:val="2"/>
          <w14:ligatures w14:val="standardContextual"/>
        </w:rPr>
      </w:pPr>
      <w:hyperlink w:anchor="_Toc159027939" w:history="1">
        <w:r w:rsidRPr="00EC0BCE">
          <w:rPr>
            <w:rStyle w:val="Lienhypertexte"/>
            <w:noProof/>
          </w:rPr>
          <w:t>1.2</w:t>
        </w:r>
        <w:r>
          <w:rPr>
            <w:b w:val="0"/>
            <w:bCs w:val="0"/>
            <w:smallCaps w:val="0"/>
            <w:noProof/>
            <w:kern w:val="2"/>
            <w14:ligatures w14:val="standardContextual"/>
          </w:rPr>
          <w:tab/>
        </w:r>
        <w:r w:rsidRPr="00EC0BCE">
          <w:rPr>
            <w:rStyle w:val="Lienhypertexte"/>
            <w:noProof/>
          </w:rPr>
          <w:t>Outillage</w:t>
        </w:r>
        <w:r>
          <w:rPr>
            <w:noProof/>
            <w:webHidden/>
          </w:rPr>
          <w:tab/>
        </w:r>
        <w:r>
          <w:rPr>
            <w:noProof/>
            <w:webHidden/>
          </w:rPr>
          <w:fldChar w:fldCharType="begin"/>
        </w:r>
        <w:r>
          <w:rPr>
            <w:noProof/>
            <w:webHidden/>
          </w:rPr>
          <w:instrText xml:space="preserve"> PAGEREF _Toc159027939 \h </w:instrText>
        </w:r>
        <w:r>
          <w:rPr>
            <w:noProof/>
            <w:webHidden/>
          </w:rPr>
        </w:r>
        <w:r>
          <w:rPr>
            <w:noProof/>
            <w:webHidden/>
          </w:rPr>
          <w:fldChar w:fldCharType="separate"/>
        </w:r>
        <w:r w:rsidR="005A016C">
          <w:rPr>
            <w:noProof/>
            <w:webHidden/>
          </w:rPr>
          <w:t>4</w:t>
        </w:r>
        <w:r>
          <w:rPr>
            <w:noProof/>
            <w:webHidden/>
          </w:rPr>
          <w:fldChar w:fldCharType="end"/>
        </w:r>
      </w:hyperlink>
    </w:p>
    <w:p w14:paraId="29C5B463" w14:textId="0F757D3C" w:rsidR="00A420EB" w:rsidRDefault="00A420EB">
      <w:pPr>
        <w:pStyle w:val="TM2"/>
        <w:tabs>
          <w:tab w:val="left" w:pos="502"/>
          <w:tab w:val="right" w:pos="10451"/>
        </w:tabs>
        <w:rPr>
          <w:b w:val="0"/>
          <w:bCs w:val="0"/>
          <w:smallCaps w:val="0"/>
          <w:noProof/>
          <w:kern w:val="2"/>
          <w14:ligatures w14:val="standardContextual"/>
        </w:rPr>
      </w:pPr>
      <w:hyperlink w:anchor="_Toc159027940" w:history="1">
        <w:r w:rsidRPr="00EC0BCE">
          <w:rPr>
            <w:rStyle w:val="Lienhypertexte"/>
            <w:noProof/>
          </w:rPr>
          <w:t>1.3</w:t>
        </w:r>
        <w:r>
          <w:rPr>
            <w:b w:val="0"/>
            <w:bCs w:val="0"/>
            <w:smallCaps w:val="0"/>
            <w:noProof/>
            <w:kern w:val="2"/>
            <w14:ligatures w14:val="standardContextual"/>
          </w:rPr>
          <w:tab/>
        </w:r>
        <w:r w:rsidRPr="00EC0BCE">
          <w:rPr>
            <w:rStyle w:val="Lienhypertexte"/>
            <w:noProof/>
          </w:rPr>
          <w:t>Exigences de sécurité</w:t>
        </w:r>
        <w:r>
          <w:rPr>
            <w:noProof/>
            <w:webHidden/>
          </w:rPr>
          <w:tab/>
        </w:r>
        <w:r>
          <w:rPr>
            <w:noProof/>
            <w:webHidden/>
          </w:rPr>
          <w:fldChar w:fldCharType="begin"/>
        </w:r>
        <w:r>
          <w:rPr>
            <w:noProof/>
            <w:webHidden/>
          </w:rPr>
          <w:instrText xml:space="preserve"> PAGEREF _Toc159027940 \h </w:instrText>
        </w:r>
        <w:r>
          <w:rPr>
            <w:noProof/>
            <w:webHidden/>
          </w:rPr>
        </w:r>
        <w:r>
          <w:rPr>
            <w:noProof/>
            <w:webHidden/>
          </w:rPr>
          <w:fldChar w:fldCharType="separate"/>
        </w:r>
        <w:r w:rsidR="005A016C">
          <w:rPr>
            <w:noProof/>
            <w:webHidden/>
          </w:rPr>
          <w:t>5</w:t>
        </w:r>
        <w:r>
          <w:rPr>
            <w:noProof/>
            <w:webHidden/>
          </w:rPr>
          <w:fldChar w:fldCharType="end"/>
        </w:r>
      </w:hyperlink>
    </w:p>
    <w:p w14:paraId="20A60352" w14:textId="5056239D" w:rsidR="00A420EB" w:rsidRDefault="00A420EB">
      <w:pPr>
        <w:pStyle w:val="TM3"/>
        <w:tabs>
          <w:tab w:val="left" w:pos="666"/>
          <w:tab w:val="right" w:pos="10451"/>
        </w:tabs>
        <w:rPr>
          <w:smallCaps w:val="0"/>
          <w:noProof/>
          <w:kern w:val="2"/>
          <w14:ligatures w14:val="standardContextual"/>
        </w:rPr>
      </w:pPr>
      <w:hyperlink w:anchor="_Toc159027941" w:history="1">
        <w:r w:rsidRPr="00EC0BCE">
          <w:rPr>
            <w:rStyle w:val="Lienhypertexte"/>
            <w:noProof/>
          </w:rPr>
          <w:t>1.3.1</w:t>
        </w:r>
        <w:r>
          <w:rPr>
            <w:smallCaps w:val="0"/>
            <w:noProof/>
            <w:kern w:val="2"/>
            <w14:ligatures w14:val="standardContextual"/>
          </w:rPr>
          <w:tab/>
        </w:r>
        <w:r w:rsidRPr="00EC0BCE">
          <w:rPr>
            <w:rStyle w:val="Lienhypertexte"/>
            <w:noProof/>
          </w:rPr>
          <w:t>Compte de service et privilèges</w:t>
        </w:r>
        <w:r>
          <w:rPr>
            <w:noProof/>
            <w:webHidden/>
          </w:rPr>
          <w:tab/>
        </w:r>
        <w:r>
          <w:rPr>
            <w:noProof/>
            <w:webHidden/>
          </w:rPr>
          <w:fldChar w:fldCharType="begin"/>
        </w:r>
        <w:r>
          <w:rPr>
            <w:noProof/>
            <w:webHidden/>
          </w:rPr>
          <w:instrText xml:space="preserve"> PAGEREF _Toc159027941 \h </w:instrText>
        </w:r>
        <w:r>
          <w:rPr>
            <w:noProof/>
            <w:webHidden/>
          </w:rPr>
        </w:r>
        <w:r>
          <w:rPr>
            <w:noProof/>
            <w:webHidden/>
          </w:rPr>
          <w:fldChar w:fldCharType="separate"/>
        </w:r>
        <w:r w:rsidR="005A016C">
          <w:rPr>
            <w:noProof/>
            <w:webHidden/>
          </w:rPr>
          <w:t>5</w:t>
        </w:r>
        <w:r>
          <w:rPr>
            <w:noProof/>
            <w:webHidden/>
          </w:rPr>
          <w:fldChar w:fldCharType="end"/>
        </w:r>
      </w:hyperlink>
    </w:p>
    <w:p w14:paraId="1BDA33F6" w14:textId="28F7DD33" w:rsidR="00A420EB" w:rsidRDefault="00A420EB">
      <w:pPr>
        <w:pStyle w:val="TM3"/>
        <w:tabs>
          <w:tab w:val="left" w:pos="666"/>
          <w:tab w:val="right" w:pos="10451"/>
        </w:tabs>
        <w:rPr>
          <w:smallCaps w:val="0"/>
          <w:noProof/>
          <w:kern w:val="2"/>
          <w14:ligatures w14:val="standardContextual"/>
        </w:rPr>
      </w:pPr>
      <w:hyperlink w:anchor="_Toc159027942" w:history="1">
        <w:r w:rsidRPr="00EC0BCE">
          <w:rPr>
            <w:rStyle w:val="Lienhypertexte"/>
            <w:noProof/>
          </w:rPr>
          <w:t>1.3.2</w:t>
        </w:r>
        <w:r>
          <w:rPr>
            <w:smallCaps w:val="0"/>
            <w:noProof/>
            <w:kern w:val="2"/>
            <w14:ligatures w14:val="standardContextual"/>
          </w:rPr>
          <w:tab/>
        </w:r>
        <w:r w:rsidRPr="00EC0BCE">
          <w:rPr>
            <w:rStyle w:val="Lienhypertexte"/>
            <w:noProof/>
          </w:rPr>
          <w:t>Flux réseau</w:t>
        </w:r>
        <w:r>
          <w:rPr>
            <w:noProof/>
            <w:webHidden/>
          </w:rPr>
          <w:tab/>
        </w:r>
        <w:r>
          <w:rPr>
            <w:noProof/>
            <w:webHidden/>
          </w:rPr>
          <w:fldChar w:fldCharType="begin"/>
        </w:r>
        <w:r>
          <w:rPr>
            <w:noProof/>
            <w:webHidden/>
          </w:rPr>
          <w:instrText xml:space="preserve"> PAGEREF _Toc159027942 \h </w:instrText>
        </w:r>
        <w:r>
          <w:rPr>
            <w:noProof/>
            <w:webHidden/>
          </w:rPr>
        </w:r>
        <w:r>
          <w:rPr>
            <w:noProof/>
            <w:webHidden/>
          </w:rPr>
          <w:fldChar w:fldCharType="separate"/>
        </w:r>
        <w:r w:rsidR="005A016C">
          <w:rPr>
            <w:noProof/>
            <w:webHidden/>
          </w:rPr>
          <w:t>5</w:t>
        </w:r>
        <w:r>
          <w:rPr>
            <w:noProof/>
            <w:webHidden/>
          </w:rPr>
          <w:fldChar w:fldCharType="end"/>
        </w:r>
      </w:hyperlink>
    </w:p>
    <w:p w14:paraId="1D082FAC" w14:textId="0651467B" w:rsidR="00A420EB" w:rsidRDefault="00A420EB">
      <w:pPr>
        <w:pStyle w:val="TM3"/>
        <w:tabs>
          <w:tab w:val="left" w:pos="666"/>
          <w:tab w:val="right" w:pos="10451"/>
        </w:tabs>
        <w:rPr>
          <w:smallCaps w:val="0"/>
          <w:noProof/>
          <w:kern w:val="2"/>
          <w14:ligatures w14:val="standardContextual"/>
        </w:rPr>
      </w:pPr>
      <w:hyperlink w:anchor="_Toc159027943" w:history="1">
        <w:r w:rsidRPr="00EC0BCE">
          <w:rPr>
            <w:rStyle w:val="Lienhypertexte"/>
            <w:noProof/>
          </w:rPr>
          <w:t>1.3.3</w:t>
        </w:r>
        <w:r>
          <w:rPr>
            <w:smallCaps w:val="0"/>
            <w:noProof/>
            <w:kern w:val="2"/>
            <w14:ligatures w14:val="standardContextual"/>
          </w:rPr>
          <w:tab/>
        </w:r>
        <w:r w:rsidRPr="00EC0BCE">
          <w:rPr>
            <w:rStyle w:val="Lienhypertexte"/>
            <w:noProof/>
          </w:rPr>
          <w:t>Autres exigences</w:t>
        </w:r>
        <w:r>
          <w:rPr>
            <w:noProof/>
            <w:webHidden/>
          </w:rPr>
          <w:tab/>
        </w:r>
        <w:r>
          <w:rPr>
            <w:noProof/>
            <w:webHidden/>
          </w:rPr>
          <w:fldChar w:fldCharType="begin"/>
        </w:r>
        <w:r>
          <w:rPr>
            <w:noProof/>
            <w:webHidden/>
          </w:rPr>
          <w:instrText xml:space="preserve"> PAGEREF _Toc159027943 \h </w:instrText>
        </w:r>
        <w:r>
          <w:rPr>
            <w:noProof/>
            <w:webHidden/>
          </w:rPr>
        </w:r>
        <w:r>
          <w:rPr>
            <w:noProof/>
            <w:webHidden/>
          </w:rPr>
          <w:fldChar w:fldCharType="separate"/>
        </w:r>
        <w:r w:rsidR="005A016C">
          <w:rPr>
            <w:noProof/>
            <w:webHidden/>
          </w:rPr>
          <w:t>5</w:t>
        </w:r>
        <w:r>
          <w:rPr>
            <w:noProof/>
            <w:webHidden/>
          </w:rPr>
          <w:fldChar w:fldCharType="end"/>
        </w:r>
      </w:hyperlink>
    </w:p>
    <w:p w14:paraId="5E19A203" w14:textId="46BDF19E" w:rsidR="00A420EB" w:rsidRDefault="00A420EB">
      <w:pPr>
        <w:pStyle w:val="TM1"/>
        <w:tabs>
          <w:tab w:val="left" w:pos="332"/>
          <w:tab w:val="right" w:pos="10451"/>
        </w:tabs>
        <w:rPr>
          <w:b w:val="0"/>
          <w:bCs w:val="0"/>
          <w:caps w:val="0"/>
          <w:noProof/>
          <w:kern w:val="2"/>
          <w:u w:val="none"/>
          <w14:ligatures w14:val="standardContextual"/>
        </w:rPr>
      </w:pPr>
      <w:hyperlink w:anchor="_Toc159027944" w:history="1">
        <w:r w:rsidRPr="00EC0BCE">
          <w:rPr>
            <w:rStyle w:val="Lienhypertexte"/>
            <w:noProof/>
          </w:rPr>
          <w:t>2</w:t>
        </w:r>
        <w:r>
          <w:rPr>
            <w:b w:val="0"/>
            <w:bCs w:val="0"/>
            <w:caps w:val="0"/>
            <w:noProof/>
            <w:kern w:val="2"/>
            <w:u w:val="none"/>
            <w14:ligatures w14:val="standardContextual"/>
          </w:rPr>
          <w:tab/>
        </w:r>
        <w:r w:rsidRPr="00EC0BCE">
          <w:rPr>
            <w:rStyle w:val="Lienhypertexte"/>
            <w:noProof/>
          </w:rPr>
          <w:t>Composants logiciels</w:t>
        </w:r>
        <w:r>
          <w:rPr>
            <w:noProof/>
            <w:webHidden/>
          </w:rPr>
          <w:tab/>
        </w:r>
        <w:r>
          <w:rPr>
            <w:noProof/>
            <w:webHidden/>
          </w:rPr>
          <w:fldChar w:fldCharType="begin"/>
        </w:r>
        <w:r>
          <w:rPr>
            <w:noProof/>
            <w:webHidden/>
          </w:rPr>
          <w:instrText xml:space="preserve"> PAGEREF _Toc159027944 \h </w:instrText>
        </w:r>
        <w:r>
          <w:rPr>
            <w:noProof/>
            <w:webHidden/>
          </w:rPr>
        </w:r>
        <w:r>
          <w:rPr>
            <w:noProof/>
            <w:webHidden/>
          </w:rPr>
          <w:fldChar w:fldCharType="separate"/>
        </w:r>
        <w:r w:rsidR="005A016C">
          <w:rPr>
            <w:noProof/>
            <w:webHidden/>
          </w:rPr>
          <w:t>6</w:t>
        </w:r>
        <w:r>
          <w:rPr>
            <w:noProof/>
            <w:webHidden/>
          </w:rPr>
          <w:fldChar w:fldCharType="end"/>
        </w:r>
      </w:hyperlink>
    </w:p>
    <w:p w14:paraId="186946B4" w14:textId="7612D53F" w:rsidR="00A420EB" w:rsidRDefault="00A420EB">
      <w:pPr>
        <w:pStyle w:val="TM2"/>
        <w:tabs>
          <w:tab w:val="left" w:pos="502"/>
          <w:tab w:val="right" w:pos="10451"/>
        </w:tabs>
        <w:rPr>
          <w:b w:val="0"/>
          <w:bCs w:val="0"/>
          <w:smallCaps w:val="0"/>
          <w:noProof/>
          <w:kern w:val="2"/>
          <w14:ligatures w14:val="standardContextual"/>
        </w:rPr>
      </w:pPr>
      <w:hyperlink w:anchor="_Toc159027945" w:history="1">
        <w:r w:rsidRPr="00EC0BCE">
          <w:rPr>
            <w:rStyle w:val="Lienhypertexte"/>
            <w:noProof/>
          </w:rPr>
          <w:t>2.1</w:t>
        </w:r>
        <w:r>
          <w:rPr>
            <w:b w:val="0"/>
            <w:bCs w:val="0"/>
            <w:smallCaps w:val="0"/>
            <w:noProof/>
            <w:kern w:val="2"/>
            <w14:ligatures w14:val="standardContextual"/>
          </w:rPr>
          <w:tab/>
        </w:r>
        <w:r w:rsidRPr="00EC0BCE">
          <w:rPr>
            <w:rStyle w:val="Lienhypertexte"/>
            <w:noProof/>
          </w:rPr>
          <w:t>DBATOOLS</w:t>
        </w:r>
        <w:r>
          <w:rPr>
            <w:noProof/>
            <w:webHidden/>
          </w:rPr>
          <w:tab/>
        </w:r>
        <w:r>
          <w:rPr>
            <w:noProof/>
            <w:webHidden/>
          </w:rPr>
          <w:fldChar w:fldCharType="begin"/>
        </w:r>
        <w:r>
          <w:rPr>
            <w:noProof/>
            <w:webHidden/>
          </w:rPr>
          <w:instrText xml:space="preserve"> PAGEREF _Toc159027945 \h </w:instrText>
        </w:r>
        <w:r>
          <w:rPr>
            <w:noProof/>
            <w:webHidden/>
          </w:rPr>
        </w:r>
        <w:r>
          <w:rPr>
            <w:noProof/>
            <w:webHidden/>
          </w:rPr>
          <w:fldChar w:fldCharType="separate"/>
        </w:r>
        <w:r w:rsidR="005A016C">
          <w:rPr>
            <w:noProof/>
            <w:webHidden/>
          </w:rPr>
          <w:t>6</w:t>
        </w:r>
        <w:r>
          <w:rPr>
            <w:noProof/>
            <w:webHidden/>
          </w:rPr>
          <w:fldChar w:fldCharType="end"/>
        </w:r>
      </w:hyperlink>
    </w:p>
    <w:p w14:paraId="19CA134D" w14:textId="4CAE9D9F" w:rsidR="00A420EB" w:rsidRDefault="00A420EB">
      <w:pPr>
        <w:pStyle w:val="TM2"/>
        <w:tabs>
          <w:tab w:val="left" w:pos="502"/>
          <w:tab w:val="right" w:pos="10451"/>
        </w:tabs>
        <w:rPr>
          <w:b w:val="0"/>
          <w:bCs w:val="0"/>
          <w:smallCaps w:val="0"/>
          <w:noProof/>
          <w:kern w:val="2"/>
          <w14:ligatures w14:val="standardContextual"/>
        </w:rPr>
      </w:pPr>
      <w:hyperlink w:anchor="_Toc159027946" w:history="1">
        <w:r w:rsidRPr="00EC0BCE">
          <w:rPr>
            <w:rStyle w:val="Lienhypertexte"/>
            <w:noProof/>
          </w:rPr>
          <w:t>2.2</w:t>
        </w:r>
        <w:r>
          <w:rPr>
            <w:b w:val="0"/>
            <w:bCs w:val="0"/>
            <w:smallCaps w:val="0"/>
            <w:noProof/>
            <w:kern w:val="2"/>
            <w14:ligatures w14:val="standardContextual"/>
          </w:rPr>
          <w:tab/>
        </w:r>
        <w:r w:rsidRPr="00EC0BCE">
          <w:rPr>
            <w:rStyle w:val="Lienhypertexte"/>
            <w:noProof/>
          </w:rPr>
          <w:t>LOGGING</w:t>
        </w:r>
        <w:r>
          <w:rPr>
            <w:noProof/>
            <w:webHidden/>
          </w:rPr>
          <w:tab/>
        </w:r>
        <w:r>
          <w:rPr>
            <w:noProof/>
            <w:webHidden/>
          </w:rPr>
          <w:fldChar w:fldCharType="begin"/>
        </w:r>
        <w:r>
          <w:rPr>
            <w:noProof/>
            <w:webHidden/>
          </w:rPr>
          <w:instrText xml:space="preserve"> PAGEREF _Toc159027946 \h </w:instrText>
        </w:r>
        <w:r>
          <w:rPr>
            <w:noProof/>
            <w:webHidden/>
          </w:rPr>
        </w:r>
        <w:r>
          <w:rPr>
            <w:noProof/>
            <w:webHidden/>
          </w:rPr>
          <w:fldChar w:fldCharType="separate"/>
        </w:r>
        <w:r w:rsidR="005A016C">
          <w:rPr>
            <w:noProof/>
            <w:webHidden/>
          </w:rPr>
          <w:t>6</w:t>
        </w:r>
        <w:r>
          <w:rPr>
            <w:noProof/>
            <w:webHidden/>
          </w:rPr>
          <w:fldChar w:fldCharType="end"/>
        </w:r>
      </w:hyperlink>
    </w:p>
    <w:p w14:paraId="78533561" w14:textId="2B801F9C" w:rsidR="00A420EB" w:rsidRDefault="00A420EB">
      <w:pPr>
        <w:pStyle w:val="TM2"/>
        <w:tabs>
          <w:tab w:val="left" w:pos="502"/>
          <w:tab w:val="right" w:pos="10451"/>
        </w:tabs>
        <w:rPr>
          <w:b w:val="0"/>
          <w:bCs w:val="0"/>
          <w:smallCaps w:val="0"/>
          <w:noProof/>
          <w:kern w:val="2"/>
          <w14:ligatures w14:val="standardContextual"/>
        </w:rPr>
      </w:pPr>
      <w:hyperlink w:anchor="_Toc159027947" w:history="1">
        <w:r w:rsidRPr="00EC0BCE">
          <w:rPr>
            <w:rStyle w:val="Lienhypertexte"/>
            <w:noProof/>
          </w:rPr>
          <w:t>2.3</w:t>
        </w:r>
        <w:r>
          <w:rPr>
            <w:b w:val="0"/>
            <w:bCs w:val="0"/>
            <w:smallCaps w:val="0"/>
            <w:noProof/>
            <w:kern w:val="2"/>
            <w14:ligatures w14:val="standardContextual"/>
          </w:rPr>
          <w:tab/>
        </w:r>
        <w:r w:rsidRPr="00EC0BCE">
          <w:rPr>
            <w:rStyle w:val="Lienhypertexte"/>
            <w:noProof/>
          </w:rPr>
          <w:t>ROBOCOPY</w:t>
        </w:r>
        <w:r>
          <w:rPr>
            <w:noProof/>
            <w:webHidden/>
          </w:rPr>
          <w:tab/>
        </w:r>
        <w:r>
          <w:rPr>
            <w:noProof/>
            <w:webHidden/>
          </w:rPr>
          <w:fldChar w:fldCharType="begin"/>
        </w:r>
        <w:r>
          <w:rPr>
            <w:noProof/>
            <w:webHidden/>
          </w:rPr>
          <w:instrText xml:space="preserve"> PAGEREF _Toc159027947 \h </w:instrText>
        </w:r>
        <w:r>
          <w:rPr>
            <w:noProof/>
            <w:webHidden/>
          </w:rPr>
        </w:r>
        <w:r>
          <w:rPr>
            <w:noProof/>
            <w:webHidden/>
          </w:rPr>
          <w:fldChar w:fldCharType="separate"/>
        </w:r>
        <w:r w:rsidR="005A016C">
          <w:rPr>
            <w:noProof/>
            <w:webHidden/>
          </w:rPr>
          <w:t>6</w:t>
        </w:r>
        <w:r>
          <w:rPr>
            <w:noProof/>
            <w:webHidden/>
          </w:rPr>
          <w:fldChar w:fldCharType="end"/>
        </w:r>
      </w:hyperlink>
    </w:p>
    <w:p w14:paraId="2B33C439" w14:textId="3569D2E5" w:rsidR="00A420EB" w:rsidRDefault="00A420EB">
      <w:pPr>
        <w:pStyle w:val="TM2"/>
        <w:tabs>
          <w:tab w:val="left" w:pos="502"/>
          <w:tab w:val="right" w:pos="10451"/>
        </w:tabs>
        <w:rPr>
          <w:b w:val="0"/>
          <w:bCs w:val="0"/>
          <w:smallCaps w:val="0"/>
          <w:noProof/>
          <w:kern w:val="2"/>
          <w14:ligatures w14:val="standardContextual"/>
        </w:rPr>
      </w:pPr>
      <w:hyperlink w:anchor="_Toc159027948" w:history="1">
        <w:r w:rsidRPr="00EC0BCE">
          <w:rPr>
            <w:rStyle w:val="Lienhypertexte"/>
            <w:noProof/>
          </w:rPr>
          <w:t>2.4</w:t>
        </w:r>
        <w:r>
          <w:rPr>
            <w:b w:val="0"/>
            <w:bCs w:val="0"/>
            <w:smallCaps w:val="0"/>
            <w:noProof/>
            <w:kern w:val="2"/>
            <w14:ligatures w14:val="standardContextual"/>
          </w:rPr>
          <w:tab/>
        </w:r>
        <w:r w:rsidRPr="00EC0BCE">
          <w:rPr>
            <w:rStyle w:val="Lienhypertexte"/>
            <w:noProof/>
          </w:rPr>
          <w:t>Une instance MSSQL (2019+)</w:t>
        </w:r>
        <w:r>
          <w:rPr>
            <w:noProof/>
            <w:webHidden/>
          </w:rPr>
          <w:tab/>
        </w:r>
        <w:r>
          <w:rPr>
            <w:noProof/>
            <w:webHidden/>
          </w:rPr>
          <w:fldChar w:fldCharType="begin"/>
        </w:r>
        <w:r>
          <w:rPr>
            <w:noProof/>
            <w:webHidden/>
          </w:rPr>
          <w:instrText xml:space="preserve"> PAGEREF _Toc159027948 \h </w:instrText>
        </w:r>
        <w:r>
          <w:rPr>
            <w:noProof/>
            <w:webHidden/>
          </w:rPr>
        </w:r>
        <w:r>
          <w:rPr>
            <w:noProof/>
            <w:webHidden/>
          </w:rPr>
          <w:fldChar w:fldCharType="separate"/>
        </w:r>
        <w:r w:rsidR="005A016C">
          <w:rPr>
            <w:noProof/>
            <w:webHidden/>
          </w:rPr>
          <w:t>6</w:t>
        </w:r>
        <w:r>
          <w:rPr>
            <w:noProof/>
            <w:webHidden/>
          </w:rPr>
          <w:fldChar w:fldCharType="end"/>
        </w:r>
      </w:hyperlink>
    </w:p>
    <w:p w14:paraId="7BFB8D74" w14:textId="387C138C" w:rsidR="00A420EB" w:rsidRDefault="00A420EB">
      <w:pPr>
        <w:pStyle w:val="TM1"/>
        <w:tabs>
          <w:tab w:val="left" w:pos="332"/>
          <w:tab w:val="right" w:pos="10451"/>
        </w:tabs>
        <w:rPr>
          <w:b w:val="0"/>
          <w:bCs w:val="0"/>
          <w:caps w:val="0"/>
          <w:noProof/>
          <w:kern w:val="2"/>
          <w:u w:val="none"/>
          <w14:ligatures w14:val="standardContextual"/>
        </w:rPr>
      </w:pPr>
      <w:hyperlink w:anchor="_Toc159027949" w:history="1">
        <w:r w:rsidRPr="00EC0BCE">
          <w:rPr>
            <w:rStyle w:val="Lienhypertexte"/>
            <w:noProof/>
          </w:rPr>
          <w:t>3</w:t>
        </w:r>
        <w:r>
          <w:rPr>
            <w:b w:val="0"/>
            <w:bCs w:val="0"/>
            <w:caps w:val="0"/>
            <w:noProof/>
            <w:kern w:val="2"/>
            <w:u w:val="none"/>
            <w14:ligatures w14:val="standardContextual"/>
          </w:rPr>
          <w:tab/>
        </w:r>
        <w:r w:rsidRPr="00EC0BCE">
          <w:rPr>
            <w:rStyle w:val="Lienhypertexte"/>
            <w:noProof/>
          </w:rPr>
          <w:t>Les scripts</w:t>
        </w:r>
        <w:r>
          <w:rPr>
            <w:noProof/>
            <w:webHidden/>
          </w:rPr>
          <w:tab/>
        </w:r>
        <w:r>
          <w:rPr>
            <w:noProof/>
            <w:webHidden/>
          </w:rPr>
          <w:fldChar w:fldCharType="begin"/>
        </w:r>
        <w:r>
          <w:rPr>
            <w:noProof/>
            <w:webHidden/>
          </w:rPr>
          <w:instrText xml:space="preserve"> PAGEREF _Toc159027949 \h </w:instrText>
        </w:r>
        <w:r>
          <w:rPr>
            <w:noProof/>
            <w:webHidden/>
          </w:rPr>
        </w:r>
        <w:r>
          <w:rPr>
            <w:noProof/>
            <w:webHidden/>
          </w:rPr>
          <w:fldChar w:fldCharType="separate"/>
        </w:r>
        <w:r w:rsidR="005A016C">
          <w:rPr>
            <w:noProof/>
            <w:webHidden/>
          </w:rPr>
          <w:t>7</w:t>
        </w:r>
        <w:r>
          <w:rPr>
            <w:noProof/>
            <w:webHidden/>
          </w:rPr>
          <w:fldChar w:fldCharType="end"/>
        </w:r>
      </w:hyperlink>
    </w:p>
    <w:p w14:paraId="7C6E97AB" w14:textId="19FFEEDC" w:rsidR="00A420EB" w:rsidRDefault="00A420EB">
      <w:pPr>
        <w:pStyle w:val="TM2"/>
        <w:tabs>
          <w:tab w:val="left" w:pos="502"/>
          <w:tab w:val="right" w:pos="10451"/>
        </w:tabs>
        <w:rPr>
          <w:b w:val="0"/>
          <w:bCs w:val="0"/>
          <w:smallCaps w:val="0"/>
          <w:noProof/>
          <w:kern w:val="2"/>
          <w14:ligatures w14:val="standardContextual"/>
        </w:rPr>
      </w:pPr>
      <w:hyperlink w:anchor="_Toc159027950" w:history="1">
        <w:r w:rsidRPr="00EC0BCE">
          <w:rPr>
            <w:rStyle w:val="Lienhypertexte"/>
            <w:noProof/>
          </w:rPr>
          <w:t>3.1</w:t>
        </w:r>
        <w:r>
          <w:rPr>
            <w:b w:val="0"/>
            <w:bCs w:val="0"/>
            <w:smallCaps w:val="0"/>
            <w:noProof/>
            <w:kern w:val="2"/>
            <w14:ligatures w14:val="standardContextual"/>
          </w:rPr>
          <w:tab/>
        </w:r>
        <w:r w:rsidRPr="00EC0BCE">
          <w:rPr>
            <w:rStyle w:val="Lienhypertexte"/>
            <w:noProof/>
          </w:rPr>
          <w:t>Scripts de sauvegardes</w:t>
        </w:r>
        <w:r>
          <w:rPr>
            <w:noProof/>
            <w:webHidden/>
          </w:rPr>
          <w:tab/>
        </w:r>
        <w:r>
          <w:rPr>
            <w:noProof/>
            <w:webHidden/>
          </w:rPr>
          <w:fldChar w:fldCharType="begin"/>
        </w:r>
        <w:r>
          <w:rPr>
            <w:noProof/>
            <w:webHidden/>
          </w:rPr>
          <w:instrText xml:space="preserve"> PAGEREF _Toc159027950 \h </w:instrText>
        </w:r>
        <w:r>
          <w:rPr>
            <w:noProof/>
            <w:webHidden/>
          </w:rPr>
        </w:r>
        <w:r>
          <w:rPr>
            <w:noProof/>
            <w:webHidden/>
          </w:rPr>
          <w:fldChar w:fldCharType="separate"/>
        </w:r>
        <w:r w:rsidR="005A016C">
          <w:rPr>
            <w:noProof/>
            <w:webHidden/>
          </w:rPr>
          <w:t>7</w:t>
        </w:r>
        <w:r>
          <w:rPr>
            <w:noProof/>
            <w:webHidden/>
          </w:rPr>
          <w:fldChar w:fldCharType="end"/>
        </w:r>
      </w:hyperlink>
    </w:p>
    <w:p w14:paraId="39BD7721" w14:textId="33E1F384" w:rsidR="00A420EB" w:rsidRDefault="00A420EB">
      <w:pPr>
        <w:pStyle w:val="TM3"/>
        <w:tabs>
          <w:tab w:val="left" w:pos="666"/>
          <w:tab w:val="right" w:pos="10451"/>
        </w:tabs>
        <w:rPr>
          <w:smallCaps w:val="0"/>
          <w:noProof/>
          <w:kern w:val="2"/>
          <w14:ligatures w14:val="standardContextual"/>
        </w:rPr>
      </w:pPr>
      <w:hyperlink w:anchor="_Toc159027951" w:history="1">
        <w:r w:rsidRPr="00EC0BCE">
          <w:rPr>
            <w:rStyle w:val="Lienhypertexte"/>
            <w:noProof/>
          </w:rPr>
          <w:t>3.1.1</w:t>
        </w:r>
        <w:r>
          <w:rPr>
            <w:smallCaps w:val="0"/>
            <w:noProof/>
            <w:kern w:val="2"/>
            <w14:ligatures w14:val="standardContextual"/>
          </w:rPr>
          <w:tab/>
        </w:r>
        <w:r w:rsidRPr="00EC0BCE">
          <w:rPr>
            <w:rStyle w:val="Lienhypertexte"/>
            <w:noProof/>
          </w:rPr>
          <w:t>Le script BackupDatabasesOneInstance.ps1</w:t>
        </w:r>
        <w:r>
          <w:rPr>
            <w:noProof/>
            <w:webHidden/>
          </w:rPr>
          <w:tab/>
        </w:r>
        <w:r>
          <w:rPr>
            <w:noProof/>
            <w:webHidden/>
          </w:rPr>
          <w:fldChar w:fldCharType="begin"/>
        </w:r>
        <w:r>
          <w:rPr>
            <w:noProof/>
            <w:webHidden/>
          </w:rPr>
          <w:instrText xml:space="preserve"> PAGEREF _Toc159027951 \h </w:instrText>
        </w:r>
        <w:r>
          <w:rPr>
            <w:noProof/>
            <w:webHidden/>
          </w:rPr>
        </w:r>
        <w:r>
          <w:rPr>
            <w:noProof/>
            <w:webHidden/>
          </w:rPr>
          <w:fldChar w:fldCharType="separate"/>
        </w:r>
        <w:r w:rsidR="005A016C">
          <w:rPr>
            <w:noProof/>
            <w:webHidden/>
          </w:rPr>
          <w:t>7</w:t>
        </w:r>
        <w:r>
          <w:rPr>
            <w:noProof/>
            <w:webHidden/>
          </w:rPr>
          <w:fldChar w:fldCharType="end"/>
        </w:r>
      </w:hyperlink>
    </w:p>
    <w:p w14:paraId="348FF824" w14:textId="27364B5E" w:rsidR="00A420EB" w:rsidRDefault="00A420EB">
      <w:pPr>
        <w:pStyle w:val="TM3"/>
        <w:tabs>
          <w:tab w:val="left" w:pos="666"/>
          <w:tab w:val="right" w:pos="10451"/>
        </w:tabs>
        <w:rPr>
          <w:smallCaps w:val="0"/>
          <w:noProof/>
          <w:kern w:val="2"/>
          <w14:ligatures w14:val="standardContextual"/>
        </w:rPr>
      </w:pPr>
      <w:hyperlink w:anchor="_Toc159027952" w:history="1">
        <w:r w:rsidRPr="00EC0BCE">
          <w:rPr>
            <w:rStyle w:val="Lienhypertexte"/>
            <w:noProof/>
          </w:rPr>
          <w:t>3.1.2</w:t>
        </w:r>
        <w:r>
          <w:rPr>
            <w:smallCaps w:val="0"/>
            <w:noProof/>
            <w:kern w:val="2"/>
            <w14:ligatures w14:val="standardContextual"/>
          </w:rPr>
          <w:tab/>
        </w:r>
        <w:r w:rsidRPr="00EC0BCE">
          <w:rPr>
            <w:rStyle w:val="Lienhypertexte"/>
            <w:noProof/>
          </w:rPr>
          <w:t>Le script BackupDatabasesFromCMS.ps1</w:t>
        </w:r>
        <w:r>
          <w:rPr>
            <w:noProof/>
            <w:webHidden/>
          </w:rPr>
          <w:tab/>
        </w:r>
        <w:r>
          <w:rPr>
            <w:noProof/>
            <w:webHidden/>
          </w:rPr>
          <w:fldChar w:fldCharType="begin"/>
        </w:r>
        <w:r>
          <w:rPr>
            <w:noProof/>
            <w:webHidden/>
          </w:rPr>
          <w:instrText xml:space="preserve"> PAGEREF _Toc159027952 \h </w:instrText>
        </w:r>
        <w:r>
          <w:rPr>
            <w:noProof/>
            <w:webHidden/>
          </w:rPr>
        </w:r>
        <w:r>
          <w:rPr>
            <w:noProof/>
            <w:webHidden/>
          </w:rPr>
          <w:fldChar w:fldCharType="separate"/>
        </w:r>
        <w:r w:rsidR="005A016C">
          <w:rPr>
            <w:noProof/>
            <w:webHidden/>
          </w:rPr>
          <w:t>13</w:t>
        </w:r>
        <w:r>
          <w:rPr>
            <w:noProof/>
            <w:webHidden/>
          </w:rPr>
          <w:fldChar w:fldCharType="end"/>
        </w:r>
      </w:hyperlink>
    </w:p>
    <w:p w14:paraId="122F5E0A" w14:textId="470DF63D" w:rsidR="00A420EB" w:rsidRDefault="00A420EB">
      <w:pPr>
        <w:pStyle w:val="TM2"/>
        <w:tabs>
          <w:tab w:val="left" w:pos="502"/>
          <w:tab w:val="right" w:pos="10451"/>
        </w:tabs>
        <w:rPr>
          <w:b w:val="0"/>
          <w:bCs w:val="0"/>
          <w:smallCaps w:val="0"/>
          <w:noProof/>
          <w:kern w:val="2"/>
          <w14:ligatures w14:val="standardContextual"/>
        </w:rPr>
      </w:pPr>
      <w:hyperlink w:anchor="_Toc159027953" w:history="1">
        <w:r w:rsidRPr="00EC0BCE">
          <w:rPr>
            <w:rStyle w:val="Lienhypertexte"/>
            <w:noProof/>
          </w:rPr>
          <w:t>3.2</w:t>
        </w:r>
        <w:r>
          <w:rPr>
            <w:b w:val="0"/>
            <w:bCs w:val="0"/>
            <w:smallCaps w:val="0"/>
            <w:noProof/>
            <w:kern w:val="2"/>
            <w14:ligatures w14:val="standardContextual"/>
          </w:rPr>
          <w:tab/>
        </w:r>
        <w:r w:rsidRPr="00EC0BCE">
          <w:rPr>
            <w:rStyle w:val="Lienhypertexte"/>
            <w:noProof/>
          </w:rPr>
          <w:t>Script de centralisation des sauvegardes vers un répertoire central</w:t>
        </w:r>
        <w:r>
          <w:rPr>
            <w:noProof/>
            <w:webHidden/>
          </w:rPr>
          <w:tab/>
        </w:r>
        <w:r>
          <w:rPr>
            <w:noProof/>
            <w:webHidden/>
          </w:rPr>
          <w:fldChar w:fldCharType="begin"/>
        </w:r>
        <w:r>
          <w:rPr>
            <w:noProof/>
            <w:webHidden/>
          </w:rPr>
          <w:instrText xml:space="preserve"> PAGEREF _Toc159027953 \h </w:instrText>
        </w:r>
        <w:r>
          <w:rPr>
            <w:noProof/>
            <w:webHidden/>
          </w:rPr>
        </w:r>
        <w:r>
          <w:rPr>
            <w:noProof/>
            <w:webHidden/>
          </w:rPr>
          <w:fldChar w:fldCharType="separate"/>
        </w:r>
        <w:r w:rsidR="005A016C">
          <w:rPr>
            <w:noProof/>
            <w:webHidden/>
          </w:rPr>
          <w:t>15</w:t>
        </w:r>
        <w:r>
          <w:rPr>
            <w:noProof/>
            <w:webHidden/>
          </w:rPr>
          <w:fldChar w:fldCharType="end"/>
        </w:r>
      </w:hyperlink>
    </w:p>
    <w:p w14:paraId="3E375AC2" w14:textId="577D873E" w:rsidR="00A420EB" w:rsidRDefault="00A420EB">
      <w:pPr>
        <w:pStyle w:val="TM3"/>
        <w:tabs>
          <w:tab w:val="left" w:pos="666"/>
          <w:tab w:val="right" w:pos="10451"/>
        </w:tabs>
        <w:rPr>
          <w:smallCaps w:val="0"/>
          <w:noProof/>
          <w:kern w:val="2"/>
          <w14:ligatures w14:val="standardContextual"/>
        </w:rPr>
      </w:pPr>
      <w:hyperlink w:anchor="_Toc159027954" w:history="1">
        <w:r w:rsidRPr="00EC0BCE">
          <w:rPr>
            <w:rStyle w:val="Lienhypertexte"/>
            <w:noProof/>
          </w:rPr>
          <w:t>3.2.1</w:t>
        </w:r>
        <w:r>
          <w:rPr>
            <w:smallCaps w:val="0"/>
            <w:noProof/>
            <w:kern w:val="2"/>
            <w14:ligatures w14:val="standardContextual"/>
          </w:rPr>
          <w:tab/>
        </w:r>
        <w:r w:rsidRPr="00EC0BCE">
          <w:rPr>
            <w:rStyle w:val="Lienhypertexte"/>
            <w:noProof/>
          </w:rPr>
          <w:t>RobocopyFromCMS.ps1</w:t>
        </w:r>
        <w:r>
          <w:rPr>
            <w:noProof/>
            <w:webHidden/>
          </w:rPr>
          <w:tab/>
        </w:r>
        <w:r>
          <w:rPr>
            <w:noProof/>
            <w:webHidden/>
          </w:rPr>
          <w:fldChar w:fldCharType="begin"/>
        </w:r>
        <w:r>
          <w:rPr>
            <w:noProof/>
            <w:webHidden/>
          </w:rPr>
          <w:instrText xml:space="preserve"> PAGEREF _Toc159027954 \h </w:instrText>
        </w:r>
        <w:r>
          <w:rPr>
            <w:noProof/>
            <w:webHidden/>
          </w:rPr>
        </w:r>
        <w:r>
          <w:rPr>
            <w:noProof/>
            <w:webHidden/>
          </w:rPr>
          <w:fldChar w:fldCharType="separate"/>
        </w:r>
        <w:r w:rsidR="005A016C">
          <w:rPr>
            <w:noProof/>
            <w:webHidden/>
          </w:rPr>
          <w:t>15</w:t>
        </w:r>
        <w:r>
          <w:rPr>
            <w:noProof/>
            <w:webHidden/>
          </w:rPr>
          <w:fldChar w:fldCharType="end"/>
        </w:r>
      </w:hyperlink>
    </w:p>
    <w:p w14:paraId="6CA195FF" w14:textId="525BD898" w:rsidR="00A420EB" w:rsidRDefault="00A420EB">
      <w:pPr>
        <w:pStyle w:val="TM2"/>
        <w:tabs>
          <w:tab w:val="left" w:pos="502"/>
          <w:tab w:val="right" w:pos="10451"/>
        </w:tabs>
        <w:rPr>
          <w:b w:val="0"/>
          <w:bCs w:val="0"/>
          <w:smallCaps w:val="0"/>
          <w:noProof/>
          <w:kern w:val="2"/>
          <w14:ligatures w14:val="standardContextual"/>
        </w:rPr>
      </w:pPr>
      <w:hyperlink w:anchor="_Toc159027955" w:history="1">
        <w:r w:rsidRPr="00EC0BCE">
          <w:rPr>
            <w:rStyle w:val="Lienhypertexte"/>
            <w:noProof/>
          </w:rPr>
          <w:t>3.3</w:t>
        </w:r>
        <w:r>
          <w:rPr>
            <w:b w:val="0"/>
            <w:bCs w:val="0"/>
            <w:smallCaps w:val="0"/>
            <w:noProof/>
            <w:kern w:val="2"/>
            <w14:ligatures w14:val="standardContextual"/>
          </w:rPr>
          <w:tab/>
        </w:r>
        <w:r w:rsidRPr="00EC0BCE">
          <w:rPr>
            <w:rStyle w:val="Lienhypertexte"/>
            <w:noProof/>
          </w:rPr>
          <w:t>Scripts de purge</w:t>
        </w:r>
        <w:r>
          <w:rPr>
            <w:noProof/>
            <w:webHidden/>
          </w:rPr>
          <w:tab/>
        </w:r>
        <w:r>
          <w:rPr>
            <w:noProof/>
            <w:webHidden/>
          </w:rPr>
          <w:fldChar w:fldCharType="begin"/>
        </w:r>
        <w:r>
          <w:rPr>
            <w:noProof/>
            <w:webHidden/>
          </w:rPr>
          <w:instrText xml:space="preserve"> PAGEREF _Toc159027955 \h </w:instrText>
        </w:r>
        <w:r>
          <w:rPr>
            <w:noProof/>
            <w:webHidden/>
          </w:rPr>
        </w:r>
        <w:r>
          <w:rPr>
            <w:noProof/>
            <w:webHidden/>
          </w:rPr>
          <w:fldChar w:fldCharType="separate"/>
        </w:r>
        <w:r w:rsidR="005A016C">
          <w:rPr>
            <w:noProof/>
            <w:webHidden/>
          </w:rPr>
          <w:t>17</w:t>
        </w:r>
        <w:r>
          <w:rPr>
            <w:noProof/>
            <w:webHidden/>
          </w:rPr>
          <w:fldChar w:fldCharType="end"/>
        </w:r>
      </w:hyperlink>
    </w:p>
    <w:p w14:paraId="0E044975" w14:textId="63EDC9ED" w:rsidR="00A420EB" w:rsidRDefault="00A420EB">
      <w:pPr>
        <w:pStyle w:val="TM3"/>
        <w:tabs>
          <w:tab w:val="left" w:pos="666"/>
          <w:tab w:val="right" w:pos="10451"/>
        </w:tabs>
        <w:rPr>
          <w:smallCaps w:val="0"/>
          <w:noProof/>
          <w:kern w:val="2"/>
          <w14:ligatures w14:val="standardContextual"/>
        </w:rPr>
      </w:pPr>
      <w:hyperlink w:anchor="_Toc159027956" w:history="1">
        <w:r w:rsidRPr="00EC0BCE">
          <w:rPr>
            <w:rStyle w:val="Lienhypertexte"/>
            <w:noProof/>
          </w:rPr>
          <w:t>3.3.1</w:t>
        </w:r>
        <w:r>
          <w:rPr>
            <w:smallCaps w:val="0"/>
            <w:noProof/>
            <w:kern w:val="2"/>
            <w14:ligatures w14:val="standardContextual"/>
          </w:rPr>
          <w:tab/>
        </w:r>
        <w:r w:rsidRPr="00EC0BCE">
          <w:rPr>
            <w:rStyle w:val="Lienhypertexte"/>
            <w:noProof/>
          </w:rPr>
          <w:t>PurgeFilesFromCMS.ps1</w:t>
        </w:r>
        <w:r>
          <w:rPr>
            <w:noProof/>
            <w:webHidden/>
          </w:rPr>
          <w:tab/>
        </w:r>
        <w:r>
          <w:rPr>
            <w:noProof/>
            <w:webHidden/>
          </w:rPr>
          <w:fldChar w:fldCharType="begin"/>
        </w:r>
        <w:r>
          <w:rPr>
            <w:noProof/>
            <w:webHidden/>
          </w:rPr>
          <w:instrText xml:space="preserve"> PAGEREF _Toc159027956 \h </w:instrText>
        </w:r>
        <w:r>
          <w:rPr>
            <w:noProof/>
            <w:webHidden/>
          </w:rPr>
        </w:r>
        <w:r>
          <w:rPr>
            <w:noProof/>
            <w:webHidden/>
          </w:rPr>
          <w:fldChar w:fldCharType="separate"/>
        </w:r>
        <w:r w:rsidR="005A016C">
          <w:rPr>
            <w:noProof/>
            <w:webHidden/>
          </w:rPr>
          <w:t>17</w:t>
        </w:r>
        <w:r>
          <w:rPr>
            <w:noProof/>
            <w:webHidden/>
          </w:rPr>
          <w:fldChar w:fldCharType="end"/>
        </w:r>
      </w:hyperlink>
    </w:p>
    <w:p w14:paraId="5582BDAF" w14:textId="26EFBD19" w:rsidR="00A420EB" w:rsidRDefault="00A420EB">
      <w:pPr>
        <w:pStyle w:val="TM1"/>
        <w:tabs>
          <w:tab w:val="left" w:pos="332"/>
          <w:tab w:val="right" w:pos="10451"/>
        </w:tabs>
        <w:rPr>
          <w:b w:val="0"/>
          <w:bCs w:val="0"/>
          <w:caps w:val="0"/>
          <w:noProof/>
          <w:kern w:val="2"/>
          <w:u w:val="none"/>
          <w14:ligatures w14:val="standardContextual"/>
        </w:rPr>
      </w:pPr>
      <w:hyperlink w:anchor="_Toc159027957" w:history="1">
        <w:r w:rsidRPr="00EC0BCE">
          <w:rPr>
            <w:rStyle w:val="Lienhypertexte"/>
            <w:noProof/>
          </w:rPr>
          <w:t>4</w:t>
        </w:r>
        <w:r>
          <w:rPr>
            <w:b w:val="0"/>
            <w:bCs w:val="0"/>
            <w:caps w:val="0"/>
            <w:noProof/>
            <w:kern w:val="2"/>
            <w:u w:val="none"/>
            <w14:ligatures w14:val="standardContextual"/>
          </w:rPr>
          <w:tab/>
        </w:r>
        <w:r w:rsidRPr="00EC0BCE">
          <w:rPr>
            <w:rStyle w:val="Lienhypertexte"/>
            <w:noProof/>
          </w:rPr>
          <w:t>Jobs SQL et planification</w:t>
        </w:r>
        <w:r>
          <w:rPr>
            <w:noProof/>
            <w:webHidden/>
          </w:rPr>
          <w:tab/>
        </w:r>
        <w:r>
          <w:rPr>
            <w:noProof/>
            <w:webHidden/>
          </w:rPr>
          <w:fldChar w:fldCharType="begin"/>
        </w:r>
        <w:r>
          <w:rPr>
            <w:noProof/>
            <w:webHidden/>
          </w:rPr>
          <w:instrText xml:space="preserve"> PAGEREF _Toc159027957 \h </w:instrText>
        </w:r>
        <w:r>
          <w:rPr>
            <w:noProof/>
            <w:webHidden/>
          </w:rPr>
        </w:r>
        <w:r>
          <w:rPr>
            <w:noProof/>
            <w:webHidden/>
          </w:rPr>
          <w:fldChar w:fldCharType="separate"/>
        </w:r>
        <w:r w:rsidR="005A016C">
          <w:rPr>
            <w:noProof/>
            <w:webHidden/>
          </w:rPr>
          <w:t>19</w:t>
        </w:r>
        <w:r>
          <w:rPr>
            <w:noProof/>
            <w:webHidden/>
          </w:rPr>
          <w:fldChar w:fldCharType="end"/>
        </w:r>
      </w:hyperlink>
    </w:p>
    <w:p w14:paraId="13B3B48C" w14:textId="785E257E" w:rsidR="00A420EB" w:rsidRDefault="00A420EB">
      <w:pPr>
        <w:pStyle w:val="TM2"/>
        <w:tabs>
          <w:tab w:val="left" w:pos="502"/>
          <w:tab w:val="right" w:pos="10451"/>
        </w:tabs>
        <w:rPr>
          <w:b w:val="0"/>
          <w:bCs w:val="0"/>
          <w:smallCaps w:val="0"/>
          <w:noProof/>
          <w:kern w:val="2"/>
          <w14:ligatures w14:val="standardContextual"/>
        </w:rPr>
      </w:pPr>
      <w:hyperlink w:anchor="_Toc159027958" w:history="1">
        <w:r w:rsidRPr="00EC0BCE">
          <w:rPr>
            <w:rStyle w:val="Lienhypertexte"/>
            <w:noProof/>
          </w:rPr>
          <w:t>4.1</w:t>
        </w:r>
        <w:r>
          <w:rPr>
            <w:b w:val="0"/>
            <w:bCs w:val="0"/>
            <w:smallCaps w:val="0"/>
            <w:noProof/>
            <w:kern w:val="2"/>
            <w14:ligatures w14:val="standardContextual"/>
          </w:rPr>
          <w:tab/>
        </w:r>
        <w:r w:rsidRPr="00EC0BCE">
          <w:rPr>
            <w:rStyle w:val="Lienhypertexte"/>
            <w:noProof/>
          </w:rPr>
          <w:t>Credential et Proxy SQL</w:t>
        </w:r>
        <w:r>
          <w:rPr>
            <w:noProof/>
            <w:webHidden/>
          </w:rPr>
          <w:tab/>
        </w:r>
        <w:r>
          <w:rPr>
            <w:noProof/>
            <w:webHidden/>
          </w:rPr>
          <w:fldChar w:fldCharType="begin"/>
        </w:r>
        <w:r>
          <w:rPr>
            <w:noProof/>
            <w:webHidden/>
          </w:rPr>
          <w:instrText xml:space="preserve"> PAGEREF _Toc159027958 \h </w:instrText>
        </w:r>
        <w:r>
          <w:rPr>
            <w:noProof/>
            <w:webHidden/>
          </w:rPr>
        </w:r>
        <w:r>
          <w:rPr>
            <w:noProof/>
            <w:webHidden/>
          </w:rPr>
          <w:fldChar w:fldCharType="separate"/>
        </w:r>
        <w:r w:rsidR="005A016C">
          <w:rPr>
            <w:noProof/>
            <w:webHidden/>
          </w:rPr>
          <w:t>19</w:t>
        </w:r>
        <w:r>
          <w:rPr>
            <w:noProof/>
            <w:webHidden/>
          </w:rPr>
          <w:fldChar w:fldCharType="end"/>
        </w:r>
      </w:hyperlink>
    </w:p>
    <w:p w14:paraId="70222DC2" w14:textId="4E6C1DF2" w:rsidR="00A420EB" w:rsidRDefault="00A420EB">
      <w:pPr>
        <w:pStyle w:val="TM2"/>
        <w:tabs>
          <w:tab w:val="left" w:pos="502"/>
          <w:tab w:val="right" w:pos="10451"/>
        </w:tabs>
        <w:rPr>
          <w:b w:val="0"/>
          <w:bCs w:val="0"/>
          <w:smallCaps w:val="0"/>
          <w:noProof/>
          <w:kern w:val="2"/>
          <w14:ligatures w14:val="standardContextual"/>
        </w:rPr>
      </w:pPr>
      <w:hyperlink w:anchor="_Toc159027959" w:history="1">
        <w:r w:rsidRPr="00EC0BCE">
          <w:rPr>
            <w:rStyle w:val="Lienhypertexte"/>
            <w:noProof/>
          </w:rPr>
          <w:t>4.2</w:t>
        </w:r>
        <w:r>
          <w:rPr>
            <w:b w:val="0"/>
            <w:bCs w:val="0"/>
            <w:smallCaps w:val="0"/>
            <w:noProof/>
            <w:kern w:val="2"/>
            <w14:ligatures w14:val="standardContextual"/>
          </w:rPr>
          <w:tab/>
        </w:r>
        <w:r w:rsidRPr="00EC0BCE">
          <w:rPr>
            <w:rStyle w:val="Lienhypertexte"/>
            <w:noProof/>
          </w:rPr>
          <w:t>Les planifications</w:t>
        </w:r>
        <w:r>
          <w:rPr>
            <w:noProof/>
            <w:webHidden/>
          </w:rPr>
          <w:tab/>
        </w:r>
        <w:r>
          <w:rPr>
            <w:noProof/>
            <w:webHidden/>
          </w:rPr>
          <w:fldChar w:fldCharType="begin"/>
        </w:r>
        <w:r>
          <w:rPr>
            <w:noProof/>
            <w:webHidden/>
          </w:rPr>
          <w:instrText xml:space="preserve"> PAGEREF _Toc159027959 \h </w:instrText>
        </w:r>
        <w:r>
          <w:rPr>
            <w:noProof/>
            <w:webHidden/>
          </w:rPr>
        </w:r>
        <w:r>
          <w:rPr>
            <w:noProof/>
            <w:webHidden/>
          </w:rPr>
          <w:fldChar w:fldCharType="separate"/>
        </w:r>
        <w:r w:rsidR="005A016C">
          <w:rPr>
            <w:noProof/>
            <w:webHidden/>
          </w:rPr>
          <w:t>20</w:t>
        </w:r>
        <w:r>
          <w:rPr>
            <w:noProof/>
            <w:webHidden/>
          </w:rPr>
          <w:fldChar w:fldCharType="end"/>
        </w:r>
      </w:hyperlink>
    </w:p>
    <w:p w14:paraId="6A424F94" w14:textId="51300288" w:rsidR="00A420EB" w:rsidRDefault="00A420EB">
      <w:pPr>
        <w:pStyle w:val="TM2"/>
        <w:tabs>
          <w:tab w:val="left" w:pos="502"/>
          <w:tab w:val="right" w:pos="10451"/>
        </w:tabs>
        <w:rPr>
          <w:b w:val="0"/>
          <w:bCs w:val="0"/>
          <w:smallCaps w:val="0"/>
          <w:noProof/>
          <w:kern w:val="2"/>
          <w14:ligatures w14:val="standardContextual"/>
        </w:rPr>
      </w:pPr>
      <w:hyperlink w:anchor="_Toc159027960" w:history="1">
        <w:r w:rsidRPr="00EC0BCE">
          <w:rPr>
            <w:rStyle w:val="Lienhypertexte"/>
            <w:noProof/>
          </w:rPr>
          <w:t>4.3</w:t>
        </w:r>
        <w:r>
          <w:rPr>
            <w:b w:val="0"/>
            <w:bCs w:val="0"/>
            <w:smallCaps w:val="0"/>
            <w:noProof/>
            <w:kern w:val="2"/>
            <w14:ligatures w14:val="standardContextual"/>
          </w:rPr>
          <w:tab/>
        </w:r>
        <w:r w:rsidRPr="00EC0BCE">
          <w:rPr>
            <w:rStyle w:val="Lienhypertexte"/>
            <w:noProof/>
          </w:rPr>
          <w:t>Les jobs</w:t>
        </w:r>
        <w:r>
          <w:rPr>
            <w:noProof/>
            <w:webHidden/>
          </w:rPr>
          <w:tab/>
        </w:r>
        <w:r>
          <w:rPr>
            <w:noProof/>
            <w:webHidden/>
          </w:rPr>
          <w:fldChar w:fldCharType="begin"/>
        </w:r>
        <w:r>
          <w:rPr>
            <w:noProof/>
            <w:webHidden/>
          </w:rPr>
          <w:instrText xml:space="preserve"> PAGEREF _Toc159027960 \h </w:instrText>
        </w:r>
        <w:r>
          <w:rPr>
            <w:noProof/>
            <w:webHidden/>
          </w:rPr>
        </w:r>
        <w:r>
          <w:rPr>
            <w:noProof/>
            <w:webHidden/>
          </w:rPr>
          <w:fldChar w:fldCharType="separate"/>
        </w:r>
        <w:r w:rsidR="005A016C">
          <w:rPr>
            <w:noProof/>
            <w:webHidden/>
          </w:rPr>
          <w:t>20</w:t>
        </w:r>
        <w:r>
          <w:rPr>
            <w:noProof/>
            <w:webHidden/>
          </w:rPr>
          <w:fldChar w:fldCharType="end"/>
        </w:r>
      </w:hyperlink>
    </w:p>
    <w:p w14:paraId="0CF3D462" w14:textId="117B360E" w:rsidR="00A420EB" w:rsidRDefault="00A420EB">
      <w:pPr>
        <w:pStyle w:val="TM3"/>
        <w:tabs>
          <w:tab w:val="left" w:pos="666"/>
          <w:tab w:val="right" w:pos="10451"/>
        </w:tabs>
        <w:rPr>
          <w:smallCaps w:val="0"/>
          <w:noProof/>
          <w:kern w:val="2"/>
          <w14:ligatures w14:val="standardContextual"/>
        </w:rPr>
      </w:pPr>
      <w:hyperlink w:anchor="_Toc159027961" w:history="1">
        <w:r w:rsidRPr="00EC0BCE">
          <w:rPr>
            <w:rStyle w:val="Lienhypertexte"/>
            <w:noProof/>
            <w:lang w:val="en-US"/>
          </w:rPr>
          <w:t>4.3.1</w:t>
        </w:r>
        <w:r>
          <w:rPr>
            <w:smallCaps w:val="0"/>
            <w:noProof/>
            <w:kern w:val="2"/>
            <w14:ligatures w14:val="standardContextual"/>
          </w:rPr>
          <w:tab/>
        </w:r>
        <w:r w:rsidRPr="00EC0BCE">
          <w:rPr>
            <w:rStyle w:val="Lienhypertexte"/>
            <w:noProof/>
            <w:lang w:val="en-US"/>
          </w:rPr>
          <w:t>Job MSSQLBackupSolution-CMS-Backup-Full-ALL</w:t>
        </w:r>
        <w:r>
          <w:rPr>
            <w:noProof/>
            <w:webHidden/>
          </w:rPr>
          <w:tab/>
        </w:r>
        <w:r>
          <w:rPr>
            <w:noProof/>
            <w:webHidden/>
          </w:rPr>
          <w:fldChar w:fldCharType="begin"/>
        </w:r>
        <w:r>
          <w:rPr>
            <w:noProof/>
            <w:webHidden/>
          </w:rPr>
          <w:instrText xml:space="preserve"> PAGEREF _Toc159027961 \h </w:instrText>
        </w:r>
        <w:r>
          <w:rPr>
            <w:noProof/>
            <w:webHidden/>
          </w:rPr>
        </w:r>
        <w:r>
          <w:rPr>
            <w:noProof/>
            <w:webHidden/>
          </w:rPr>
          <w:fldChar w:fldCharType="separate"/>
        </w:r>
        <w:r w:rsidR="005A016C">
          <w:rPr>
            <w:noProof/>
            <w:webHidden/>
          </w:rPr>
          <w:t>20</w:t>
        </w:r>
        <w:r>
          <w:rPr>
            <w:noProof/>
            <w:webHidden/>
          </w:rPr>
          <w:fldChar w:fldCharType="end"/>
        </w:r>
      </w:hyperlink>
    </w:p>
    <w:p w14:paraId="0127717F" w14:textId="1E6870D6" w:rsidR="00A420EB" w:rsidRDefault="00A420EB">
      <w:pPr>
        <w:pStyle w:val="TM3"/>
        <w:tabs>
          <w:tab w:val="left" w:pos="666"/>
          <w:tab w:val="right" w:pos="10451"/>
        </w:tabs>
        <w:rPr>
          <w:smallCaps w:val="0"/>
          <w:noProof/>
          <w:kern w:val="2"/>
          <w14:ligatures w14:val="standardContextual"/>
        </w:rPr>
      </w:pPr>
      <w:hyperlink w:anchor="_Toc159027962" w:history="1">
        <w:r w:rsidRPr="00EC0BCE">
          <w:rPr>
            <w:rStyle w:val="Lienhypertexte"/>
            <w:noProof/>
            <w:lang w:val="en-US"/>
          </w:rPr>
          <w:t>4.3.2</w:t>
        </w:r>
        <w:r>
          <w:rPr>
            <w:smallCaps w:val="0"/>
            <w:noProof/>
            <w:kern w:val="2"/>
            <w14:ligatures w14:val="standardContextual"/>
          </w:rPr>
          <w:tab/>
        </w:r>
        <w:r w:rsidRPr="00EC0BCE">
          <w:rPr>
            <w:rStyle w:val="Lienhypertexte"/>
            <w:noProof/>
            <w:lang w:val="en-US"/>
          </w:rPr>
          <w:t>Job MSSQLBackupSolution-CMS-Backup-Diff-ALL</w:t>
        </w:r>
        <w:r>
          <w:rPr>
            <w:noProof/>
            <w:webHidden/>
          </w:rPr>
          <w:tab/>
        </w:r>
        <w:r>
          <w:rPr>
            <w:noProof/>
            <w:webHidden/>
          </w:rPr>
          <w:fldChar w:fldCharType="begin"/>
        </w:r>
        <w:r>
          <w:rPr>
            <w:noProof/>
            <w:webHidden/>
          </w:rPr>
          <w:instrText xml:space="preserve"> PAGEREF _Toc159027962 \h </w:instrText>
        </w:r>
        <w:r>
          <w:rPr>
            <w:noProof/>
            <w:webHidden/>
          </w:rPr>
        </w:r>
        <w:r>
          <w:rPr>
            <w:noProof/>
            <w:webHidden/>
          </w:rPr>
          <w:fldChar w:fldCharType="separate"/>
        </w:r>
        <w:r w:rsidR="005A016C">
          <w:rPr>
            <w:noProof/>
            <w:webHidden/>
          </w:rPr>
          <w:t>23</w:t>
        </w:r>
        <w:r>
          <w:rPr>
            <w:noProof/>
            <w:webHidden/>
          </w:rPr>
          <w:fldChar w:fldCharType="end"/>
        </w:r>
      </w:hyperlink>
    </w:p>
    <w:p w14:paraId="6139C9F6" w14:textId="2EA4E4B6" w:rsidR="00A420EB" w:rsidRDefault="00A420EB">
      <w:pPr>
        <w:pStyle w:val="TM3"/>
        <w:tabs>
          <w:tab w:val="left" w:pos="666"/>
          <w:tab w:val="right" w:pos="10451"/>
        </w:tabs>
        <w:rPr>
          <w:smallCaps w:val="0"/>
          <w:noProof/>
          <w:kern w:val="2"/>
          <w14:ligatures w14:val="standardContextual"/>
        </w:rPr>
      </w:pPr>
      <w:hyperlink w:anchor="_Toc159027963" w:history="1">
        <w:r w:rsidRPr="00EC0BCE">
          <w:rPr>
            <w:rStyle w:val="Lienhypertexte"/>
            <w:noProof/>
            <w:lang w:val="en-US"/>
          </w:rPr>
          <w:t>4.3.3</w:t>
        </w:r>
        <w:r>
          <w:rPr>
            <w:smallCaps w:val="0"/>
            <w:noProof/>
            <w:kern w:val="2"/>
            <w14:ligatures w14:val="standardContextual"/>
          </w:rPr>
          <w:tab/>
        </w:r>
        <w:r w:rsidRPr="00EC0BCE">
          <w:rPr>
            <w:rStyle w:val="Lienhypertexte"/>
            <w:noProof/>
            <w:lang w:val="en-US"/>
          </w:rPr>
          <w:t>Job MSSQLBackupSolution-CMS-Backup-Log-ALL</w:t>
        </w:r>
        <w:r>
          <w:rPr>
            <w:noProof/>
            <w:webHidden/>
          </w:rPr>
          <w:tab/>
        </w:r>
        <w:r>
          <w:rPr>
            <w:noProof/>
            <w:webHidden/>
          </w:rPr>
          <w:fldChar w:fldCharType="begin"/>
        </w:r>
        <w:r>
          <w:rPr>
            <w:noProof/>
            <w:webHidden/>
          </w:rPr>
          <w:instrText xml:space="preserve"> PAGEREF _Toc159027963 \h </w:instrText>
        </w:r>
        <w:r>
          <w:rPr>
            <w:noProof/>
            <w:webHidden/>
          </w:rPr>
        </w:r>
        <w:r>
          <w:rPr>
            <w:noProof/>
            <w:webHidden/>
          </w:rPr>
          <w:fldChar w:fldCharType="separate"/>
        </w:r>
        <w:r w:rsidR="005A016C">
          <w:rPr>
            <w:noProof/>
            <w:webHidden/>
          </w:rPr>
          <w:t>24</w:t>
        </w:r>
        <w:r>
          <w:rPr>
            <w:noProof/>
            <w:webHidden/>
          </w:rPr>
          <w:fldChar w:fldCharType="end"/>
        </w:r>
      </w:hyperlink>
    </w:p>
    <w:p w14:paraId="0105BE62" w14:textId="60922492" w:rsidR="00A420EB" w:rsidRDefault="00A420EB">
      <w:pPr>
        <w:pStyle w:val="TM3"/>
        <w:tabs>
          <w:tab w:val="left" w:pos="666"/>
          <w:tab w:val="right" w:pos="10451"/>
        </w:tabs>
        <w:rPr>
          <w:smallCaps w:val="0"/>
          <w:noProof/>
          <w:kern w:val="2"/>
          <w14:ligatures w14:val="standardContextual"/>
        </w:rPr>
      </w:pPr>
      <w:hyperlink w:anchor="_Toc159027964" w:history="1">
        <w:r w:rsidRPr="00EC0BCE">
          <w:rPr>
            <w:rStyle w:val="Lienhypertexte"/>
            <w:noProof/>
            <w:lang w:val="en-US"/>
          </w:rPr>
          <w:t>4.3.4</w:t>
        </w:r>
        <w:r>
          <w:rPr>
            <w:smallCaps w:val="0"/>
            <w:noProof/>
            <w:kern w:val="2"/>
            <w14:ligatures w14:val="standardContextual"/>
          </w:rPr>
          <w:tab/>
        </w:r>
        <w:r w:rsidRPr="00EC0BCE">
          <w:rPr>
            <w:rStyle w:val="Lienhypertexte"/>
            <w:noProof/>
            <w:lang w:val="en-US"/>
          </w:rPr>
          <w:t>Job MSSQLBackupSolution-Purge-BackupCentral</w:t>
        </w:r>
        <w:r>
          <w:rPr>
            <w:noProof/>
            <w:webHidden/>
          </w:rPr>
          <w:tab/>
        </w:r>
        <w:r>
          <w:rPr>
            <w:noProof/>
            <w:webHidden/>
          </w:rPr>
          <w:fldChar w:fldCharType="begin"/>
        </w:r>
        <w:r>
          <w:rPr>
            <w:noProof/>
            <w:webHidden/>
          </w:rPr>
          <w:instrText xml:space="preserve"> PAGEREF _Toc159027964 \h </w:instrText>
        </w:r>
        <w:r>
          <w:rPr>
            <w:noProof/>
            <w:webHidden/>
          </w:rPr>
        </w:r>
        <w:r>
          <w:rPr>
            <w:noProof/>
            <w:webHidden/>
          </w:rPr>
          <w:fldChar w:fldCharType="separate"/>
        </w:r>
        <w:r w:rsidR="005A016C">
          <w:rPr>
            <w:noProof/>
            <w:webHidden/>
          </w:rPr>
          <w:t>25</w:t>
        </w:r>
        <w:r>
          <w:rPr>
            <w:noProof/>
            <w:webHidden/>
          </w:rPr>
          <w:fldChar w:fldCharType="end"/>
        </w:r>
      </w:hyperlink>
    </w:p>
    <w:p w14:paraId="546576A3" w14:textId="314A4474" w:rsidR="00A420EB" w:rsidRDefault="00A420EB">
      <w:pPr>
        <w:pStyle w:val="TM3"/>
        <w:tabs>
          <w:tab w:val="left" w:pos="666"/>
          <w:tab w:val="right" w:pos="10451"/>
        </w:tabs>
        <w:rPr>
          <w:smallCaps w:val="0"/>
          <w:noProof/>
          <w:kern w:val="2"/>
          <w14:ligatures w14:val="standardContextual"/>
        </w:rPr>
      </w:pPr>
      <w:hyperlink w:anchor="_Toc159027965" w:history="1">
        <w:r w:rsidRPr="00EC0BCE">
          <w:rPr>
            <w:rStyle w:val="Lienhypertexte"/>
            <w:noProof/>
            <w:lang w:val="en-US"/>
          </w:rPr>
          <w:t>4.3.5</w:t>
        </w:r>
        <w:r>
          <w:rPr>
            <w:smallCaps w:val="0"/>
            <w:noProof/>
            <w:kern w:val="2"/>
            <w14:ligatures w14:val="standardContextual"/>
          </w:rPr>
          <w:tab/>
        </w:r>
        <w:r w:rsidRPr="00EC0BCE">
          <w:rPr>
            <w:rStyle w:val="Lienhypertexte"/>
            <w:noProof/>
            <w:lang w:val="en-US"/>
          </w:rPr>
          <w:t>Job MSSQLBackupSolution-Purge-Remote-FromCMS</w:t>
        </w:r>
        <w:r>
          <w:rPr>
            <w:noProof/>
            <w:webHidden/>
          </w:rPr>
          <w:tab/>
        </w:r>
        <w:r>
          <w:rPr>
            <w:noProof/>
            <w:webHidden/>
          </w:rPr>
          <w:fldChar w:fldCharType="begin"/>
        </w:r>
        <w:r>
          <w:rPr>
            <w:noProof/>
            <w:webHidden/>
          </w:rPr>
          <w:instrText xml:space="preserve"> PAGEREF _Toc159027965 \h </w:instrText>
        </w:r>
        <w:r>
          <w:rPr>
            <w:noProof/>
            <w:webHidden/>
          </w:rPr>
        </w:r>
        <w:r>
          <w:rPr>
            <w:noProof/>
            <w:webHidden/>
          </w:rPr>
          <w:fldChar w:fldCharType="separate"/>
        </w:r>
        <w:r w:rsidR="005A016C">
          <w:rPr>
            <w:noProof/>
            <w:webHidden/>
          </w:rPr>
          <w:t>26</w:t>
        </w:r>
        <w:r>
          <w:rPr>
            <w:noProof/>
            <w:webHidden/>
          </w:rPr>
          <w:fldChar w:fldCharType="end"/>
        </w:r>
      </w:hyperlink>
    </w:p>
    <w:p w14:paraId="53853E88" w14:textId="3678D616" w:rsidR="00A420EB" w:rsidRDefault="00A420EB">
      <w:pPr>
        <w:pStyle w:val="TM1"/>
        <w:tabs>
          <w:tab w:val="left" w:pos="332"/>
          <w:tab w:val="right" w:pos="10451"/>
        </w:tabs>
        <w:rPr>
          <w:b w:val="0"/>
          <w:bCs w:val="0"/>
          <w:caps w:val="0"/>
          <w:noProof/>
          <w:kern w:val="2"/>
          <w:u w:val="none"/>
          <w14:ligatures w14:val="standardContextual"/>
        </w:rPr>
      </w:pPr>
      <w:hyperlink w:anchor="_Toc159027966" w:history="1">
        <w:r w:rsidRPr="00EC0BCE">
          <w:rPr>
            <w:rStyle w:val="Lienhypertexte"/>
            <w:noProof/>
          </w:rPr>
          <w:t>5</w:t>
        </w:r>
        <w:r>
          <w:rPr>
            <w:b w:val="0"/>
            <w:bCs w:val="0"/>
            <w:caps w:val="0"/>
            <w:noProof/>
            <w:kern w:val="2"/>
            <w:u w:val="none"/>
            <w14:ligatures w14:val="standardContextual"/>
          </w:rPr>
          <w:tab/>
        </w:r>
        <w:r w:rsidRPr="00EC0BCE">
          <w:rPr>
            <w:rStyle w:val="Lienhypertexte"/>
            <w:noProof/>
          </w:rPr>
          <w:t>La base de traces et monitoring</w:t>
        </w:r>
        <w:r>
          <w:rPr>
            <w:noProof/>
            <w:webHidden/>
          </w:rPr>
          <w:tab/>
        </w:r>
        <w:r>
          <w:rPr>
            <w:noProof/>
            <w:webHidden/>
          </w:rPr>
          <w:fldChar w:fldCharType="begin"/>
        </w:r>
        <w:r>
          <w:rPr>
            <w:noProof/>
            <w:webHidden/>
          </w:rPr>
          <w:instrText xml:space="preserve"> PAGEREF _Toc159027966 \h </w:instrText>
        </w:r>
        <w:r>
          <w:rPr>
            <w:noProof/>
            <w:webHidden/>
          </w:rPr>
        </w:r>
        <w:r>
          <w:rPr>
            <w:noProof/>
            <w:webHidden/>
          </w:rPr>
          <w:fldChar w:fldCharType="separate"/>
        </w:r>
        <w:r w:rsidR="005A016C">
          <w:rPr>
            <w:noProof/>
            <w:webHidden/>
          </w:rPr>
          <w:t>27</w:t>
        </w:r>
        <w:r>
          <w:rPr>
            <w:noProof/>
            <w:webHidden/>
          </w:rPr>
          <w:fldChar w:fldCharType="end"/>
        </w:r>
      </w:hyperlink>
    </w:p>
    <w:p w14:paraId="39BCBB40" w14:textId="7B9F85F3" w:rsidR="00A420EB" w:rsidRDefault="00A420EB">
      <w:pPr>
        <w:pStyle w:val="TM1"/>
        <w:tabs>
          <w:tab w:val="left" w:pos="332"/>
          <w:tab w:val="right" w:pos="10451"/>
        </w:tabs>
        <w:rPr>
          <w:b w:val="0"/>
          <w:bCs w:val="0"/>
          <w:caps w:val="0"/>
          <w:noProof/>
          <w:kern w:val="2"/>
          <w:u w:val="none"/>
          <w14:ligatures w14:val="standardContextual"/>
        </w:rPr>
      </w:pPr>
      <w:hyperlink w:anchor="_Toc159027967" w:history="1">
        <w:r w:rsidRPr="00EC0BCE">
          <w:rPr>
            <w:rStyle w:val="Lienhypertexte"/>
            <w:noProof/>
          </w:rPr>
          <w:t>6</w:t>
        </w:r>
        <w:r>
          <w:rPr>
            <w:b w:val="0"/>
            <w:bCs w:val="0"/>
            <w:caps w:val="0"/>
            <w:noProof/>
            <w:kern w:val="2"/>
            <w:u w:val="none"/>
            <w14:ligatures w14:val="standardContextual"/>
          </w:rPr>
          <w:tab/>
        </w:r>
        <w:r w:rsidRPr="00EC0BCE">
          <w:rPr>
            <w:rStyle w:val="Lienhypertexte"/>
            <w:noProof/>
          </w:rPr>
          <w:t>La mise à jour de la solution</w:t>
        </w:r>
        <w:r>
          <w:rPr>
            <w:noProof/>
            <w:webHidden/>
          </w:rPr>
          <w:tab/>
        </w:r>
        <w:r>
          <w:rPr>
            <w:noProof/>
            <w:webHidden/>
          </w:rPr>
          <w:fldChar w:fldCharType="begin"/>
        </w:r>
        <w:r>
          <w:rPr>
            <w:noProof/>
            <w:webHidden/>
          </w:rPr>
          <w:instrText xml:space="preserve"> PAGEREF _Toc159027967 \h </w:instrText>
        </w:r>
        <w:r>
          <w:rPr>
            <w:noProof/>
            <w:webHidden/>
          </w:rPr>
        </w:r>
        <w:r>
          <w:rPr>
            <w:noProof/>
            <w:webHidden/>
          </w:rPr>
          <w:fldChar w:fldCharType="separate"/>
        </w:r>
        <w:r w:rsidR="005A016C">
          <w:rPr>
            <w:noProof/>
            <w:webHidden/>
          </w:rPr>
          <w:t>28</w:t>
        </w:r>
        <w:r>
          <w:rPr>
            <w:noProof/>
            <w:webHidden/>
          </w:rPr>
          <w:fldChar w:fldCharType="end"/>
        </w:r>
      </w:hyperlink>
    </w:p>
    <w:p w14:paraId="122FA81D" w14:textId="186869E8" w:rsidR="001C4EA5" w:rsidRDefault="004A4783">
      <w:pPr>
        <w:rPr>
          <w:rFonts w:asciiTheme="majorHAnsi" w:eastAsiaTheme="majorEastAsia" w:hAnsiTheme="majorHAnsi" w:cstheme="majorBidi"/>
          <w:color w:val="365F91" w:themeColor="accent1" w:themeShade="BF"/>
          <w:sz w:val="52"/>
          <w:szCs w:val="52"/>
        </w:rPr>
      </w:pPr>
      <w:r>
        <w:fldChar w:fldCharType="end"/>
      </w:r>
      <w:r w:rsidR="001C4EA5">
        <w:br w:type="page"/>
      </w:r>
    </w:p>
    <w:p w14:paraId="63D186F0" w14:textId="615843D8" w:rsidR="0064102E" w:rsidRPr="000D6806" w:rsidRDefault="0089630A" w:rsidP="000D6806">
      <w:pPr>
        <w:pStyle w:val="Titre1"/>
      </w:pPr>
      <w:bookmarkStart w:id="1" w:name="_Toc159027937"/>
      <w:r w:rsidRPr="000D6806">
        <w:lastRenderedPageBreak/>
        <w:t>Introduction</w:t>
      </w:r>
      <w:bookmarkEnd w:id="1"/>
    </w:p>
    <w:p w14:paraId="27A16997" w14:textId="77777777" w:rsidR="0089630A" w:rsidRPr="0089630A" w:rsidRDefault="0089630A" w:rsidP="0089630A"/>
    <w:p w14:paraId="783295CD" w14:textId="16C6AA77" w:rsidR="0064102E" w:rsidRDefault="0089630A" w:rsidP="000D6806">
      <w:pPr>
        <w:pStyle w:val="Titre2"/>
      </w:pPr>
      <w:bookmarkStart w:id="2" w:name="_Toc159027938"/>
      <w:r>
        <w:t>Objectif</w:t>
      </w:r>
      <w:r w:rsidR="00575911">
        <w:t xml:space="preserve"> de la solution de sauvegarde MSSQL centralisée</w:t>
      </w:r>
      <w:bookmarkEnd w:id="2"/>
    </w:p>
    <w:p w14:paraId="50C50DF6" w14:textId="77777777" w:rsidR="00F66C2B" w:rsidRDefault="0064102E" w:rsidP="0089630A">
      <w:pPr>
        <w:ind w:left="567"/>
        <w:jc w:val="both"/>
      </w:pPr>
      <w:r>
        <w:t xml:space="preserve">L’idée est d’avoir une solution de </w:t>
      </w:r>
      <w:r w:rsidR="00575911">
        <w:t>sauvegarde</w:t>
      </w:r>
      <w:r>
        <w:t xml:space="preserve"> centralisée </w:t>
      </w:r>
      <w:r w:rsidR="00374F08">
        <w:t xml:space="preserve">et unique </w:t>
      </w:r>
      <w:r>
        <w:t xml:space="preserve">afin de commander depuis une instance centrale les sauvegardes des différentes base de données </w:t>
      </w:r>
      <w:r w:rsidR="00374F08">
        <w:t xml:space="preserve">situés sur des instances MSSQL cibles </w:t>
      </w:r>
      <w:r>
        <w:t>en s’appuyant sur la CMS de SQL Server qui définit la liste des instances à sauvegarder</w:t>
      </w:r>
      <w:r w:rsidR="0089630A">
        <w:t>.</w:t>
      </w:r>
      <w:r w:rsidR="00575911">
        <w:t> </w:t>
      </w:r>
    </w:p>
    <w:p w14:paraId="74903F14" w14:textId="77777777" w:rsidR="00F66C2B" w:rsidRDefault="00F66C2B" w:rsidP="0089630A">
      <w:pPr>
        <w:ind w:left="567"/>
        <w:jc w:val="both"/>
      </w:pPr>
    </w:p>
    <w:p w14:paraId="550B61A6" w14:textId="77777777" w:rsidR="00F66C2B" w:rsidRDefault="00575911" w:rsidP="0089630A">
      <w:pPr>
        <w:ind w:left="567"/>
        <w:jc w:val="both"/>
      </w:pPr>
      <w:r>
        <w:t xml:space="preserve">De cette manière les sauvegardes MSSQL sont toutes cohérentes et basées sur le même modèle. </w:t>
      </w:r>
    </w:p>
    <w:p w14:paraId="0ED2155B" w14:textId="77777777" w:rsidR="00F66C2B" w:rsidRDefault="00F66C2B" w:rsidP="0089630A">
      <w:pPr>
        <w:ind w:left="567"/>
        <w:jc w:val="both"/>
      </w:pPr>
    </w:p>
    <w:p w14:paraId="541C99FF" w14:textId="63ECCF1A" w:rsidR="0089630A" w:rsidRDefault="00575911" w:rsidP="0089630A">
      <w:pPr>
        <w:ind w:left="567"/>
        <w:jc w:val="both"/>
      </w:pPr>
      <w:r>
        <w:t>L’ajout ou le retrait d’une instance cible dans la CMS permet d’intégrer ou retirer cette instance (et toutes ces bases de données) dans le processus de sauvegardes centralisées sans avoir à déployer quoi que ce soit sur l’instance cible.</w:t>
      </w:r>
    </w:p>
    <w:p w14:paraId="2AA4E3DC" w14:textId="77777777" w:rsidR="0089630A" w:rsidRPr="00267930" w:rsidRDefault="0089630A" w:rsidP="0089630A">
      <w:pPr>
        <w:ind w:left="567"/>
        <w:jc w:val="both"/>
      </w:pPr>
    </w:p>
    <w:p w14:paraId="5A193348" w14:textId="12C64697" w:rsidR="0064102E" w:rsidRDefault="0089630A" w:rsidP="00575911">
      <w:pPr>
        <w:pStyle w:val="Titre2"/>
      </w:pPr>
      <w:bookmarkStart w:id="3" w:name="_Toc159027939"/>
      <w:r>
        <w:t>Outillage</w:t>
      </w:r>
      <w:bookmarkEnd w:id="3"/>
      <w:r>
        <w:t xml:space="preserve"> </w:t>
      </w:r>
    </w:p>
    <w:p w14:paraId="7A6973F0" w14:textId="02AA5F38" w:rsidR="0064102E" w:rsidRDefault="00575911" w:rsidP="0089630A">
      <w:pPr>
        <w:ind w:left="567"/>
        <w:jc w:val="both"/>
      </w:pPr>
      <w:r w:rsidRPr="0089630A">
        <w:rPr>
          <w:noProof/>
        </w:rPr>
        <w:drawing>
          <wp:anchor distT="0" distB="0" distL="114300" distR="114300" simplePos="0" relativeHeight="251661312" behindDoc="0" locked="0" layoutInCell="1" allowOverlap="1" wp14:anchorId="3DD05CE9" wp14:editId="286660D8">
            <wp:simplePos x="0" y="0"/>
            <wp:positionH relativeFrom="margin">
              <wp:posOffset>3540760</wp:posOffset>
            </wp:positionH>
            <wp:positionV relativeFrom="paragraph">
              <wp:posOffset>27940</wp:posOffset>
            </wp:positionV>
            <wp:extent cx="3051175" cy="1619885"/>
            <wp:effectExtent l="57150" t="19050" r="53975" b="94615"/>
            <wp:wrapSquare wrapText="bothSides"/>
            <wp:docPr id="64866945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9459" name="Image 1" descr="Une image contenant texte, capture d’écran, logiciel, Polic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051175" cy="1619885"/>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4102E">
        <w:t>Pour se faire</w:t>
      </w:r>
      <w:r w:rsidR="0089630A">
        <w:t>,</w:t>
      </w:r>
      <w:r w:rsidR="0064102E">
        <w:t xml:space="preserve"> des scripts </w:t>
      </w:r>
      <w:r w:rsidR="0064102E" w:rsidRPr="00D21B74">
        <w:rPr>
          <w:b/>
          <w:bCs/>
        </w:rPr>
        <w:t>PowerShell</w:t>
      </w:r>
      <w:r w:rsidR="0064102E">
        <w:t xml:space="preserve"> avec la librairie </w:t>
      </w:r>
      <w:r w:rsidR="0064102E" w:rsidRPr="00D21B74">
        <w:rPr>
          <w:b/>
          <w:bCs/>
        </w:rPr>
        <w:t>DBATOOLS</w:t>
      </w:r>
      <w:r w:rsidR="0064102E">
        <w:t xml:space="preserve"> sont utilis</w:t>
      </w:r>
      <w:r w:rsidR="0089630A">
        <w:t>és.</w:t>
      </w:r>
    </w:p>
    <w:p w14:paraId="69831717" w14:textId="6FE6C1EC" w:rsidR="0089630A" w:rsidRDefault="0064102E" w:rsidP="0089630A">
      <w:pPr>
        <w:ind w:left="567"/>
        <w:jc w:val="both"/>
      </w:pPr>
      <w:r>
        <w:t xml:space="preserve">La </w:t>
      </w:r>
      <w:r w:rsidRPr="0089630A">
        <w:rPr>
          <w:b/>
          <w:bCs/>
        </w:rPr>
        <w:t>CMS</w:t>
      </w:r>
      <w:r>
        <w:t>, « </w:t>
      </w:r>
      <w:r w:rsidRPr="0089630A">
        <w:rPr>
          <w:b/>
          <w:bCs/>
        </w:rPr>
        <w:t>Central Management Servers</w:t>
      </w:r>
      <w:r>
        <w:t> » en anglais est un registre d’instances SQL Server où l’on va classer et enregistrer les instances d’une entreprise ou d’un site</w:t>
      </w:r>
      <w:r w:rsidR="0089630A">
        <w:t>.</w:t>
      </w:r>
      <w:r>
        <w:t xml:space="preserve"> </w:t>
      </w:r>
    </w:p>
    <w:p w14:paraId="31F5BB1F" w14:textId="0F4BBD13" w:rsidR="0089630A" w:rsidRDefault="0064102E" w:rsidP="0089630A">
      <w:pPr>
        <w:pStyle w:val="Paragraphedeliste"/>
        <w:numPr>
          <w:ilvl w:val="0"/>
          <w:numId w:val="4"/>
        </w:numPr>
        <w:ind w:left="993"/>
        <w:jc w:val="both"/>
      </w:pPr>
      <w:r>
        <w:t xml:space="preserve">Depuis l’instance centrale, on </w:t>
      </w:r>
      <w:r w:rsidR="0089630A">
        <w:t>exécutera</w:t>
      </w:r>
      <w:r>
        <w:t xml:space="preserve"> </w:t>
      </w:r>
      <w:r w:rsidRPr="0089630A">
        <w:rPr>
          <w:b/>
          <w:bCs/>
        </w:rPr>
        <w:t>les scripts de backup</w:t>
      </w:r>
      <w:r>
        <w:t xml:space="preserve"> pour chaque instance de la CMS</w:t>
      </w:r>
      <w:r w:rsidR="0089630A">
        <w:t xml:space="preserve"> embarquée dans le groupe « ALL »</w:t>
      </w:r>
      <w:r>
        <w:t xml:space="preserve">. </w:t>
      </w:r>
      <w:r w:rsidR="0089630A">
        <w:t>Les backups seront fait localement sur chaque instance cible.</w:t>
      </w:r>
    </w:p>
    <w:p w14:paraId="1863A199" w14:textId="26F593F8" w:rsidR="0089630A" w:rsidRDefault="0064102E" w:rsidP="0089630A">
      <w:pPr>
        <w:pStyle w:val="Paragraphedeliste"/>
        <w:numPr>
          <w:ilvl w:val="0"/>
          <w:numId w:val="4"/>
        </w:numPr>
        <w:ind w:left="993"/>
        <w:jc w:val="both"/>
      </w:pPr>
      <w:r>
        <w:t>Dans un second temps, on réalisera la « </w:t>
      </w:r>
      <w:proofErr w:type="spellStart"/>
      <w:r w:rsidRPr="0089630A">
        <w:rPr>
          <w:b/>
          <w:bCs/>
        </w:rPr>
        <w:t>robocopy</w:t>
      </w:r>
      <w:proofErr w:type="spellEnd"/>
      <w:r>
        <w:t xml:space="preserve"> » des fichiers de backups </w:t>
      </w:r>
      <w:r w:rsidR="0089630A">
        <w:t xml:space="preserve">locaux </w:t>
      </w:r>
      <w:r>
        <w:t xml:space="preserve">de chaque instance vers le serveur « Bastion » afin de centraliser les fichiers de sauvegardes. </w:t>
      </w:r>
    </w:p>
    <w:p w14:paraId="13D12C1F" w14:textId="1FB90357" w:rsidR="0064102E" w:rsidRDefault="0064102E" w:rsidP="0089630A">
      <w:pPr>
        <w:pStyle w:val="Paragraphedeliste"/>
        <w:numPr>
          <w:ilvl w:val="0"/>
          <w:numId w:val="4"/>
        </w:numPr>
        <w:ind w:left="993"/>
        <w:jc w:val="both"/>
      </w:pPr>
      <w:r>
        <w:t xml:space="preserve">Puis, on lancera </w:t>
      </w:r>
      <w:r w:rsidR="0089630A" w:rsidRPr="0089630A">
        <w:rPr>
          <w:b/>
          <w:bCs/>
        </w:rPr>
        <w:t>des</w:t>
      </w:r>
      <w:r>
        <w:t xml:space="preserve"> </w:t>
      </w:r>
      <w:r w:rsidRPr="0089630A">
        <w:rPr>
          <w:b/>
          <w:bCs/>
        </w:rPr>
        <w:t>script</w:t>
      </w:r>
      <w:r w:rsidR="0089630A" w:rsidRPr="0089630A">
        <w:rPr>
          <w:b/>
          <w:bCs/>
        </w:rPr>
        <w:t>s</w:t>
      </w:r>
      <w:r w:rsidRPr="0089630A">
        <w:rPr>
          <w:b/>
          <w:bCs/>
        </w:rPr>
        <w:t xml:space="preserve"> de purge</w:t>
      </w:r>
      <w:r>
        <w:t xml:space="preserve"> afin de supprimer les fichiers de sauvegardes trop anciens.</w:t>
      </w:r>
    </w:p>
    <w:p w14:paraId="2865B529" w14:textId="17C1E458" w:rsidR="0089630A" w:rsidRDefault="00374F08" w:rsidP="0089630A">
      <w:pPr>
        <w:pStyle w:val="Paragraphedeliste"/>
        <w:numPr>
          <w:ilvl w:val="0"/>
          <w:numId w:val="4"/>
        </w:numPr>
        <w:ind w:left="993"/>
        <w:jc w:val="both"/>
      </w:pPr>
      <w:r w:rsidRPr="00374F08">
        <w:rPr>
          <w:noProof/>
        </w:rPr>
        <w:drawing>
          <wp:anchor distT="0" distB="0" distL="114300" distR="114300" simplePos="0" relativeHeight="251668480" behindDoc="0" locked="0" layoutInCell="1" allowOverlap="1" wp14:anchorId="34B3D22A" wp14:editId="1A78D3E9">
            <wp:simplePos x="0" y="0"/>
            <wp:positionH relativeFrom="margin">
              <wp:align>right</wp:align>
            </wp:positionH>
            <wp:positionV relativeFrom="paragraph">
              <wp:posOffset>26035</wp:posOffset>
            </wp:positionV>
            <wp:extent cx="2607310" cy="1705610"/>
            <wp:effectExtent l="57150" t="19050" r="59690" b="104140"/>
            <wp:wrapSquare wrapText="bothSides"/>
            <wp:docPr id="191370291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02911" name="Image 1" descr="Une image contenant texte, capture d’écran, Police, nombr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2607310" cy="1705610"/>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9630A">
        <w:t xml:space="preserve">Afin d’ordonnancer toutes les étapes (backup, </w:t>
      </w:r>
      <w:proofErr w:type="spellStart"/>
      <w:r w:rsidR="0089630A">
        <w:t>robocopy</w:t>
      </w:r>
      <w:proofErr w:type="spellEnd"/>
      <w:r w:rsidR="0089630A">
        <w:t xml:space="preserve">, purge) des </w:t>
      </w:r>
      <w:r w:rsidR="0089630A" w:rsidRPr="0089630A">
        <w:rPr>
          <w:b/>
          <w:bCs/>
        </w:rPr>
        <w:t>jobs SQL</w:t>
      </w:r>
      <w:r w:rsidR="0089630A">
        <w:rPr>
          <w:b/>
          <w:bCs/>
        </w:rPr>
        <w:t>, sur l’instances CMS,</w:t>
      </w:r>
      <w:r w:rsidR="0089630A">
        <w:t xml:space="preserve"> sont utilisés pour lancer les scripts </w:t>
      </w:r>
      <w:proofErr w:type="spellStart"/>
      <w:r w:rsidR="0089630A">
        <w:t>powershell</w:t>
      </w:r>
      <w:proofErr w:type="spellEnd"/>
      <w:r w:rsidR="0089630A">
        <w:t>.</w:t>
      </w:r>
    </w:p>
    <w:p w14:paraId="036346FF" w14:textId="3C548BE9" w:rsidR="00374F08" w:rsidRDefault="00374F08" w:rsidP="00374F08">
      <w:pPr>
        <w:pStyle w:val="Paragraphedeliste"/>
        <w:ind w:left="993"/>
        <w:jc w:val="both"/>
      </w:pPr>
    </w:p>
    <w:p w14:paraId="3BA3E2B1" w14:textId="77777777" w:rsidR="0089630A" w:rsidRDefault="0089630A" w:rsidP="0089630A">
      <w:pPr>
        <w:pStyle w:val="Paragraphedeliste"/>
        <w:numPr>
          <w:ilvl w:val="0"/>
          <w:numId w:val="4"/>
        </w:numPr>
        <w:ind w:left="993"/>
        <w:jc w:val="both"/>
      </w:pPr>
      <w:r>
        <w:t xml:space="preserve">Les résultats des étapes sont tracés dans une </w:t>
      </w:r>
      <w:r w:rsidRPr="0089630A">
        <w:rPr>
          <w:b/>
          <w:bCs/>
        </w:rPr>
        <w:t>table de suivi</w:t>
      </w:r>
      <w:r>
        <w:t>.</w:t>
      </w:r>
    </w:p>
    <w:p w14:paraId="6B82D83B" w14:textId="5DEFF4B3" w:rsidR="0089630A" w:rsidRDefault="0089630A" w:rsidP="0089630A">
      <w:pPr>
        <w:pStyle w:val="Paragraphedeliste"/>
        <w:numPr>
          <w:ilvl w:val="0"/>
          <w:numId w:val="4"/>
        </w:numPr>
        <w:ind w:left="993"/>
        <w:jc w:val="both"/>
      </w:pPr>
      <w:r>
        <w:t>Le détails des étapes sont tracés à la fois dans des fichiers de log</w:t>
      </w:r>
      <w:r w:rsidR="00374F08">
        <w:t xml:space="preserve"> et</w:t>
      </w:r>
      <w:r>
        <w:t xml:space="preserve"> dans les étapes des jobs SQL</w:t>
      </w:r>
    </w:p>
    <w:p w14:paraId="401E7D87" w14:textId="77777777" w:rsidR="0089630A" w:rsidRDefault="0089630A" w:rsidP="0089630A">
      <w:pPr>
        <w:jc w:val="both"/>
      </w:pPr>
    </w:p>
    <w:p w14:paraId="572EC673" w14:textId="23F1B29D" w:rsidR="0064102E" w:rsidRDefault="0064102E" w:rsidP="0064102E">
      <w:pPr>
        <w:keepNext/>
        <w:ind w:left="993"/>
        <w:jc w:val="center"/>
      </w:pPr>
    </w:p>
    <w:p w14:paraId="530539DE" w14:textId="77777777" w:rsidR="005B04AE" w:rsidRDefault="005B04AE">
      <w:pPr>
        <w:rPr>
          <w:rFonts w:asciiTheme="majorHAnsi" w:eastAsiaTheme="majorEastAsia" w:hAnsiTheme="majorHAnsi" w:cstheme="majorBidi"/>
          <w:color w:val="365F91" w:themeColor="accent1" w:themeShade="BF"/>
          <w:sz w:val="36"/>
          <w:szCs w:val="36"/>
        </w:rPr>
      </w:pPr>
      <w:r>
        <w:br w:type="page"/>
      </w:r>
    </w:p>
    <w:p w14:paraId="738C4F78" w14:textId="6E84918D" w:rsidR="00404ADC" w:rsidRDefault="00404ADC" w:rsidP="00575911">
      <w:pPr>
        <w:pStyle w:val="Titre2"/>
      </w:pPr>
      <w:bookmarkStart w:id="4" w:name="_Toc159027940"/>
      <w:r>
        <w:lastRenderedPageBreak/>
        <w:t>Exigence</w:t>
      </w:r>
      <w:r w:rsidR="003C554B">
        <w:t>s</w:t>
      </w:r>
      <w:r>
        <w:t xml:space="preserve"> de sécurité</w:t>
      </w:r>
      <w:bookmarkEnd w:id="4"/>
    </w:p>
    <w:p w14:paraId="77D966C8" w14:textId="77777777" w:rsidR="005B04AE" w:rsidRDefault="005B04AE" w:rsidP="005B04AE"/>
    <w:p w14:paraId="0D31A7EA" w14:textId="306EF141" w:rsidR="005B04AE" w:rsidRDefault="005B04AE" w:rsidP="005B04AE">
      <w:pPr>
        <w:pStyle w:val="Titre3"/>
      </w:pPr>
      <w:bookmarkStart w:id="5" w:name="_Toc159027941"/>
      <w:r>
        <w:t>Compte de service et privilèges</w:t>
      </w:r>
      <w:bookmarkEnd w:id="5"/>
    </w:p>
    <w:p w14:paraId="510D5E06" w14:textId="77777777" w:rsidR="005B04AE" w:rsidRPr="005B04AE" w:rsidRDefault="005B04AE" w:rsidP="005B04AE"/>
    <w:p w14:paraId="2AC8C723" w14:textId="0811D02A" w:rsidR="00404ADC" w:rsidRDefault="00404ADC" w:rsidP="0021087F">
      <w:pPr>
        <w:ind w:left="284"/>
      </w:pPr>
      <w:r>
        <w:t xml:space="preserve">Afin de pouvoir réaliser les opérations de backup sur les instances cibles, de </w:t>
      </w:r>
      <w:proofErr w:type="spellStart"/>
      <w:r>
        <w:t>robocopy</w:t>
      </w:r>
      <w:proofErr w:type="spellEnd"/>
      <w:r>
        <w:t xml:space="preserve"> des fichiers de backups entre les cibles et le serveur central et afin de se connecter sur l’instance hébergeant la CMS et de tracer les résultats de backups dans un table de trace il est nécessaire d’avoir :</w:t>
      </w:r>
    </w:p>
    <w:p w14:paraId="414BB0D9" w14:textId="77777777" w:rsidR="0021087F" w:rsidRDefault="0021087F" w:rsidP="0021087F">
      <w:pPr>
        <w:ind w:left="284"/>
      </w:pPr>
    </w:p>
    <w:p w14:paraId="27747B2E" w14:textId="77777777" w:rsidR="00404ADC" w:rsidRPr="0021087F" w:rsidRDefault="00404ADC" w:rsidP="00404ADC">
      <w:pPr>
        <w:pStyle w:val="Paragraphedeliste"/>
        <w:numPr>
          <w:ilvl w:val="0"/>
          <w:numId w:val="7"/>
        </w:numPr>
        <w:rPr>
          <w:b/>
          <w:bCs/>
        </w:rPr>
      </w:pPr>
      <w:r w:rsidRPr="00B719D6">
        <w:rPr>
          <w:b/>
          <w:bCs/>
          <w:highlight w:val="yellow"/>
        </w:rPr>
        <w:t>Un compte de service sur l’AD qui disposera des droits nécessaires.</w:t>
      </w:r>
      <w:r w:rsidRPr="0021087F">
        <w:rPr>
          <w:b/>
          <w:bCs/>
        </w:rPr>
        <w:t xml:space="preserve"> </w:t>
      </w:r>
    </w:p>
    <w:p w14:paraId="6DABE6D9" w14:textId="7B0917BE" w:rsidR="00404ADC" w:rsidRDefault="00404ADC" w:rsidP="00404ADC">
      <w:pPr>
        <w:pStyle w:val="Paragraphedeliste"/>
        <w:numPr>
          <w:ilvl w:val="0"/>
          <w:numId w:val="7"/>
        </w:numPr>
        <w:rPr>
          <w:b/>
          <w:bCs/>
        </w:rPr>
      </w:pPr>
      <w:r w:rsidRPr="0021087F">
        <w:rPr>
          <w:b/>
          <w:bCs/>
        </w:rPr>
        <w:t>Positionner ce compte de service dans le groupe BUILTIN\</w:t>
      </w:r>
      <w:proofErr w:type="spellStart"/>
      <w:r w:rsidRPr="0021087F">
        <w:rPr>
          <w:b/>
          <w:bCs/>
        </w:rPr>
        <w:t>Administrators</w:t>
      </w:r>
      <w:proofErr w:type="spellEnd"/>
      <w:r w:rsidRPr="0021087F">
        <w:rPr>
          <w:b/>
          <w:bCs/>
        </w:rPr>
        <w:t xml:space="preserve"> de chaque machine cible ainsi que sur le serveur central CMS permet de simplifier l’installation</w:t>
      </w:r>
    </w:p>
    <w:p w14:paraId="37CF8976" w14:textId="77777777" w:rsidR="005B04AE" w:rsidRPr="005B04AE" w:rsidRDefault="005B04AE" w:rsidP="005B04AE">
      <w:pPr>
        <w:rPr>
          <w:b/>
          <w:bCs/>
        </w:rPr>
      </w:pPr>
    </w:p>
    <w:p w14:paraId="509B84A1" w14:textId="2D0E09A7" w:rsidR="005B04AE" w:rsidRDefault="005B04AE" w:rsidP="005B04AE">
      <w:pPr>
        <w:pStyle w:val="Titre3"/>
      </w:pPr>
      <w:bookmarkStart w:id="6" w:name="_Toc159027942"/>
      <w:r>
        <w:t>Flux réseau</w:t>
      </w:r>
      <w:bookmarkEnd w:id="6"/>
    </w:p>
    <w:p w14:paraId="66240154" w14:textId="77777777" w:rsidR="005B04AE" w:rsidRDefault="005B04AE" w:rsidP="005B04AE"/>
    <w:p w14:paraId="42587271" w14:textId="562B3F40" w:rsidR="005B04AE" w:rsidRPr="005B04AE" w:rsidRDefault="005B04AE" w:rsidP="005B04AE">
      <w:pPr>
        <w:jc w:val="center"/>
      </w:pPr>
      <w:r>
        <w:rPr>
          <w:noProof/>
        </w:rPr>
        <w:drawing>
          <wp:inline distT="0" distB="0" distL="0" distR="0" wp14:anchorId="54267129" wp14:editId="40A1CE6C">
            <wp:extent cx="6121160" cy="3819804"/>
            <wp:effectExtent l="38100" t="38100" r="89535" b="104775"/>
            <wp:docPr id="192373939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939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189272" cy="3862308"/>
                    </a:xfrm>
                    <a:prstGeom prst="rect">
                      <a:avLst/>
                    </a:prstGeom>
                    <a:effectLst>
                      <a:outerShdw blurRad="50800" dist="38100" dir="2700000" algn="tl" rotWithShape="0">
                        <a:prstClr val="black">
                          <a:alpha val="40000"/>
                        </a:prstClr>
                      </a:outerShdw>
                    </a:effectLst>
                  </pic:spPr>
                </pic:pic>
              </a:graphicData>
            </a:graphic>
          </wp:inline>
        </w:drawing>
      </w:r>
    </w:p>
    <w:p w14:paraId="09C169EE" w14:textId="77777777" w:rsidR="005B04AE" w:rsidRDefault="005B04AE" w:rsidP="005B04AE"/>
    <w:p w14:paraId="73D16447" w14:textId="57A780AE" w:rsidR="005B04AE" w:rsidRDefault="005B04AE" w:rsidP="005B04AE">
      <w:pPr>
        <w:ind w:left="284"/>
        <w:jc w:val="both"/>
      </w:pPr>
      <w:r>
        <w:t xml:space="preserve">Afin de permettre les différentes actions de Backup, </w:t>
      </w:r>
      <w:proofErr w:type="spellStart"/>
      <w:r>
        <w:t>Robocopy</w:t>
      </w:r>
      <w:proofErr w:type="spellEnd"/>
      <w:r>
        <w:t xml:space="preserve"> et Purge différents ports TCP doivent être ouverts entre le serveur central et les serveurs </w:t>
      </w:r>
      <w:proofErr w:type="spellStart"/>
      <w:r>
        <w:t>hébergeants</w:t>
      </w:r>
      <w:proofErr w:type="spellEnd"/>
      <w:r>
        <w:t xml:space="preserve"> les instances MSSQL cibles.</w:t>
      </w:r>
    </w:p>
    <w:p w14:paraId="3C44934F" w14:textId="77777777" w:rsidR="005B04AE" w:rsidRDefault="005B04AE" w:rsidP="005B04AE">
      <w:pPr>
        <w:ind w:left="284"/>
        <w:jc w:val="both"/>
      </w:pPr>
    </w:p>
    <w:tbl>
      <w:tblPr>
        <w:tblStyle w:val="Grilledutableau"/>
        <w:tblW w:w="0" w:type="auto"/>
        <w:tblInd w:w="284" w:type="dxa"/>
        <w:tblLook w:val="04A0" w:firstRow="1" w:lastRow="0" w:firstColumn="1" w:lastColumn="0" w:noHBand="0" w:noVBand="1"/>
      </w:tblPr>
      <w:tblGrid>
        <w:gridCol w:w="3388"/>
        <w:gridCol w:w="3370"/>
        <w:gridCol w:w="3409"/>
      </w:tblGrid>
      <w:tr w:rsidR="00DF3468" w14:paraId="451DF148" w14:textId="77777777" w:rsidTr="00DF3468">
        <w:tc>
          <w:tcPr>
            <w:tcW w:w="3483" w:type="dxa"/>
          </w:tcPr>
          <w:p w14:paraId="3481DB94" w14:textId="6F6F078F" w:rsidR="00DF3468" w:rsidRPr="00DF3468" w:rsidRDefault="00DF3468" w:rsidP="005B04AE">
            <w:pPr>
              <w:jc w:val="both"/>
              <w:rPr>
                <w:b/>
                <w:bCs/>
              </w:rPr>
            </w:pPr>
            <w:r w:rsidRPr="00DF3468">
              <w:rPr>
                <w:b/>
                <w:bCs/>
              </w:rPr>
              <w:t>Etape</w:t>
            </w:r>
          </w:p>
        </w:tc>
        <w:tc>
          <w:tcPr>
            <w:tcW w:w="3484" w:type="dxa"/>
          </w:tcPr>
          <w:p w14:paraId="74D18D50" w14:textId="762EF652" w:rsidR="00DF3468" w:rsidRPr="00DF3468" w:rsidRDefault="00DF3468" w:rsidP="005B04AE">
            <w:pPr>
              <w:jc w:val="both"/>
              <w:rPr>
                <w:b/>
                <w:bCs/>
              </w:rPr>
            </w:pPr>
            <w:r w:rsidRPr="00DF3468">
              <w:rPr>
                <w:b/>
                <w:bCs/>
              </w:rPr>
              <w:t>Ports TCP</w:t>
            </w:r>
          </w:p>
        </w:tc>
        <w:tc>
          <w:tcPr>
            <w:tcW w:w="3484" w:type="dxa"/>
          </w:tcPr>
          <w:p w14:paraId="26271A05" w14:textId="6AE63295" w:rsidR="00DF3468" w:rsidRPr="00DF3468" w:rsidRDefault="00DF3468" w:rsidP="005B04AE">
            <w:pPr>
              <w:jc w:val="both"/>
              <w:rPr>
                <w:b/>
                <w:bCs/>
              </w:rPr>
            </w:pPr>
            <w:r w:rsidRPr="00DF3468">
              <w:rPr>
                <w:b/>
                <w:bCs/>
              </w:rPr>
              <w:t>Commentaire</w:t>
            </w:r>
          </w:p>
        </w:tc>
      </w:tr>
      <w:tr w:rsidR="00DF3468" w14:paraId="106448F9" w14:textId="77777777" w:rsidTr="00DF3468">
        <w:tc>
          <w:tcPr>
            <w:tcW w:w="3483" w:type="dxa"/>
            <w:shd w:val="clear" w:color="auto" w:fill="E15DD1"/>
          </w:tcPr>
          <w:p w14:paraId="28BE2B3A" w14:textId="58BA1D37" w:rsidR="00DF3468" w:rsidRDefault="00DF3468" w:rsidP="005B04AE">
            <w:pPr>
              <w:jc w:val="both"/>
            </w:pPr>
            <w:r>
              <w:t>Backup (1)</w:t>
            </w:r>
          </w:p>
        </w:tc>
        <w:tc>
          <w:tcPr>
            <w:tcW w:w="3484" w:type="dxa"/>
            <w:shd w:val="clear" w:color="auto" w:fill="E15DD1"/>
          </w:tcPr>
          <w:p w14:paraId="228D2245" w14:textId="6BD2E761" w:rsidR="00DF3468" w:rsidRDefault="00DF3468" w:rsidP="005B04AE">
            <w:pPr>
              <w:jc w:val="both"/>
            </w:pPr>
            <w:r>
              <w:t>1433</w:t>
            </w:r>
          </w:p>
        </w:tc>
        <w:tc>
          <w:tcPr>
            <w:tcW w:w="3484" w:type="dxa"/>
            <w:shd w:val="clear" w:color="auto" w:fill="E15DD1"/>
          </w:tcPr>
          <w:p w14:paraId="1B686E83" w14:textId="643F6D7E" w:rsidR="00DF3468" w:rsidRDefault="00DF3468" w:rsidP="005B04AE">
            <w:pPr>
              <w:jc w:val="both"/>
            </w:pPr>
            <w:r>
              <w:t>Le port de l’instance cible</w:t>
            </w:r>
          </w:p>
        </w:tc>
      </w:tr>
      <w:tr w:rsidR="00DF3468" w14:paraId="2574C01E" w14:textId="77777777" w:rsidTr="00DF3468">
        <w:tc>
          <w:tcPr>
            <w:tcW w:w="3483" w:type="dxa"/>
            <w:shd w:val="clear" w:color="auto" w:fill="B8CCE4" w:themeFill="accent1" w:themeFillTint="66"/>
          </w:tcPr>
          <w:p w14:paraId="72502077" w14:textId="300467C7" w:rsidR="00DF3468" w:rsidRDefault="00DF3468" w:rsidP="005B04AE">
            <w:pPr>
              <w:jc w:val="both"/>
            </w:pPr>
            <w:proofErr w:type="spellStart"/>
            <w:r>
              <w:t>Robocopy</w:t>
            </w:r>
            <w:proofErr w:type="spellEnd"/>
            <w:r>
              <w:t xml:space="preserve"> (2)</w:t>
            </w:r>
          </w:p>
        </w:tc>
        <w:tc>
          <w:tcPr>
            <w:tcW w:w="3484" w:type="dxa"/>
            <w:shd w:val="clear" w:color="auto" w:fill="B8CCE4" w:themeFill="accent1" w:themeFillTint="66"/>
          </w:tcPr>
          <w:p w14:paraId="06FA7549" w14:textId="716FC774" w:rsidR="00DF3468" w:rsidRDefault="00DF3468" w:rsidP="005B04AE">
            <w:pPr>
              <w:jc w:val="both"/>
            </w:pPr>
            <w:r>
              <w:t>445 (139)</w:t>
            </w:r>
          </w:p>
        </w:tc>
        <w:tc>
          <w:tcPr>
            <w:tcW w:w="3484" w:type="dxa"/>
            <w:shd w:val="clear" w:color="auto" w:fill="B8CCE4" w:themeFill="accent1" w:themeFillTint="66"/>
          </w:tcPr>
          <w:p w14:paraId="51723554" w14:textId="18D68B24" w:rsidR="00DF3468" w:rsidRDefault="00DF3468" w:rsidP="005B04AE">
            <w:pPr>
              <w:jc w:val="both"/>
            </w:pPr>
            <w:r>
              <w:t>Port SMB</w:t>
            </w:r>
          </w:p>
        </w:tc>
      </w:tr>
      <w:tr w:rsidR="00DF3468" w14:paraId="229A72AF" w14:textId="77777777" w:rsidTr="00DF3468">
        <w:tc>
          <w:tcPr>
            <w:tcW w:w="3483" w:type="dxa"/>
            <w:shd w:val="clear" w:color="auto" w:fill="7F7F7F" w:themeFill="text1" w:themeFillTint="80"/>
          </w:tcPr>
          <w:p w14:paraId="0AFB0842" w14:textId="564A7443" w:rsidR="00DF3468" w:rsidRPr="00DF3468" w:rsidRDefault="00DF3468" w:rsidP="005B04AE">
            <w:pPr>
              <w:jc w:val="both"/>
              <w:rPr>
                <w:color w:val="FFFFFF" w:themeColor="background1"/>
              </w:rPr>
            </w:pPr>
            <w:r w:rsidRPr="00DF3468">
              <w:rPr>
                <w:color w:val="FFFFFF" w:themeColor="background1"/>
              </w:rPr>
              <w:t>Purge (3)</w:t>
            </w:r>
          </w:p>
        </w:tc>
        <w:tc>
          <w:tcPr>
            <w:tcW w:w="3484" w:type="dxa"/>
            <w:shd w:val="clear" w:color="auto" w:fill="7F7F7F" w:themeFill="text1" w:themeFillTint="80"/>
          </w:tcPr>
          <w:p w14:paraId="5B7878C8" w14:textId="5BEAC02F" w:rsidR="00DF3468" w:rsidRPr="00DF3468" w:rsidRDefault="00DF3468" w:rsidP="005B04AE">
            <w:pPr>
              <w:jc w:val="both"/>
              <w:rPr>
                <w:color w:val="FFFFFF" w:themeColor="background1"/>
              </w:rPr>
            </w:pPr>
            <w:r w:rsidRPr="00DF3468">
              <w:rPr>
                <w:color w:val="FFFFFF" w:themeColor="background1"/>
              </w:rPr>
              <w:t>445 (139)</w:t>
            </w:r>
          </w:p>
        </w:tc>
        <w:tc>
          <w:tcPr>
            <w:tcW w:w="3484" w:type="dxa"/>
            <w:shd w:val="clear" w:color="auto" w:fill="7F7F7F" w:themeFill="text1" w:themeFillTint="80"/>
          </w:tcPr>
          <w:p w14:paraId="37BE8253" w14:textId="6DD338CB" w:rsidR="00DF3468" w:rsidRPr="00DF3468" w:rsidRDefault="00DF3468" w:rsidP="005B04AE">
            <w:pPr>
              <w:jc w:val="both"/>
              <w:rPr>
                <w:color w:val="FFFFFF" w:themeColor="background1"/>
              </w:rPr>
            </w:pPr>
            <w:r w:rsidRPr="00DF3468">
              <w:rPr>
                <w:color w:val="FFFFFF" w:themeColor="background1"/>
              </w:rPr>
              <w:t>Port SMB</w:t>
            </w:r>
          </w:p>
        </w:tc>
      </w:tr>
    </w:tbl>
    <w:p w14:paraId="3A58F4AC" w14:textId="77777777" w:rsidR="005B04AE" w:rsidRPr="005B04AE" w:rsidRDefault="005B04AE" w:rsidP="005B04AE">
      <w:pPr>
        <w:ind w:left="284"/>
        <w:jc w:val="both"/>
      </w:pPr>
    </w:p>
    <w:p w14:paraId="3F18B0B1" w14:textId="7C22B7EC" w:rsidR="003C554B" w:rsidRDefault="003C554B" w:rsidP="003C554B">
      <w:pPr>
        <w:pStyle w:val="Titre3"/>
      </w:pPr>
      <w:bookmarkStart w:id="7" w:name="_Toc159027943"/>
      <w:r>
        <w:t>Autres exigences</w:t>
      </w:r>
      <w:bookmarkEnd w:id="7"/>
    </w:p>
    <w:p w14:paraId="4CEFC9DC" w14:textId="77777777" w:rsidR="003C554B" w:rsidRDefault="003C554B" w:rsidP="003C554B"/>
    <w:p w14:paraId="1C11F19C" w14:textId="0BEFCDD2" w:rsidR="00404ADC" w:rsidRDefault="003C554B" w:rsidP="00182371">
      <w:pPr>
        <w:jc w:val="both"/>
        <w:rPr>
          <w:rFonts w:asciiTheme="majorHAnsi" w:eastAsiaTheme="majorEastAsia" w:hAnsiTheme="majorHAnsi" w:cstheme="majorBidi"/>
          <w:color w:val="365F91" w:themeColor="accent1" w:themeShade="BF"/>
          <w:sz w:val="32"/>
          <w:szCs w:val="32"/>
        </w:rPr>
      </w:pPr>
      <w:r>
        <w:t xml:space="preserve">Afin de ne pas mélanger les sauvegardes qui seraient réalisées par différents biais (plans de maintenances, job locaux de backup, système central autre) </w:t>
      </w:r>
      <w:r w:rsidRPr="003C554B">
        <w:rPr>
          <w:b/>
          <w:bCs/>
          <w:highlight w:val="yellow"/>
        </w:rPr>
        <w:t xml:space="preserve">il est impératif de ne conserver qu’un seul mécanisme de sauvegarde </w:t>
      </w:r>
      <w:r w:rsidRPr="003C554B">
        <w:rPr>
          <w:highlight w:val="yellow"/>
        </w:rPr>
        <w:t>classique des bases</w:t>
      </w:r>
      <w:r>
        <w:t xml:space="preserve"> (full + diff  + log)</w:t>
      </w:r>
      <w:r w:rsidR="00182371">
        <w:t>.</w:t>
      </w:r>
      <w:r w:rsidR="00404ADC">
        <w:br w:type="page"/>
      </w:r>
    </w:p>
    <w:p w14:paraId="07E3F2AE" w14:textId="26E0E084" w:rsidR="0064102E" w:rsidRDefault="0089630A" w:rsidP="000D6806">
      <w:pPr>
        <w:pStyle w:val="Titre1"/>
      </w:pPr>
      <w:bookmarkStart w:id="8" w:name="_Toc159027944"/>
      <w:r>
        <w:lastRenderedPageBreak/>
        <w:t>Composants logiciels</w:t>
      </w:r>
      <w:bookmarkEnd w:id="8"/>
    </w:p>
    <w:p w14:paraId="7A7395DC" w14:textId="77777777" w:rsidR="00374F08" w:rsidRDefault="00374F08" w:rsidP="00374F08"/>
    <w:p w14:paraId="21724505" w14:textId="71D1032C" w:rsidR="00374F08" w:rsidRDefault="00374F08" w:rsidP="0021087F">
      <w:pPr>
        <w:ind w:left="284"/>
      </w:pPr>
      <w:r>
        <w:t>La solution utilise plusieurs composants logiciels :</w:t>
      </w:r>
    </w:p>
    <w:p w14:paraId="70B90404" w14:textId="2DE71D44" w:rsidR="00374F08" w:rsidRDefault="00374F08" w:rsidP="00374F08">
      <w:pPr>
        <w:pStyle w:val="Paragraphedeliste"/>
        <w:numPr>
          <w:ilvl w:val="0"/>
          <w:numId w:val="5"/>
        </w:numPr>
      </w:pPr>
      <w:r>
        <w:t xml:space="preserve">Le </w:t>
      </w:r>
      <w:proofErr w:type="spellStart"/>
      <w:r>
        <w:t>framework</w:t>
      </w:r>
      <w:proofErr w:type="spellEnd"/>
      <w:r>
        <w:t xml:space="preserve"> </w:t>
      </w:r>
      <w:proofErr w:type="spellStart"/>
      <w:r>
        <w:t>powershell</w:t>
      </w:r>
      <w:proofErr w:type="spellEnd"/>
      <w:r>
        <w:t xml:space="preserve"> </w:t>
      </w:r>
      <w:proofErr w:type="spellStart"/>
      <w:r>
        <w:t>dbatools</w:t>
      </w:r>
      <w:proofErr w:type="spellEnd"/>
    </w:p>
    <w:p w14:paraId="29A7A684" w14:textId="013335F7" w:rsidR="00374F08" w:rsidRDefault="00374F08" w:rsidP="00374F08">
      <w:pPr>
        <w:pStyle w:val="Paragraphedeliste"/>
        <w:numPr>
          <w:ilvl w:val="0"/>
          <w:numId w:val="5"/>
        </w:numPr>
      </w:pPr>
      <w:r>
        <w:t xml:space="preserve">Le </w:t>
      </w:r>
      <w:proofErr w:type="spellStart"/>
      <w:r>
        <w:t>framework</w:t>
      </w:r>
      <w:proofErr w:type="spellEnd"/>
      <w:r>
        <w:t xml:space="preserve"> </w:t>
      </w:r>
      <w:proofErr w:type="spellStart"/>
      <w:r>
        <w:t>powershell</w:t>
      </w:r>
      <w:proofErr w:type="spellEnd"/>
      <w:r>
        <w:t xml:space="preserve"> logging</w:t>
      </w:r>
    </w:p>
    <w:p w14:paraId="297E2597" w14:textId="143C58F9" w:rsidR="00374F08" w:rsidRDefault="00374F08" w:rsidP="00374F08">
      <w:pPr>
        <w:pStyle w:val="Paragraphedeliste"/>
        <w:numPr>
          <w:ilvl w:val="0"/>
          <w:numId w:val="5"/>
        </w:numPr>
      </w:pPr>
      <w:r>
        <w:t xml:space="preserve">L’utilitaire </w:t>
      </w:r>
      <w:proofErr w:type="spellStart"/>
      <w:r>
        <w:t>robocopy</w:t>
      </w:r>
      <w:proofErr w:type="spellEnd"/>
    </w:p>
    <w:p w14:paraId="02ECFD11" w14:textId="5BB8B2E9" w:rsidR="00374F08" w:rsidRDefault="00374F08" w:rsidP="00374F08">
      <w:pPr>
        <w:pStyle w:val="Paragraphedeliste"/>
        <w:numPr>
          <w:ilvl w:val="0"/>
          <w:numId w:val="5"/>
        </w:numPr>
      </w:pPr>
      <w:r>
        <w:t>Une instance MSSQL pour les traces d’exécution en base de données et pour héberger la CMS</w:t>
      </w:r>
    </w:p>
    <w:p w14:paraId="405878B6" w14:textId="77777777" w:rsidR="00374F08" w:rsidRPr="00374F08" w:rsidRDefault="00374F08" w:rsidP="00374F08">
      <w:pPr>
        <w:pStyle w:val="Paragraphedeliste"/>
      </w:pPr>
    </w:p>
    <w:p w14:paraId="4EE1AD77" w14:textId="77777777" w:rsidR="0064102E" w:rsidRDefault="0064102E" w:rsidP="00575911">
      <w:pPr>
        <w:pStyle w:val="Titre2"/>
      </w:pPr>
      <w:bookmarkStart w:id="9" w:name="_Toc159027945"/>
      <w:r>
        <w:t>DBATOOLS</w:t>
      </w:r>
      <w:bookmarkEnd w:id="9"/>
    </w:p>
    <w:p w14:paraId="42C8872C" w14:textId="54E589C5" w:rsidR="0064102E" w:rsidRDefault="0064102E" w:rsidP="00374F08">
      <w:pPr>
        <w:ind w:left="426"/>
        <w:jc w:val="both"/>
      </w:pPr>
      <w:r w:rsidRPr="0064102E">
        <w:rPr>
          <w:b/>
          <w:bCs/>
        </w:rPr>
        <w:t>DBATOOLS est une librairie PowerShell</w:t>
      </w:r>
      <w:r>
        <w:t xml:space="preserve"> réalisé par des membres de la communauté SQL Server notamment par des personnes travaillant directement chez Microsoft sur SQL Server. Cette librairie est destinée aux administrateurs de base de données afin de gérer différentes problématique</w:t>
      </w:r>
      <w:r w:rsidR="00374F08">
        <w:t>s</w:t>
      </w:r>
      <w:r>
        <w:t xml:space="preserve"> </w:t>
      </w:r>
      <w:r w:rsidR="00374F08">
        <w:t xml:space="preserve">via des scripts </w:t>
      </w:r>
      <w:r>
        <w:t>en ligne de commandes. Cette librairie possède une très bonne documentation et elle est très intuitive, ce qui permet donc de créer des scripts pouvant être rapidement compris par un autre DBA</w:t>
      </w:r>
      <w:r w:rsidR="00374F08">
        <w:t xml:space="preserve"> ou des administrateurs systèmes</w:t>
      </w:r>
      <w:r>
        <w:t>.</w:t>
      </w:r>
    </w:p>
    <w:p w14:paraId="1026B4AE" w14:textId="77777777" w:rsidR="00757DE0" w:rsidRDefault="00757DE0" w:rsidP="00374F08">
      <w:pPr>
        <w:ind w:left="426"/>
        <w:jc w:val="both"/>
      </w:pPr>
    </w:p>
    <w:p w14:paraId="475B6E70" w14:textId="049E3EDC" w:rsidR="00757DE0" w:rsidRDefault="00757DE0" w:rsidP="00374F08">
      <w:pPr>
        <w:ind w:left="426"/>
        <w:jc w:val="both"/>
      </w:pPr>
      <w:r w:rsidRPr="00757DE0">
        <w:t>Le site dbatools.io regrou</w:t>
      </w:r>
      <w:r>
        <w:t xml:space="preserve">pe la documentation des commandes de ce </w:t>
      </w:r>
      <w:proofErr w:type="spellStart"/>
      <w:r>
        <w:t>framework</w:t>
      </w:r>
      <w:proofErr w:type="spellEnd"/>
      <w:r>
        <w:t xml:space="preserve"> avec de nombreux exemples : </w:t>
      </w:r>
      <w:hyperlink r:id="rId16" w:history="1">
        <w:r w:rsidRPr="00EB27C4">
          <w:rPr>
            <w:rStyle w:val="Lienhypertexte"/>
          </w:rPr>
          <w:t>https://dbatools.io/commands/</w:t>
        </w:r>
      </w:hyperlink>
    </w:p>
    <w:p w14:paraId="2C7B6242" w14:textId="5A2C7C99" w:rsidR="00374F08" w:rsidRDefault="00374F08" w:rsidP="00374F08">
      <w:pPr>
        <w:ind w:left="426"/>
        <w:jc w:val="both"/>
      </w:pPr>
      <w:r>
        <w:t>L’installation de ce composant est fait pendant l’installation de la solution MSSQLBACKUP</w:t>
      </w:r>
    </w:p>
    <w:p w14:paraId="392F002C" w14:textId="77777777" w:rsidR="00374F08" w:rsidRDefault="00374F08" w:rsidP="00374F08">
      <w:pPr>
        <w:ind w:left="426"/>
        <w:jc w:val="both"/>
      </w:pPr>
      <w:r>
        <w:t xml:space="preserve">Ce composant sert à </w:t>
      </w:r>
    </w:p>
    <w:p w14:paraId="4B1928B3" w14:textId="77777777" w:rsidR="00374F08" w:rsidRDefault="00374F08" w:rsidP="00374F08">
      <w:pPr>
        <w:pStyle w:val="Paragraphedeliste"/>
        <w:numPr>
          <w:ilvl w:val="0"/>
          <w:numId w:val="6"/>
        </w:numPr>
        <w:jc w:val="both"/>
      </w:pPr>
      <w:r>
        <w:t xml:space="preserve">lister les bases à sauvegarder </w:t>
      </w:r>
    </w:p>
    <w:p w14:paraId="0223291B" w14:textId="55A236B2" w:rsidR="00374F08" w:rsidRDefault="00374F08" w:rsidP="00374F08">
      <w:pPr>
        <w:pStyle w:val="Paragraphedeliste"/>
        <w:numPr>
          <w:ilvl w:val="0"/>
          <w:numId w:val="6"/>
        </w:numPr>
        <w:jc w:val="both"/>
      </w:pPr>
      <w:r>
        <w:t xml:space="preserve">faire les sauvegardes </w:t>
      </w:r>
    </w:p>
    <w:p w14:paraId="3D2B9D09" w14:textId="5307071B" w:rsidR="00374F08" w:rsidRDefault="00374F08" w:rsidP="00374F08">
      <w:pPr>
        <w:pStyle w:val="Paragraphedeliste"/>
        <w:numPr>
          <w:ilvl w:val="0"/>
          <w:numId w:val="6"/>
        </w:numPr>
        <w:jc w:val="both"/>
      </w:pPr>
      <w:r>
        <w:t>pousser les résultats dans la table de trace</w:t>
      </w:r>
    </w:p>
    <w:p w14:paraId="3DE717FC" w14:textId="77777777" w:rsidR="00374F08" w:rsidRDefault="00374F08" w:rsidP="00374F08">
      <w:pPr>
        <w:ind w:left="426"/>
        <w:jc w:val="both"/>
      </w:pPr>
    </w:p>
    <w:p w14:paraId="64A535A3" w14:textId="7B1A394B" w:rsidR="00374F08" w:rsidRDefault="00374F08" w:rsidP="00575911">
      <w:pPr>
        <w:pStyle w:val="Titre2"/>
      </w:pPr>
      <w:bookmarkStart w:id="10" w:name="_Toc159027946"/>
      <w:r>
        <w:t>LOGGING</w:t>
      </w:r>
      <w:bookmarkEnd w:id="10"/>
    </w:p>
    <w:p w14:paraId="132ADF9E" w14:textId="2E2A550E" w:rsidR="00374F08" w:rsidRDefault="00374F08" w:rsidP="00374F08">
      <w:pPr>
        <w:ind w:left="426"/>
      </w:pPr>
      <w:r>
        <w:rPr>
          <w:b/>
          <w:bCs/>
        </w:rPr>
        <w:t>LOGGING</w:t>
      </w:r>
      <w:r w:rsidRPr="0064102E">
        <w:rPr>
          <w:b/>
          <w:bCs/>
        </w:rPr>
        <w:t xml:space="preserve"> est une librairie PowerShell</w:t>
      </w:r>
      <w:r>
        <w:rPr>
          <w:b/>
          <w:bCs/>
        </w:rPr>
        <w:t xml:space="preserve"> </w:t>
      </w:r>
      <w:r>
        <w:t>qui permet de tracer l’exécution des scripts proprement dans des fichiers de journalisation</w:t>
      </w:r>
    </w:p>
    <w:p w14:paraId="0DAE4025" w14:textId="77777777" w:rsidR="00374F08" w:rsidRDefault="00374F08" w:rsidP="00374F08">
      <w:pPr>
        <w:ind w:left="426"/>
      </w:pPr>
    </w:p>
    <w:p w14:paraId="4C22039E" w14:textId="411A0B91" w:rsidR="00374F08" w:rsidRDefault="00374F08" w:rsidP="00575911">
      <w:pPr>
        <w:pStyle w:val="Titre2"/>
      </w:pPr>
      <w:bookmarkStart w:id="11" w:name="_Toc159027947"/>
      <w:r>
        <w:t>ROBOCOPY</w:t>
      </w:r>
      <w:bookmarkEnd w:id="11"/>
    </w:p>
    <w:p w14:paraId="4FF1AAFA" w14:textId="3E74EA90" w:rsidR="00374F08" w:rsidRDefault="00374F08" w:rsidP="00374F08">
      <w:pPr>
        <w:ind w:left="426"/>
      </w:pPr>
      <w:r>
        <w:rPr>
          <w:b/>
          <w:bCs/>
        </w:rPr>
        <w:t xml:space="preserve">ROBOCOPY est un utilitaire Windows </w:t>
      </w:r>
      <w:r>
        <w:t>qui permet de transférer les fichiers de manière robuste. Il sera utilisé pour rapatrier les fichiers de backups générer sur chaque instance cible vers un répertoire central sur la machine pilotant les backups</w:t>
      </w:r>
    </w:p>
    <w:p w14:paraId="0CE4F73F" w14:textId="77777777" w:rsidR="00374F08" w:rsidRDefault="00374F08" w:rsidP="00374F08">
      <w:pPr>
        <w:ind w:left="426"/>
      </w:pPr>
    </w:p>
    <w:p w14:paraId="75EFFC08" w14:textId="17F22AB6" w:rsidR="00374F08" w:rsidRDefault="00374F08" w:rsidP="00575911">
      <w:pPr>
        <w:pStyle w:val="Titre2"/>
      </w:pPr>
      <w:bookmarkStart w:id="12" w:name="_Toc159027948"/>
      <w:r>
        <w:t>Une instance MSSQL</w:t>
      </w:r>
      <w:r w:rsidR="00541622">
        <w:t xml:space="preserve"> (2019+)</w:t>
      </w:r>
      <w:bookmarkEnd w:id="12"/>
    </w:p>
    <w:p w14:paraId="12A4A509" w14:textId="43A2B2C5" w:rsidR="00374F08" w:rsidRDefault="00374F08" w:rsidP="00374F08">
      <w:pPr>
        <w:ind w:left="426"/>
      </w:pPr>
      <w:r>
        <w:rPr>
          <w:b/>
          <w:bCs/>
        </w:rPr>
        <w:t xml:space="preserve">Une base de données de trace </w:t>
      </w:r>
      <w:r>
        <w:t xml:space="preserve">permet de centraliser les résultats d’exécution des </w:t>
      </w:r>
      <w:r w:rsidR="00B719D6">
        <w:t>sauvegardes</w:t>
      </w:r>
      <w:r>
        <w:t xml:space="preserve"> et ainsi de disposer du source unique qui permettra le </w:t>
      </w:r>
      <w:r w:rsidR="00541622">
        <w:t>restituer l’états d</w:t>
      </w:r>
      <w:r>
        <w:t xml:space="preserve">es </w:t>
      </w:r>
      <w:r w:rsidR="00B719D6">
        <w:t xml:space="preserve">sauvegardes </w:t>
      </w:r>
      <w:r>
        <w:t>réalisé</w:t>
      </w:r>
      <w:r w:rsidR="00B719D6">
        <w:t>e</w:t>
      </w:r>
      <w:r>
        <w:t>s et de détecter des problèmes.</w:t>
      </w:r>
    </w:p>
    <w:p w14:paraId="56450B0D" w14:textId="64B28BC6" w:rsidR="00541622" w:rsidRDefault="00B719D6" w:rsidP="00374F08">
      <w:pPr>
        <w:ind w:left="426"/>
      </w:pPr>
      <w:r>
        <w:rPr>
          <w:b/>
          <w:bCs/>
        </w:rPr>
        <w:t xml:space="preserve">NB : </w:t>
      </w:r>
      <w:r w:rsidR="00541622">
        <w:rPr>
          <w:b/>
          <w:bCs/>
        </w:rPr>
        <w:t>Une édition disposant du composant Job Agent est nécessaire.</w:t>
      </w:r>
    </w:p>
    <w:p w14:paraId="47CBADDA" w14:textId="77777777" w:rsidR="00374F08" w:rsidRPr="00374F08" w:rsidRDefault="00374F08" w:rsidP="00374F08">
      <w:pPr>
        <w:ind w:left="426"/>
      </w:pPr>
    </w:p>
    <w:p w14:paraId="53D1663C" w14:textId="77777777" w:rsidR="00757DE0" w:rsidRPr="00757DE0" w:rsidRDefault="00757DE0">
      <w:pPr>
        <w:rPr>
          <w:rFonts w:ascii="Times New Roman" w:eastAsia="Times New Roman" w:hAnsi="Times New Roman" w:cs="Times New Roman"/>
          <w:b/>
          <w:i/>
          <w:sz w:val="22"/>
          <w:szCs w:val="20"/>
        </w:rPr>
      </w:pPr>
      <w:r w:rsidRPr="00757DE0">
        <w:br w:type="page"/>
      </w:r>
    </w:p>
    <w:p w14:paraId="7D62A1B9" w14:textId="5AF2AF55" w:rsidR="00374F08" w:rsidRDefault="00374F08" w:rsidP="000D6806">
      <w:pPr>
        <w:pStyle w:val="Titre1"/>
      </w:pPr>
      <w:bookmarkStart w:id="13" w:name="_Toc159027949"/>
      <w:r w:rsidRPr="00575911">
        <w:lastRenderedPageBreak/>
        <w:t>Les scripts</w:t>
      </w:r>
      <w:bookmarkEnd w:id="13"/>
    </w:p>
    <w:p w14:paraId="68EE560B" w14:textId="5E18CAA0" w:rsidR="00B719D6" w:rsidRDefault="00B719D6" w:rsidP="00B719D6">
      <w:r>
        <w:t xml:space="preserve">Il y a différents scripts nécessaires pour la solution. Par défaut les scripts sont positionnés sur </w:t>
      </w:r>
      <w:r w:rsidRPr="000D6806">
        <w:rPr>
          <w:b/>
          <w:bCs/>
        </w:rPr>
        <w:t>D:\MSSQLBackupSolution</w:t>
      </w:r>
      <w:r>
        <w:t xml:space="preserve"> et les logs dans le sous répertoires Logs</w:t>
      </w:r>
    </w:p>
    <w:p w14:paraId="2245618A" w14:textId="77777777" w:rsidR="00B719D6" w:rsidRDefault="00B719D6" w:rsidP="00B719D6"/>
    <w:p w14:paraId="6E52AF37" w14:textId="2064D2FB" w:rsidR="00B719D6" w:rsidRPr="00B719D6" w:rsidRDefault="00B719D6" w:rsidP="00B719D6">
      <w:pPr>
        <w:jc w:val="center"/>
      </w:pPr>
      <w:r w:rsidRPr="00B719D6">
        <w:rPr>
          <w:noProof/>
        </w:rPr>
        <w:drawing>
          <wp:inline distT="0" distB="0" distL="0" distR="0" wp14:anchorId="56FEBA0E" wp14:editId="7A9E1814">
            <wp:extent cx="5120710" cy="2595676"/>
            <wp:effectExtent l="57150" t="19050" r="60960" b="90805"/>
            <wp:docPr id="67344696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6968" name="Image 1" descr="Une image contenant texte, capture d’écran, nombre, Police&#10;&#10;Description générée automatiquement"/>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5133456" cy="260213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A206B8" w14:textId="65800F79" w:rsidR="00757DE0" w:rsidRDefault="0064102E" w:rsidP="00575911">
      <w:pPr>
        <w:pStyle w:val="Titre2"/>
      </w:pPr>
      <w:bookmarkStart w:id="14" w:name="_Toc159027950"/>
      <w:r>
        <w:t>Scripts de sauvegardes</w:t>
      </w:r>
      <w:bookmarkEnd w:id="14"/>
    </w:p>
    <w:p w14:paraId="02153FA2" w14:textId="2CE0E14C" w:rsidR="00757DE0" w:rsidRDefault="00757DE0" w:rsidP="00541622">
      <w:pPr>
        <w:ind w:left="284"/>
      </w:pPr>
      <w:r>
        <w:t>Il y a deux scripts en jeu pour la sauvegarde :</w:t>
      </w:r>
    </w:p>
    <w:p w14:paraId="2ABC8113" w14:textId="3AF318F1" w:rsidR="00757DE0" w:rsidRPr="00757DE0" w:rsidRDefault="00757DE0" w:rsidP="00541622">
      <w:pPr>
        <w:pStyle w:val="Paragraphedeliste"/>
        <w:numPr>
          <w:ilvl w:val="0"/>
          <w:numId w:val="2"/>
        </w:numPr>
        <w:ind w:left="709"/>
      </w:pPr>
      <w:r w:rsidRPr="00D21B74">
        <w:rPr>
          <w:b/>
          <w:bCs/>
        </w:rPr>
        <w:t>BackupDatabasesOneInstance.ps1</w:t>
      </w:r>
      <w:r>
        <w:rPr>
          <w:b/>
          <w:bCs/>
        </w:rPr>
        <w:t xml:space="preserve"> </w:t>
      </w:r>
      <w:r w:rsidRPr="00757DE0">
        <w:t xml:space="preserve">qui permet de réaliser les backups de toutes les </w:t>
      </w:r>
      <w:proofErr w:type="spellStart"/>
      <w:r w:rsidRPr="00757DE0">
        <w:t>databases</w:t>
      </w:r>
      <w:proofErr w:type="spellEnd"/>
      <w:r w:rsidRPr="00757DE0">
        <w:t xml:space="preserve"> d’une seule instance</w:t>
      </w:r>
    </w:p>
    <w:p w14:paraId="6961E9CB" w14:textId="125043AD" w:rsidR="00757DE0" w:rsidRPr="00757DE0" w:rsidRDefault="00757DE0" w:rsidP="00541622">
      <w:pPr>
        <w:pStyle w:val="Paragraphedeliste"/>
        <w:numPr>
          <w:ilvl w:val="0"/>
          <w:numId w:val="2"/>
        </w:numPr>
        <w:ind w:left="709"/>
      </w:pPr>
      <w:r w:rsidRPr="00D21B74">
        <w:rPr>
          <w:b/>
          <w:bCs/>
        </w:rPr>
        <w:t>BackupDatabasesFromCMS.ps1</w:t>
      </w:r>
      <w:r>
        <w:t> qui permet d’appeler le script précédent pour toutes les instances d’un groupe passé en paramètre</w:t>
      </w:r>
    </w:p>
    <w:p w14:paraId="2972A8F8" w14:textId="77777777" w:rsidR="00757DE0" w:rsidRPr="00757DE0" w:rsidRDefault="00757DE0" w:rsidP="00757DE0"/>
    <w:p w14:paraId="52D25471" w14:textId="04936AE4" w:rsidR="00541622" w:rsidRDefault="004A013D" w:rsidP="000D6806">
      <w:pPr>
        <w:pStyle w:val="Titre3"/>
      </w:pPr>
      <w:bookmarkStart w:id="15" w:name="_Toc159027951"/>
      <w:r>
        <w:t xml:space="preserve">Le script </w:t>
      </w:r>
      <w:r w:rsidR="00541622" w:rsidRPr="00541622">
        <w:t>BackupDatabasesOneInstance.ps1</w:t>
      </w:r>
      <w:bookmarkEnd w:id="15"/>
    </w:p>
    <w:p w14:paraId="50555377" w14:textId="77777777" w:rsidR="00541622" w:rsidRPr="00541622" w:rsidRDefault="00541622" w:rsidP="00541622"/>
    <w:p w14:paraId="05DDB653" w14:textId="1FB5D937" w:rsidR="0064102E" w:rsidRDefault="00541622" w:rsidP="00757DE0">
      <w:pPr>
        <w:ind w:left="993"/>
      </w:pPr>
      <w:r w:rsidRPr="00D21B74">
        <w:rPr>
          <w:b/>
          <w:bCs/>
        </w:rPr>
        <w:t>BackupDatabasesOneInstance.ps1</w:t>
      </w:r>
      <w:r>
        <w:t xml:space="preserve"> permet de sauvegarder toutes les bases de données d’une instance. Ce script prends </w:t>
      </w:r>
      <w:r w:rsidR="0064102E">
        <w:t>les paramètres suivant</w:t>
      </w:r>
    </w:p>
    <w:p w14:paraId="5665A742" w14:textId="0BC74566" w:rsidR="00404ADC" w:rsidRPr="000D6806" w:rsidRDefault="00404ADC" w:rsidP="000D6806">
      <w:pPr>
        <w:pStyle w:val="Titre4"/>
      </w:pPr>
      <w:r w:rsidRPr="000D6806">
        <w:t>Paramètres</w:t>
      </w:r>
    </w:p>
    <w:p w14:paraId="55F6D72B" w14:textId="77777777" w:rsidR="00B32C4F" w:rsidRDefault="00B32C4F" w:rsidP="00B32C4F"/>
    <w:p w14:paraId="74817AE1" w14:textId="0E6B69BB" w:rsidR="00B32C4F" w:rsidRPr="00B32C4F" w:rsidRDefault="00B32C4F" w:rsidP="00B32C4F">
      <w:pPr>
        <w:jc w:val="center"/>
      </w:pPr>
      <w:r w:rsidRPr="00B32C4F">
        <w:rPr>
          <w:noProof/>
        </w:rPr>
        <w:drawing>
          <wp:inline distT="0" distB="0" distL="0" distR="0" wp14:anchorId="49C3DA83" wp14:editId="7BAA7A12">
            <wp:extent cx="3815154" cy="1394623"/>
            <wp:effectExtent l="57150" t="19050" r="52070" b="91440"/>
            <wp:docPr id="11296854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5414" name="Image 1" descr="Une image contenant texte, capture d’écran, Polic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830382" cy="1400190"/>
                    </a:xfrm>
                    <a:prstGeom prst="rect">
                      <a:avLst/>
                    </a:prstGeom>
                    <a:effectLst>
                      <a:outerShdw blurRad="50800" dist="38100" dir="5400000" algn="t" rotWithShape="0">
                        <a:prstClr val="black">
                          <a:alpha val="40000"/>
                        </a:prstClr>
                      </a:outerShdw>
                    </a:effectLst>
                  </pic:spPr>
                </pic:pic>
              </a:graphicData>
            </a:graphic>
          </wp:inline>
        </w:drawing>
      </w:r>
    </w:p>
    <w:p w14:paraId="1813448C" w14:textId="77777777" w:rsidR="00757DE0" w:rsidRDefault="00757DE0" w:rsidP="0064102E">
      <w:pPr>
        <w:ind w:left="993"/>
        <w:jc w:val="both"/>
      </w:pPr>
    </w:p>
    <w:p w14:paraId="25A83185" w14:textId="77777777" w:rsidR="0064102E" w:rsidRDefault="0064102E" w:rsidP="00541622">
      <w:pPr>
        <w:pStyle w:val="Paragraphedeliste"/>
        <w:numPr>
          <w:ilvl w:val="0"/>
          <w:numId w:val="1"/>
        </w:numPr>
        <w:ind w:left="1418"/>
        <w:jc w:val="both"/>
      </w:pPr>
      <w:proofErr w:type="spellStart"/>
      <w:r w:rsidRPr="00757DE0">
        <w:rPr>
          <w:b/>
          <w:bCs/>
        </w:rPr>
        <w:t>SqlInstance</w:t>
      </w:r>
      <w:proofErr w:type="spellEnd"/>
      <w:r w:rsidRPr="00757DE0">
        <w:rPr>
          <w:b/>
          <w:bCs/>
        </w:rPr>
        <w:t xml:space="preserve"> : </w:t>
      </w:r>
      <w:r>
        <w:t>L’instance cible que l‘on souhaite sauvegarder.</w:t>
      </w:r>
    </w:p>
    <w:p w14:paraId="40808AF7" w14:textId="66E3439F" w:rsidR="0064102E" w:rsidRDefault="0064102E" w:rsidP="00541622">
      <w:pPr>
        <w:pStyle w:val="Paragraphedeliste"/>
        <w:numPr>
          <w:ilvl w:val="0"/>
          <w:numId w:val="1"/>
        </w:numPr>
        <w:ind w:left="1418"/>
        <w:jc w:val="both"/>
      </w:pPr>
      <w:proofErr w:type="spellStart"/>
      <w:r w:rsidRPr="00757DE0">
        <w:rPr>
          <w:b/>
          <w:bCs/>
        </w:rPr>
        <w:t>BackupType</w:t>
      </w:r>
      <w:proofErr w:type="spellEnd"/>
      <w:r w:rsidRPr="00757DE0">
        <w:rPr>
          <w:b/>
          <w:bCs/>
        </w:rPr>
        <w:t> :</w:t>
      </w:r>
      <w:r>
        <w:t xml:space="preserve"> Le type de backup que l’on veut faire :  Full, Diff ou Log.</w:t>
      </w:r>
    </w:p>
    <w:p w14:paraId="1E6002CB" w14:textId="77777777" w:rsidR="0064102E" w:rsidRDefault="0064102E" w:rsidP="00541622">
      <w:pPr>
        <w:pStyle w:val="Paragraphedeliste"/>
        <w:numPr>
          <w:ilvl w:val="0"/>
          <w:numId w:val="1"/>
        </w:numPr>
        <w:ind w:left="1418"/>
        <w:jc w:val="both"/>
      </w:pPr>
      <w:proofErr w:type="spellStart"/>
      <w:r w:rsidRPr="00757DE0">
        <w:rPr>
          <w:b/>
          <w:bCs/>
        </w:rPr>
        <w:t>BackupDirectory</w:t>
      </w:r>
      <w:proofErr w:type="spellEnd"/>
      <w:r w:rsidRPr="00757DE0">
        <w:rPr>
          <w:b/>
          <w:bCs/>
        </w:rPr>
        <w:t> :</w:t>
      </w:r>
      <w:r>
        <w:t xml:space="preserve"> Le répertoire sur l’instance cible où seront entreposés les fichiers de backup.</w:t>
      </w:r>
    </w:p>
    <w:p w14:paraId="6457F026" w14:textId="616799E6" w:rsidR="0064102E" w:rsidRDefault="0064102E" w:rsidP="00541622">
      <w:pPr>
        <w:pStyle w:val="Paragraphedeliste"/>
        <w:numPr>
          <w:ilvl w:val="0"/>
          <w:numId w:val="1"/>
        </w:numPr>
        <w:ind w:left="1418"/>
        <w:jc w:val="both"/>
      </w:pPr>
      <w:proofErr w:type="spellStart"/>
      <w:r w:rsidRPr="00757DE0">
        <w:rPr>
          <w:b/>
          <w:bCs/>
        </w:rPr>
        <w:t>FileCount</w:t>
      </w:r>
      <w:proofErr w:type="spellEnd"/>
      <w:r w:rsidRPr="00757DE0">
        <w:rPr>
          <w:b/>
          <w:bCs/>
        </w:rPr>
        <w:t> :</w:t>
      </w:r>
      <w:r>
        <w:t xml:space="preserve"> Le nombre de fichiers de backup pour une base que l’on souhaite avoir afin de répartir les données pour gagner en performance.</w:t>
      </w:r>
      <w:r w:rsidR="00541622">
        <w:t xml:space="preserve"> Par défaut, un seul fichier est générer par backup.</w:t>
      </w:r>
    </w:p>
    <w:p w14:paraId="1CA4C9CF" w14:textId="2C4111C6" w:rsidR="0064102E" w:rsidRDefault="0064102E" w:rsidP="00541622">
      <w:pPr>
        <w:pStyle w:val="Paragraphedeliste"/>
        <w:numPr>
          <w:ilvl w:val="0"/>
          <w:numId w:val="1"/>
        </w:numPr>
        <w:ind w:left="1418"/>
        <w:jc w:val="both"/>
      </w:pPr>
      <w:proofErr w:type="spellStart"/>
      <w:r w:rsidRPr="00757DE0">
        <w:rPr>
          <w:b/>
          <w:bCs/>
        </w:rPr>
        <w:lastRenderedPageBreak/>
        <w:t>FullBackupInterval</w:t>
      </w:r>
      <w:proofErr w:type="spellEnd"/>
      <w:r w:rsidRPr="00757DE0">
        <w:rPr>
          <w:b/>
          <w:bCs/>
        </w:rPr>
        <w:t> :</w:t>
      </w:r>
      <w:r>
        <w:t xml:space="preserve"> Le nombre de jours d’écart avec la dernière backup full que l’on tolère, si la condition n’est pas respectée, on réalise une backup full. Cela concerne uniquement lorsque l’on réalise une backup de type </w:t>
      </w:r>
      <w:proofErr w:type="spellStart"/>
      <w:r>
        <w:t>Diffl</w:t>
      </w:r>
      <w:proofErr w:type="spellEnd"/>
      <w:r>
        <w:t xml:space="preserve"> ou Log car c’est type de sauvegardes s’appuient sur la dernière backup Full, donc si cette dernière est inexistante ou trop vieille, on prend soin d’en réaliser une nouvelle.</w:t>
      </w:r>
    </w:p>
    <w:p w14:paraId="03CF5042" w14:textId="3104D5D6" w:rsidR="00B32C4F" w:rsidRDefault="00B32C4F" w:rsidP="00B32C4F">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78DEC22B" w14:textId="43B5E873" w:rsidR="0064102E" w:rsidRDefault="0064102E" w:rsidP="00541622">
      <w:pPr>
        <w:pStyle w:val="Paragraphedeliste"/>
        <w:numPr>
          <w:ilvl w:val="0"/>
          <w:numId w:val="1"/>
        </w:numPr>
        <w:ind w:left="1418"/>
        <w:jc w:val="both"/>
      </w:pPr>
      <w:proofErr w:type="spellStart"/>
      <w:r w:rsidRPr="00757DE0">
        <w:rPr>
          <w:b/>
          <w:bCs/>
        </w:rPr>
        <w:t>LogDirectory</w:t>
      </w:r>
      <w:proofErr w:type="spellEnd"/>
      <w:r w:rsidRPr="00757DE0">
        <w:rPr>
          <w:b/>
          <w:bCs/>
        </w:rPr>
        <w:t> :</w:t>
      </w:r>
      <w:r>
        <w:t xml:space="preserve"> Le répertoire où seront stocké les fichiers de log </w:t>
      </w:r>
      <w:r w:rsidR="00757DE0">
        <w:t xml:space="preserve">du script </w:t>
      </w:r>
      <w:r>
        <w:t>pour voir si l’exécution du script s’est bien déroulée. Garder un œil sur le bon déroulement est très important d’où l’intérêt de mettre en place du log afin de rapidement diagnostiquer un problème.</w:t>
      </w:r>
    </w:p>
    <w:p w14:paraId="14CBDFC3" w14:textId="279C122B" w:rsidR="0064102E" w:rsidRDefault="0064102E" w:rsidP="00541622">
      <w:pPr>
        <w:pStyle w:val="Paragraphedeliste"/>
        <w:numPr>
          <w:ilvl w:val="0"/>
          <w:numId w:val="1"/>
        </w:numPr>
        <w:ind w:left="1418"/>
        <w:jc w:val="both"/>
      </w:pPr>
      <w:proofErr w:type="spellStart"/>
      <w:r w:rsidRPr="00757DE0">
        <w:rPr>
          <w:b/>
          <w:bCs/>
        </w:rPr>
        <w:t>LogInstance</w:t>
      </w:r>
      <w:proofErr w:type="spellEnd"/>
      <w:r w:rsidRPr="00757DE0">
        <w:rPr>
          <w:b/>
          <w:bCs/>
        </w:rPr>
        <w:t> :</w:t>
      </w:r>
      <w:r>
        <w:t xml:space="preserve"> Instance où l’on va enregistrer l</w:t>
      </w:r>
      <w:r w:rsidR="00B32C4F">
        <w:t>e résultat de l</w:t>
      </w:r>
      <w:r>
        <w:t>’exécution du script</w:t>
      </w:r>
      <w:r w:rsidR="00B32C4F">
        <w:t>.</w:t>
      </w:r>
    </w:p>
    <w:p w14:paraId="66FFA902" w14:textId="1FEB8B18" w:rsidR="00541622" w:rsidRDefault="0064102E" w:rsidP="00541622">
      <w:pPr>
        <w:pStyle w:val="Paragraphedeliste"/>
        <w:numPr>
          <w:ilvl w:val="0"/>
          <w:numId w:val="1"/>
        </w:numPr>
        <w:ind w:left="1418"/>
        <w:jc w:val="both"/>
      </w:pPr>
      <w:proofErr w:type="spellStart"/>
      <w:r w:rsidRPr="00575911">
        <w:rPr>
          <w:b/>
          <w:bCs/>
        </w:rPr>
        <w:t>LogDatabase</w:t>
      </w:r>
      <w:proofErr w:type="spellEnd"/>
      <w:r w:rsidRPr="00575911">
        <w:rPr>
          <w:b/>
          <w:bCs/>
        </w:rPr>
        <w:t> :</w:t>
      </w:r>
      <w:r>
        <w:t xml:space="preserve"> Base sur laquelle, on va enregistrer dans des tables, le bon déroulement du script, cela permet d’avoir en plus des fichiers de log, une autre trace de ce qui s’est passé. Le fait de mettre les informations de l’exécution du script dans des tables va permettre de réaliser des </w:t>
      </w:r>
      <w:r w:rsidR="00B32C4F">
        <w:t>analyses</w:t>
      </w:r>
      <w:r>
        <w:t xml:space="preserve"> en créant par exemple des tableaux de bord.</w:t>
      </w:r>
    </w:p>
    <w:p w14:paraId="069F34AB" w14:textId="2913E8D0" w:rsidR="00404ADC" w:rsidRDefault="00404ADC"/>
    <w:p w14:paraId="44260577" w14:textId="4B8DAB15" w:rsidR="00541622" w:rsidRDefault="00130F37" w:rsidP="000D6806">
      <w:pPr>
        <w:pStyle w:val="Titre4"/>
      </w:pPr>
      <w:r>
        <w:t xml:space="preserve">Exemple </w:t>
      </w:r>
      <w:r w:rsidR="00404ADC">
        <w:t>de lancement</w:t>
      </w:r>
      <w:r w:rsidR="00190F38">
        <w:t xml:space="preserve"> manuel</w:t>
      </w:r>
    </w:p>
    <w:p w14:paraId="2A7481A8" w14:textId="77777777" w:rsidR="0021087F" w:rsidRPr="0021087F" w:rsidRDefault="0021087F" w:rsidP="0021087F"/>
    <w:p w14:paraId="5C39F563" w14:textId="0F03029F" w:rsidR="00130F37" w:rsidRDefault="00404ADC" w:rsidP="00190F38">
      <w:pPr>
        <w:ind w:left="284"/>
        <w:jc w:val="center"/>
      </w:pPr>
      <w:r w:rsidRPr="00404ADC">
        <w:rPr>
          <w:noProof/>
        </w:rPr>
        <w:drawing>
          <wp:inline distT="0" distB="0" distL="0" distR="0" wp14:anchorId="01885613" wp14:editId="3D9441BB">
            <wp:extent cx="6323044" cy="3285131"/>
            <wp:effectExtent l="57150" t="19050" r="59055" b="86995"/>
            <wp:docPr id="1631958461"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8461" name="Image 1" descr="Une image contenant capture d’écran, texte, logiciel, Logiciel multimédia&#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6372793" cy="3310978"/>
                    </a:xfrm>
                    <a:prstGeom prst="rect">
                      <a:avLst/>
                    </a:prstGeom>
                    <a:ln>
                      <a:noFill/>
                    </a:ln>
                    <a:effectLst>
                      <a:outerShdw blurRad="50800" dist="38100" dir="5400000" algn="t" rotWithShape="0">
                        <a:prstClr val="black">
                          <a:alpha val="40000"/>
                        </a:prstClr>
                      </a:outerShdw>
                    </a:effectLst>
                  </pic:spPr>
                </pic:pic>
              </a:graphicData>
            </a:graphic>
          </wp:inline>
        </w:drawing>
      </w:r>
    </w:p>
    <w:p w14:paraId="0B545607" w14:textId="77777777" w:rsidR="00B719D6" w:rsidRDefault="00B719D6">
      <w:pPr>
        <w:rPr>
          <w:rFonts w:ascii="Times New Roman" w:eastAsia="Times New Roman" w:hAnsi="Times New Roman" w:cs="Times New Roman"/>
          <w:b/>
          <w:sz w:val="28"/>
        </w:rPr>
      </w:pPr>
      <w:r>
        <w:br w:type="page"/>
      </w:r>
    </w:p>
    <w:p w14:paraId="6296CAB5" w14:textId="7BD73D37" w:rsidR="00404ADC" w:rsidRDefault="00404ADC" w:rsidP="000D6806">
      <w:pPr>
        <w:pStyle w:val="Titre4"/>
      </w:pPr>
      <w:r>
        <w:lastRenderedPageBreak/>
        <w:t>Détail du code</w:t>
      </w:r>
    </w:p>
    <w:p w14:paraId="142ECDB8" w14:textId="77777777" w:rsidR="00404ADC" w:rsidRDefault="00404ADC" w:rsidP="0064102E">
      <w:pPr>
        <w:ind w:left="993"/>
        <w:jc w:val="both"/>
      </w:pPr>
    </w:p>
    <w:p w14:paraId="01091D6D" w14:textId="0EA96906" w:rsidR="0064102E" w:rsidRDefault="0064102E" w:rsidP="00190F38">
      <w:pPr>
        <w:ind w:left="284"/>
        <w:jc w:val="both"/>
      </w:pPr>
      <w:r>
        <w:t>Dans la section du code ci-dessous, on réalise pour chaque type de backup, l’extension du fichier de backup qui va être utilisé. De plus, on réalise l’inventaire des bases que seront sauvegardées en vérifiant que le statut « </w:t>
      </w:r>
      <w:proofErr w:type="spellStart"/>
      <w:r>
        <w:t>RecoveryModel</w:t>
      </w:r>
      <w:proofErr w:type="spellEnd"/>
      <w:r>
        <w:t> » est à</w:t>
      </w:r>
      <w:r w:rsidR="00757DE0">
        <w:t xml:space="preserve"> Full ou bulk logged</w:t>
      </w:r>
      <w:r>
        <w:rPr>
          <w:b/>
          <w:bCs/>
        </w:rPr>
        <w:t xml:space="preserve"> </w:t>
      </w:r>
      <w:r w:rsidRPr="00757DE0">
        <w:t>ce</w:t>
      </w:r>
      <w:r>
        <w:t xml:space="preserve"> qui signifie que les journaux de la base en question doivent être sauvegardée à l’inverse des bases en mode de récupération </w:t>
      </w:r>
      <w:r w:rsidRPr="009D0206">
        <w:rPr>
          <w:b/>
          <w:bCs/>
        </w:rPr>
        <w:t>Simple</w:t>
      </w:r>
      <w:r>
        <w:t>. Pour finir, on exclu</w:t>
      </w:r>
      <w:r w:rsidR="00757DE0">
        <w:t>t</w:t>
      </w:r>
      <w:r>
        <w:t xml:space="preserve"> certaine base système (</w:t>
      </w:r>
      <w:proofErr w:type="spellStart"/>
      <w:r>
        <w:t>tempdb</w:t>
      </w:r>
      <w:proofErr w:type="spellEnd"/>
      <w:r>
        <w:t>, model).</w:t>
      </w:r>
    </w:p>
    <w:p w14:paraId="272AEEEE" w14:textId="77777777" w:rsidR="0021087F" w:rsidRPr="009D0206" w:rsidRDefault="0021087F" w:rsidP="0064102E">
      <w:pPr>
        <w:ind w:left="993"/>
        <w:jc w:val="both"/>
      </w:pPr>
    </w:p>
    <w:p w14:paraId="55BA8077" w14:textId="77777777" w:rsidR="0064102E" w:rsidRDefault="0064102E" w:rsidP="00190F38">
      <w:pPr>
        <w:ind w:left="284"/>
        <w:jc w:val="center"/>
      </w:pPr>
      <w:r w:rsidRPr="009D0206">
        <w:rPr>
          <w:noProof/>
        </w:rPr>
        <w:drawing>
          <wp:inline distT="0" distB="0" distL="0" distR="0" wp14:anchorId="30B50F7F" wp14:editId="329FF55A">
            <wp:extent cx="5760720" cy="2329815"/>
            <wp:effectExtent l="57150" t="19050" r="49530" b="89535"/>
            <wp:docPr id="881884730"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84730" name="Picture 1" descr="A black screen with many colorful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60720" cy="2329815"/>
                    </a:xfrm>
                    <a:prstGeom prst="rect">
                      <a:avLst/>
                    </a:prstGeom>
                    <a:ln>
                      <a:noFill/>
                    </a:ln>
                    <a:effectLst>
                      <a:outerShdw blurRad="50800" dist="38100" dir="5400000" algn="t" rotWithShape="0">
                        <a:prstClr val="black">
                          <a:alpha val="40000"/>
                        </a:prstClr>
                      </a:outerShdw>
                    </a:effectLst>
                  </pic:spPr>
                </pic:pic>
              </a:graphicData>
            </a:graphic>
          </wp:inline>
        </w:drawing>
      </w:r>
    </w:p>
    <w:p w14:paraId="09441A9D" w14:textId="56C28E23" w:rsidR="0064102E" w:rsidRDefault="0064102E" w:rsidP="00190F38">
      <w:pPr>
        <w:ind w:left="284"/>
        <w:jc w:val="both"/>
      </w:pPr>
      <w:r>
        <w:t xml:space="preserve">Par la suite, on effectue une boucle </w:t>
      </w:r>
      <w:proofErr w:type="spellStart"/>
      <w:r>
        <w:t>Foreach</w:t>
      </w:r>
      <w:proofErr w:type="spellEnd"/>
      <w:r>
        <w:t xml:space="preserve"> afin de sauvegarder chaque base présente dans la liste, en vérifiant dans le cas d’une </w:t>
      </w:r>
      <w:r w:rsidR="00B719D6">
        <w:t>sauvegarde</w:t>
      </w:r>
      <w:r>
        <w:t xml:space="preserve"> de type </w:t>
      </w:r>
      <w:proofErr w:type="spellStart"/>
      <w:r>
        <w:t>Differentiel</w:t>
      </w:r>
      <w:proofErr w:type="spellEnd"/>
      <w:r>
        <w:t xml:space="preserve"> ou Log qu’une </w:t>
      </w:r>
      <w:r w:rsidR="00B719D6">
        <w:t>sauvegarde</w:t>
      </w:r>
      <w:r>
        <w:t xml:space="preserve"> Full est </w:t>
      </w:r>
      <w:r w:rsidR="00B719D6">
        <w:t xml:space="preserve">bien </w:t>
      </w:r>
      <w:r>
        <w:t xml:space="preserve">existante ou date de moins de jours que le paramètre </w:t>
      </w:r>
      <w:proofErr w:type="spellStart"/>
      <w:r w:rsidRPr="009D0206">
        <w:rPr>
          <w:b/>
          <w:bCs/>
        </w:rPr>
        <w:t>FullBackupInterval</w:t>
      </w:r>
      <w:proofErr w:type="spellEnd"/>
      <w:r>
        <w:t>.</w:t>
      </w:r>
    </w:p>
    <w:p w14:paraId="14BDAAA4" w14:textId="12A8F11B" w:rsidR="0064102E" w:rsidRDefault="0021087F" w:rsidP="00190F38">
      <w:pPr>
        <w:ind w:left="284"/>
        <w:jc w:val="both"/>
      </w:pPr>
      <w:r>
        <w:t>O</w:t>
      </w:r>
      <w:r w:rsidR="0064102E">
        <w:t xml:space="preserve">n exécute la sauvegarde pour chaque base avec la ligne de commande de DBATOOLS ci-dessous : </w:t>
      </w:r>
    </w:p>
    <w:p w14:paraId="73F8BE81" w14:textId="77777777" w:rsidR="00190F38" w:rsidRDefault="00190F38" w:rsidP="00190F38">
      <w:pPr>
        <w:ind w:left="284"/>
        <w:jc w:val="both"/>
      </w:pPr>
    </w:p>
    <w:p w14:paraId="4B48127F" w14:textId="77777777" w:rsidR="0064102E" w:rsidRDefault="0064102E" w:rsidP="00190F38">
      <w:pPr>
        <w:ind w:left="284"/>
        <w:jc w:val="center"/>
      </w:pPr>
      <w:r w:rsidRPr="00E250FA">
        <w:rPr>
          <w:noProof/>
        </w:rPr>
        <w:drawing>
          <wp:inline distT="0" distB="0" distL="0" distR="0" wp14:anchorId="492FD19C" wp14:editId="35DB2179">
            <wp:extent cx="6480979" cy="564371"/>
            <wp:effectExtent l="57150" t="19050" r="53340" b="102870"/>
            <wp:docPr id="148403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1662" name=""/>
                    <pic:cNvPicPr/>
                  </pic:nvPicPr>
                  <pic:blipFill>
                    <a:blip r:embed="rId21">
                      <a:extLst>
                        <a:ext uri="{28A0092B-C50C-407E-A947-70E740481C1C}">
                          <a14:useLocalDpi xmlns:a14="http://schemas.microsoft.com/office/drawing/2010/main" val="0"/>
                        </a:ext>
                      </a:extLst>
                    </a:blip>
                    <a:stretch>
                      <a:fillRect/>
                    </a:stretch>
                  </pic:blipFill>
                  <pic:spPr>
                    <a:xfrm>
                      <a:off x="0" y="0"/>
                      <a:ext cx="6530033" cy="568643"/>
                    </a:xfrm>
                    <a:prstGeom prst="rect">
                      <a:avLst/>
                    </a:prstGeom>
                    <a:ln>
                      <a:noFill/>
                    </a:ln>
                    <a:effectLst>
                      <a:outerShdw blurRad="50800" dist="38100" dir="5400000" algn="t" rotWithShape="0">
                        <a:prstClr val="black">
                          <a:alpha val="40000"/>
                        </a:prstClr>
                      </a:outerShdw>
                    </a:effectLst>
                  </pic:spPr>
                </pic:pic>
              </a:graphicData>
            </a:graphic>
          </wp:inline>
        </w:drawing>
      </w:r>
    </w:p>
    <w:p w14:paraId="1CDCD566" w14:textId="77777777" w:rsidR="0021087F" w:rsidRDefault="0021087F" w:rsidP="0064102E">
      <w:pPr>
        <w:ind w:left="993"/>
        <w:jc w:val="both"/>
      </w:pPr>
    </w:p>
    <w:p w14:paraId="3D4BCE8E" w14:textId="57221331" w:rsidR="0021087F" w:rsidRDefault="0021087F" w:rsidP="00190F38">
      <w:pPr>
        <w:ind w:left="284"/>
        <w:jc w:val="both"/>
      </w:pPr>
      <w:r w:rsidRPr="00B719D6">
        <w:rPr>
          <w:b/>
          <w:bCs/>
        </w:rPr>
        <w:t>On notera la présence des switch -</w:t>
      </w:r>
      <w:proofErr w:type="spellStart"/>
      <w:r w:rsidRPr="00B719D6">
        <w:rPr>
          <w:b/>
          <w:bCs/>
        </w:rPr>
        <w:t>CheckSum</w:t>
      </w:r>
      <w:proofErr w:type="spellEnd"/>
      <w:r w:rsidRPr="00B719D6">
        <w:rPr>
          <w:b/>
          <w:bCs/>
        </w:rPr>
        <w:t xml:space="preserve"> et -</w:t>
      </w:r>
      <w:proofErr w:type="spellStart"/>
      <w:r w:rsidRPr="00B719D6">
        <w:rPr>
          <w:b/>
          <w:bCs/>
        </w:rPr>
        <w:t>Verify</w:t>
      </w:r>
      <w:proofErr w:type="spellEnd"/>
      <w:r>
        <w:t xml:space="preserve"> qui permettent de contrôler respectivement que les blocs de données écrits sont conformes (-</w:t>
      </w:r>
      <w:proofErr w:type="spellStart"/>
      <w:r>
        <w:t>CheckSum</w:t>
      </w:r>
      <w:proofErr w:type="spellEnd"/>
      <w:r>
        <w:t>) et qu’à la relecture du fichier de backup celui-ci est bien lisible et valide (-</w:t>
      </w:r>
      <w:proofErr w:type="spellStart"/>
      <w:r>
        <w:t>Verify</w:t>
      </w:r>
      <w:proofErr w:type="spellEnd"/>
      <w:r>
        <w:t>)</w:t>
      </w:r>
    </w:p>
    <w:p w14:paraId="26FA5F77" w14:textId="462878DD" w:rsidR="0064102E" w:rsidRDefault="0064102E" w:rsidP="00190F38">
      <w:pPr>
        <w:ind w:left="284"/>
        <w:jc w:val="both"/>
      </w:pPr>
      <w:r>
        <w:t>On utilise le paramètre « -</w:t>
      </w:r>
      <w:proofErr w:type="spellStart"/>
      <w:r>
        <w:t>OutVariable</w:t>
      </w:r>
      <w:proofErr w:type="spellEnd"/>
      <w:r>
        <w:t xml:space="preserve"> » qui permet de récupérer un tableau contenant toutes les informations de l’exécution </w:t>
      </w:r>
      <w:r w:rsidR="0021087F">
        <w:t>du</w:t>
      </w:r>
      <w:r>
        <w:t xml:space="preserve"> backup pour la base en question, dans une variable, « </w:t>
      </w:r>
      <w:proofErr w:type="spellStart"/>
      <w:r>
        <w:t>BackupResults</w:t>
      </w:r>
      <w:proofErr w:type="spellEnd"/>
      <w:r>
        <w:t xml:space="preserve"> » dans notre cas. Il ne reste plus qu’à insérer ce tableau, dans une table de log afin d’avoir une trace </w:t>
      </w:r>
      <w:r w:rsidR="0021087F">
        <w:t xml:space="preserve">des résultats du Backup </w:t>
      </w:r>
      <w:r>
        <w:t>sur SQL Server.</w:t>
      </w:r>
    </w:p>
    <w:p w14:paraId="2DCAF822" w14:textId="77777777" w:rsidR="0021087F" w:rsidRDefault="0021087F" w:rsidP="0064102E">
      <w:pPr>
        <w:ind w:left="993"/>
        <w:jc w:val="both"/>
      </w:pPr>
    </w:p>
    <w:p w14:paraId="6E2D1D16" w14:textId="77777777" w:rsidR="0064102E" w:rsidRDefault="0064102E" w:rsidP="009D7ABE">
      <w:pPr>
        <w:ind w:left="284"/>
        <w:jc w:val="center"/>
      </w:pPr>
      <w:r w:rsidRPr="00E250FA">
        <w:rPr>
          <w:noProof/>
        </w:rPr>
        <w:drawing>
          <wp:inline distT="0" distB="0" distL="0" distR="0" wp14:anchorId="09B24A4B" wp14:editId="5DF5B2D9">
            <wp:extent cx="6244865" cy="300128"/>
            <wp:effectExtent l="57150" t="19050" r="41910" b="100330"/>
            <wp:docPr id="5909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4291" name=""/>
                    <pic:cNvPicPr/>
                  </pic:nvPicPr>
                  <pic:blipFill>
                    <a:blip r:embed="rId22">
                      <a:extLst>
                        <a:ext uri="{28A0092B-C50C-407E-A947-70E740481C1C}">
                          <a14:useLocalDpi xmlns:a14="http://schemas.microsoft.com/office/drawing/2010/main" val="0"/>
                        </a:ext>
                      </a:extLst>
                    </a:blip>
                    <a:stretch>
                      <a:fillRect/>
                    </a:stretch>
                  </pic:blipFill>
                  <pic:spPr>
                    <a:xfrm>
                      <a:off x="0" y="0"/>
                      <a:ext cx="6365754" cy="305938"/>
                    </a:xfrm>
                    <a:prstGeom prst="rect">
                      <a:avLst/>
                    </a:prstGeom>
                    <a:ln>
                      <a:noFill/>
                    </a:ln>
                    <a:effectLst>
                      <a:outerShdw blurRad="50800" dist="38100" dir="5400000" algn="t" rotWithShape="0">
                        <a:prstClr val="black">
                          <a:alpha val="40000"/>
                        </a:prstClr>
                      </a:outerShdw>
                    </a:effectLst>
                  </pic:spPr>
                </pic:pic>
              </a:graphicData>
            </a:graphic>
          </wp:inline>
        </w:drawing>
      </w:r>
    </w:p>
    <w:p w14:paraId="4D614A8E" w14:textId="77777777" w:rsidR="00B719D6" w:rsidRDefault="00B719D6">
      <w:pPr>
        <w:rPr>
          <w:rFonts w:ascii="Times New Roman" w:eastAsia="Times New Roman" w:hAnsi="Times New Roman" w:cs="Times New Roman"/>
          <w:b/>
          <w:sz w:val="28"/>
        </w:rPr>
      </w:pPr>
      <w:r>
        <w:br w:type="page"/>
      </w:r>
    </w:p>
    <w:p w14:paraId="6BC9BF04" w14:textId="3D750583" w:rsidR="00404ADC" w:rsidRDefault="00404ADC" w:rsidP="000D6806">
      <w:pPr>
        <w:pStyle w:val="Titre4"/>
      </w:pPr>
      <w:r>
        <w:lastRenderedPageBreak/>
        <w:t>Traces en base de données :</w:t>
      </w:r>
    </w:p>
    <w:p w14:paraId="33A0C5D8" w14:textId="77777777" w:rsidR="00404ADC" w:rsidRDefault="00404ADC" w:rsidP="0064102E">
      <w:pPr>
        <w:ind w:left="993"/>
        <w:jc w:val="both"/>
      </w:pPr>
    </w:p>
    <w:p w14:paraId="53D06628" w14:textId="0FDF77DC" w:rsidR="00404ADC" w:rsidRDefault="0064102E" w:rsidP="00404ADC">
      <w:pPr>
        <w:ind w:left="284"/>
        <w:jc w:val="both"/>
      </w:pPr>
      <w:r>
        <w:t>On peu</w:t>
      </w:r>
      <w:r w:rsidR="00A401A9">
        <w:t>t</w:t>
      </w:r>
      <w:r>
        <w:t xml:space="preserve"> ensuite requêter la table sur SSMS afin d’obtenir des informations plus précises sur le déroulement </w:t>
      </w:r>
      <w:r w:rsidR="00B719D6">
        <w:t>des</w:t>
      </w:r>
      <w:r>
        <w:t xml:space="preserve"> sauvegarde</w:t>
      </w:r>
      <w:r w:rsidR="00B719D6">
        <w:t>s</w:t>
      </w:r>
      <w:r>
        <w:t>.</w:t>
      </w:r>
    </w:p>
    <w:p w14:paraId="4DB255C5" w14:textId="2C5BAB89" w:rsidR="0064102E" w:rsidRDefault="0064102E" w:rsidP="00190F38">
      <w:pPr>
        <w:ind w:left="284"/>
        <w:jc w:val="center"/>
      </w:pPr>
      <w:r>
        <w:br/>
      </w:r>
      <w:r w:rsidR="00404ADC" w:rsidRPr="00404ADC">
        <w:rPr>
          <w:noProof/>
        </w:rPr>
        <w:drawing>
          <wp:inline distT="0" distB="0" distL="0" distR="0" wp14:anchorId="0D6968F5" wp14:editId="5D0683A8">
            <wp:extent cx="6278580" cy="3491901"/>
            <wp:effectExtent l="57150" t="19050" r="65405" b="89535"/>
            <wp:docPr id="5334595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955" name="Image 1" descr="Une image contenant texte, Appareils électroniques, capture d’écran, logiciel&#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6333080" cy="3522212"/>
                    </a:xfrm>
                    <a:prstGeom prst="rect">
                      <a:avLst/>
                    </a:prstGeom>
                    <a:ln>
                      <a:noFill/>
                    </a:ln>
                    <a:effectLst>
                      <a:outerShdw blurRad="50800" dist="38100" dir="5400000" algn="t" rotWithShape="0">
                        <a:prstClr val="black">
                          <a:alpha val="40000"/>
                        </a:prstClr>
                      </a:outerShdw>
                    </a:effectLst>
                  </pic:spPr>
                </pic:pic>
              </a:graphicData>
            </a:graphic>
          </wp:inline>
        </w:drawing>
      </w:r>
    </w:p>
    <w:p w14:paraId="3186A5F2" w14:textId="77777777" w:rsidR="00404ADC" w:rsidRDefault="00404ADC" w:rsidP="000D6806">
      <w:pPr>
        <w:pStyle w:val="Titre4"/>
      </w:pPr>
      <w:r>
        <w:t>Log fichier :</w:t>
      </w:r>
    </w:p>
    <w:p w14:paraId="1599065D" w14:textId="77777777" w:rsidR="00404ADC" w:rsidRDefault="00404ADC" w:rsidP="00404ADC">
      <w:pPr>
        <w:ind w:left="993"/>
        <w:jc w:val="both"/>
      </w:pPr>
    </w:p>
    <w:p w14:paraId="2A95E245" w14:textId="77777777" w:rsidR="00404ADC" w:rsidRDefault="00404ADC" w:rsidP="00404ADC">
      <w:pPr>
        <w:ind w:left="284"/>
        <w:jc w:val="both"/>
      </w:pPr>
      <w:r>
        <w:t>Nous allons voir ci-dessous à quoi ressemble un fichier de log pour un backup d’une instance. Grâce à Visual Studio Code on arrive donc bien à visualiser que tout c’est bien passé avec le code couleur vert, et en rouge si une erreur s’est produite. De plus, on remarque bien les différents paramètres avec lesquels le script a été exécuté. Puis, on peut observer pour chaque base de données le temps nécessaire effectuer la sauvegardes et la taille du fichiers qui a été généré.</w:t>
      </w:r>
    </w:p>
    <w:p w14:paraId="53164BA7" w14:textId="77777777" w:rsidR="00404ADC" w:rsidRDefault="00404ADC" w:rsidP="00404ADC">
      <w:pPr>
        <w:ind w:left="993"/>
        <w:jc w:val="both"/>
      </w:pPr>
    </w:p>
    <w:p w14:paraId="196136AA" w14:textId="77777777" w:rsidR="00404ADC" w:rsidRDefault="00404ADC" w:rsidP="00190F38">
      <w:pPr>
        <w:keepNext/>
        <w:ind w:left="284"/>
        <w:jc w:val="center"/>
      </w:pPr>
      <w:r w:rsidRPr="009E4EA2">
        <w:rPr>
          <w:noProof/>
        </w:rPr>
        <w:drawing>
          <wp:inline distT="0" distB="0" distL="0" distR="0" wp14:anchorId="1E551429" wp14:editId="7ACB1C38">
            <wp:extent cx="6147753" cy="3008822"/>
            <wp:effectExtent l="57150" t="19050" r="62865" b="96520"/>
            <wp:docPr id="1117671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1917" name="Picture 1"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39774" cy="3053859"/>
                    </a:xfrm>
                    <a:prstGeom prst="rect">
                      <a:avLst/>
                    </a:prstGeom>
                    <a:ln>
                      <a:noFill/>
                    </a:ln>
                    <a:effectLst>
                      <a:outerShdw blurRad="50800" dist="38100" dir="5400000" algn="t" rotWithShape="0">
                        <a:prstClr val="black">
                          <a:alpha val="40000"/>
                        </a:prstClr>
                      </a:outerShdw>
                    </a:effectLst>
                  </pic:spPr>
                </pic:pic>
              </a:graphicData>
            </a:graphic>
          </wp:inline>
        </w:drawing>
      </w:r>
    </w:p>
    <w:p w14:paraId="4A43C0B2" w14:textId="77777777" w:rsidR="0021087F" w:rsidRDefault="0021087F">
      <w:pPr>
        <w:rPr>
          <w:rFonts w:ascii="Times New Roman" w:eastAsia="Times New Roman" w:hAnsi="Times New Roman" w:cs="Times New Roman"/>
          <w:b/>
          <w:sz w:val="28"/>
        </w:rPr>
      </w:pPr>
      <w:r>
        <w:br w:type="page"/>
      </w:r>
    </w:p>
    <w:p w14:paraId="087499FB" w14:textId="19B184E3" w:rsidR="002D2B9C" w:rsidRDefault="002D2B9C" w:rsidP="000D6806">
      <w:pPr>
        <w:pStyle w:val="Titre4"/>
      </w:pPr>
      <w:r w:rsidRPr="002D2B9C">
        <w:lastRenderedPageBreak/>
        <w:t>Arborescence des fichiers de backups :</w:t>
      </w:r>
    </w:p>
    <w:p w14:paraId="60419E6C" w14:textId="77777777" w:rsidR="00103145" w:rsidRPr="002D2B9C" w:rsidRDefault="00103145" w:rsidP="002D2B9C">
      <w:pPr>
        <w:ind w:left="993"/>
        <w:jc w:val="both"/>
        <w:rPr>
          <w:b/>
          <w:bCs/>
        </w:rPr>
      </w:pPr>
    </w:p>
    <w:p w14:paraId="5CD7DAD1" w14:textId="7FE407B3" w:rsidR="002D2B9C" w:rsidRDefault="008A0FF1" w:rsidP="00404ADC">
      <w:pPr>
        <w:ind w:left="284"/>
        <w:jc w:val="both"/>
      </w:pPr>
      <w:r>
        <w:t>P</w:t>
      </w:r>
      <w:r w:rsidR="002D2B9C">
        <w:t>our chaque instances on obtient les différents dossiers</w:t>
      </w:r>
      <w:r>
        <w:t xml:space="preserve"> normalisés pour chacune</w:t>
      </w:r>
      <w:r w:rsidR="002D2B9C">
        <w:t xml:space="preserve"> des bases </w:t>
      </w:r>
      <w:r>
        <w:t xml:space="preserve"> de données </w:t>
      </w:r>
      <w:r w:rsidR="002D2B9C">
        <w:t>que l’on a sauvegardé</w:t>
      </w:r>
      <w:r w:rsidR="008B6C5D">
        <w:t>es</w:t>
      </w:r>
      <w:r>
        <w:t>. Il y a une racine commune fixe puis une arborescence qui suit la norme suivante :</w:t>
      </w:r>
    </w:p>
    <w:p w14:paraId="20E8DAEB" w14:textId="77777777" w:rsidR="00404ADC" w:rsidRDefault="00404ADC" w:rsidP="00404ADC">
      <w:pPr>
        <w:ind w:left="284"/>
        <w:jc w:val="both"/>
      </w:pPr>
    </w:p>
    <w:p w14:paraId="091D6E99" w14:textId="573ED726" w:rsidR="008A0FF1" w:rsidRPr="008A0FF1" w:rsidRDefault="00103145" w:rsidP="008A0FF1">
      <w:pPr>
        <w:ind w:left="284"/>
        <w:jc w:val="both"/>
        <w:rPr>
          <w:b/>
          <w:bCs/>
          <w:lang w:val="en-US"/>
        </w:rPr>
      </w:pPr>
      <w:r w:rsidRPr="008A0FF1">
        <w:rPr>
          <w:b/>
          <w:bCs/>
          <w:lang w:val="en-US"/>
        </w:rPr>
        <w:t>G:\</w:t>
      </w:r>
      <w:r w:rsidR="008A0FF1" w:rsidRPr="008A0FF1">
        <w:rPr>
          <w:b/>
          <w:bCs/>
          <w:lang w:val="en-US"/>
        </w:rPr>
        <w:t>BACKUPDB</w:t>
      </w:r>
      <w:r w:rsidRPr="008A0FF1">
        <w:rPr>
          <w:b/>
          <w:bCs/>
          <w:lang w:val="en-US"/>
        </w:rPr>
        <w:t>\</w:t>
      </w:r>
    </w:p>
    <w:p w14:paraId="427DCA5D" w14:textId="77777777" w:rsidR="008A0FF1" w:rsidRPr="008A0FF1" w:rsidRDefault="00103145" w:rsidP="008A0FF1">
      <w:pPr>
        <w:ind w:firstLine="708"/>
        <w:jc w:val="both"/>
        <w:rPr>
          <w:color w:val="365F91" w:themeColor="accent1" w:themeShade="BF"/>
          <w:lang w:val="en-US"/>
        </w:rPr>
      </w:pPr>
      <w:r w:rsidRPr="008A0FF1">
        <w:rPr>
          <w:b/>
          <w:bCs/>
          <w:color w:val="365F91" w:themeColor="accent1" w:themeShade="BF"/>
          <w:lang w:val="en-US"/>
        </w:rPr>
        <w:t>&lt;</w:t>
      </w:r>
      <w:r w:rsidRPr="008A0FF1">
        <w:rPr>
          <w:color w:val="365F91" w:themeColor="accent1" w:themeShade="BF"/>
          <w:lang w:val="en-US"/>
        </w:rPr>
        <w:t>SERVERNAME&gt;\</w:t>
      </w:r>
    </w:p>
    <w:p w14:paraId="7B832307" w14:textId="77777777" w:rsidR="008A0FF1" w:rsidRPr="008A0FF1" w:rsidRDefault="00103145" w:rsidP="008A0FF1">
      <w:pPr>
        <w:ind w:left="708" w:firstLine="708"/>
        <w:jc w:val="both"/>
        <w:rPr>
          <w:color w:val="365F91" w:themeColor="accent1" w:themeShade="BF"/>
          <w:lang w:val="en-US"/>
        </w:rPr>
      </w:pPr>
      <w:r w:rsidRPr="008A0FF1">
        <w:rPr>
          <w:color w:val="365F91" w:themeColor="accent1" w:themeShade="BF"/>
          <w:lang w:val="en-US"/>
        </w:rPr>
        <w:t>&lt;INSTANCENAME&gt;\</w:t>
      </w:r>
    </w:p>
    <w:p w14:paraId="7AD0EF41" w14:textId="77777777" w:rsidR="008A0FF1" w:rsidRPr="008A0FF1" w:rsidRDefault="00103145" w:rsidP="008A0FF1">
      <w:pPr>
        <w:ind w:left="1416" w:firstLine="708"/>
        <w:jc w:val="both"/>
        <w:rPr>
          <w:color w:val="365F91" w:themeColor="accent1" w:themeShade="BF"/>
          <w:lang w:val="en-US"/>
        </w:rPr>
      </w:pPr>
      <w:r w:rsidRPr="008A0FF1">
        <w:rPr>
          <w:color w:val="365F91" w:themeColor="accent1" w:themeShade="BF"/>
          <w:lang w:val="en-US"/>
        </w:rPr>
        <w:t>&lt;DATABASENAME&gt;\</w:t>
      </w:r>
    </w:p>
    <w:p w14:paraId="1D7D6190" w14:textId="77777777" w:rsidR="008A0FF1" w:rsidRPr="008A0FF1" w:rsidRDefault="00103145" w:rsidP="008A0FF1">
      <w:pPr>
        <w:ind w:left="2124" w:firstLine="708"/>
        <w:jc w:val="both"/>
        <w:rPr>
          <w:color w:val="365F91" w:themeColor="accent1" w:themeShade="BF"/>
          <w:lang w:val="en-US"/>
        </w:rPr>
      </w:pPr>
      <w:r w:rsidRPr="008A0FF1">
        <w:rPr>
          <w:color w:val="365F91" w:themeColor="accent1" w:themeShade="BF"/>
          <w:lang w:val="en-US"/>
        </w:rPr>
        <w:t>&lt;BACKUPTYPE&gt;\</w:t>
      </w:r>
    </w:p>
    <w:p w14:paraId="0408F4AF" w14:textId="4EEAB70E" w:rsidR="00103145" w:rsidRPr="00046558" w:rsidRDefault="00103145" w:rsidP="008A0FF1">
      <w:pPr>
        <w:ind w:left="2832" w:firstLine="708"/>
        <w:jc w:val="both"/>
        <w:rPr>
          <w:color w:val="365F91" w:themeColor="accent1" w:themeShade="BF"/>
        </w:rPr>
      </w:pPr>
      <w:r w:rsidRPr="00046558">
        <w:rPr>
          <w:color w:val="365F91" w:themeColor="accent1" w:themeShade="BF"/>
        </w:rPr>
        <w:t>&lt;DATABASENAME&gt;\Files</w:t>
      </w:r>
    </w:p>
    <w:p w14:paraId="000AC302" w14:textId="77777777" w:rsidR="00404ADC" w:rsidRPr="00046558" w:rsidRDefault="00404ADC" w:rsidP="00404ADC">
      <w:pPr>
        <w:ind w:left="284"/>
        <w:jc w:val="both"/>
      </w:pPr>
    </w:p>
    <w:p w14:paraId="28D259C0" w14:textId="70F4B876" w:rsidR="008B6C5D" w:rsidRPr="008B6C5D" w:rsidRDefault="008B6C5D" w:rsidP="00404ADC">
      <w:pPr>
        <w:ind w:left="284"/>
        <w:jc w:val="both"/>
      </w:pPr>
      <w:r w:rsidRPr="008B6C5D">
        <w:t>NB : Si l’instance n’est pas nommée, &lt;INSTANCENAME&gt; prend la valeur « MSSQLSERVER »</w:t>
      </w:r>
    </w:p>
    <w:p w14:paraId="7252A768" w14:textId="77777777" w:rsidR="00103145" w:rsidRPr="00103145" w:rsidRDefault="00103145" w:rsidP="002D2B9C">
      <w:pPr>
        <w:ind w:left="993"/>
        <w:jc w:val="both"/>
      </w:pPr>
    </w:p>
    <w:p w14:paraId="0BF76BC2" w14:textId="450DE3B3" w:rsidR="00103145" w:rsidRDefault="00103145" w:rsidP="00404ADC">
      <w:pPr>
        <w:ind w:left="284"/>
        <w:jc w:val="both"/>
      </w:pPr>
      <w:r w:rsidRPr="00103145">
        <w:t>Sur le serveur CMS c</w:t>
      </w:r>
      <w:r>
        <w:t>entralisé les arborescences se retrouve</w:t>
      </w:r>
      <w:r w:rsidR="008B6C5D">
        <w:t>nt donc également de la même manière</w:t>
      </w:r>
      <w:r w:rsidR="008A0FF1">
        <w:t xml:space="preserve"> mais sur une racine différente :</w:t>
      </w:r>
    </w:p>
    <w:p w14:paraId="338F16F3" w14:textId="77777777" w:rsidR="008A0FF1" w:rsidRDefault="008A0FF1" w:rsidP="00404ADC">
      <w:pPr>
        <w:ind w:left="284"/>
        <w:jc w:val="both"/>
      </w:pPr>
    </w:p>
    <w:p w14:paraId="3A160E9C" w14:textId="77777777" w:rsidR="008A0FF1" w:rsidRDefault="008A0FF1" w:rsidP="008A0FF1">
      <w:pPr>
        <w:ind w:left="284"/>
        <w:jc w:val="both"/>
        <w:rPr>
          <w:b/>
          <w:bCs/>
        </w:rPr>
      </w:pPr>
      <w:r w:rsidRPr="008B6C5D">
        <w:rPr>
          <w:b/>
          <w:bCs/>
        </w:rPr>
        <w:t>G:\MSSQLBackupsCentral\</w:t>
      </w:r>
    </w:p>
    <w:p w14:paraId="7B3B486A" w14:textId="77777777" w:rsidR="008A0FF1" w:rsidRPr="008A0FF1" w:rsidRDefault="008A0FF1" w:rsidP="008A0FF1">
      <w:pPr>
        <w:ind w:firstLine="708"/>
        <w:jc w:val="both"/>
        <w:rPr>
          <w:color w:val="365F91" w:themeColor="accent1" w:themeShade="BF"/>
        </w:rPr>
      </w:pPr>
      <w:r w:rsidRPr="008A0FF1">
        <w:rPr>
          <w:b/>
          <w:bCs/>
          <w:color w:val="365F91" w:themeColor="accent1" w:themeShade="BF"/>
        </w:rPr>
        <w:t>&lt;</w:t>
      </w:r>
      <w:r w:rsidRPr="008A0FF1">
        <w:rPr>
          <w:color w:val="365F91" w:themeColor="accent1" w:themeShade="BF"/>
        </w:rPr>
        <w:t>SERVERNAME&gt;\</w:t>
      </w:r>
    </w:p>
    <w:p w14:paraId="2C56113B" w14:textId="77777777" w:rsidR="008A0FF1" w:rsidRPr="008A0FF1" w:rsidRDefault="008A0FF1" w:rsidP="008A0FF1">
      <w:pPr>
        <w:ind w:left="708" w:firstLine="708"/>
        <w:jc w:val="both"/>
        <w:rPr>
          <w:color w:val="365F91" w:themeColor="accent1" w:themeShade="BF"/>
        </w:rPr>
      </w:pPr>
      <w:r w:rsidRPr="008A0FF1">
        <w:rPr>
          <w:color w:val="365F91" w:themeColor="accent1" w:themeShade="BF"/>
        </w:rPr>
        <w:t>&lt;INSTANCENAME&gt;\</w:t>
      </w:r>
    </w:p>
    <w:p w14:paraId="7CDFCEAF" w14:textId="77777777" w:rsidR="008A0FF1" w:rsidRPr="008A0FF1" w:rsidRDefault="008A0FF1" w:rsidP="008A0FF1">
      <w:pPr>
        <w:ind w:left="1416" w:firstLine="708"/>
        <w:jc w:val="both"/>
        <w:rPr>
          <w:color w:val="365F91" w:themeColor="accent1" w:themeShade="BF"/>
        </w:rPr>
      </w:pPr>
      <w:r w:rsidRPr="008A0FF1">
        <w:rPr>
          <w:color w:val="365F91" w:themeColor="accent1" w:themeShade="BF"/>
        </w:rPr>
        <w:t>&lt;DATABASENAME&gt;\</w:t>
      </w:r>
    </w:p>
    <w:p w14:paraId="31091001" w14:textId="77777777" w:rsidR="008A0FF1" w:rsidRPr="008A0FF1" w:rsidRDefault="008A0FF1" w:rsidP="008A0FF1">
      <w:pPr>
        <w:ind w:left="2124" w:firstLine="708"/>
        <w:jc w:val="both"/>
        <w:rPr>
          <w:color w:val="365F91" w:themeColor="accent1" w:themeShade="BF"/>
        </w:rPr>
      </w:pPr>
      <w:r w:rsidRPr="008A0FF1">
        <w:rPr>
          <w:color w:val="365F91" w:themeColor="accent1" w:themeShade="BF"/>
        </w:rPr>
        <w:t>&lt;BACKUPTYPE&gt;\</w:t>
      </w:r>
    </w:p>
    <w:p w14:paraId="09AC8279" w14:textId="015E0C1C" w:rsidR="008A0FF1" w:rsidRPr="00103145" w:rsidRDefault="008A0FF1" w:rsidP="008A0FF1">
      <w:pPr>
        <w:ind w:left="2832" w:firstLine="708"/>
        <w:jc w:val="both"/>
      </w:pPr>
      <w:r w:rsidRPr="008A0FF1">
        <w:rPr>
          <w:color w:val="365F91" w:themeColor="accent1" w:themeShade="BF"/>
        </w:rPr>
        <w:t>&lt;DATABASENAME&gt;\Files</w:t>
      </w:r>
    </w:p>
    <w:p w14:paraId="3AC91350" w14:textId="5BA95F87" w:rsidR="002D2B9C" w:rsidRPr="00103145" w:rsidRDefault="002D2B9C" w:rsidP="00103145">
      <w:pPr>
        <w:ind w:left="993"/>
        <w:jc w:val="both"/>
      </w:pPr>
      <w:r w:rsidRPr="00103145">
        <w:t xml:space="preserve"> </w:t>
      </w:r>
    </w:p>
    <w:p w14:paraId="47517C58" w14:textId="4E4A4546" w:rsidR="00103145" w:rsidRDefault="00103145" w:rsidP="008A0FF1">
      <w:pPr>
        <w:ind w:left="993"/>
        <w:jc w:val="center"/>
      </w:pPr>
      <w:r w:rsidRPr="00103145">
        <w:rPr>
          <w:noProof/>
        </w:rPr>
        <w:drawing>
          <wp:inline distT="0" distB="0" distL="0" distR="0" wp14:anchorId="12506BA5" wp14:editId="5733D6FA">
            <wp:extent cx="5689577" cy="3612671"/>
            <wp:effectExtent l="57150" t="19050" r="64135" b="102235"/>
            <wp:docPr id="111893083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0830" name="Image 1" descr="Une image contenant texte, capture d’écran, logiciel, nomb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800621" cy="3683180"/>
                    </a:xfrm>
                    <a:prstGeom prst="rect">
                      <a:avLst/>
                    </a:prstGeom>
                    <a:ln>
                      <a:noFill/>
                    </a:ln>
                    <a:effectLst>
                      <a:outerShdw blurRad="50800" dist="38100" dir="5400000" algn="t" rotWithShape="0">
                        <a:prstClr val="black">
                          <a:alpha val="40000"/>
                        </a:prstClr>
                      </a:outerShdw>
                    </a:effectLst>
                  </pic:spPr>
                </pic:pic>
              </a:graphicData>
            </a:graphic>
          </wp:inline>
        </w:drawing>
      </w:r>
    </w:p>
    <w:p w14:paraId="6DB0EDA2" w14:textId="77777777" w:rsidR="002D2B9C" w:rsidRDefault="002D2B9C" w:rsidP="002D2B9C"/>
    <w:p w14:paraId="09BF1F48" w14:textId="77777777" w:rsidR="008A0FF1" w:rsidRDefault="008A0FF1">
      <w:pPr>
        <w:rPr>
          <w:rFonts w:ascii="Times New Roman" w:eastAsia="Times New Roman" w:hAnsi="Times New Roman" w:cs="Times New Roman"/>
          <w:b/>
          <w:sz w:val="28"/>
        </w:rPr>
      </w:pPr>
      <w:r>
        <w:br w:type="page"/>
      </w:r>
    </w:p>
    <w:p w14:paraId="166DB5F8" w14:textId="740BF4E6" w:rsidR="002D2B9C" w:rsidRDefault="002D2B9C" w:rsidP="000D6806">
      <w:pPr>
        <w:pStyle w:val="Titre4"/>
      </w:pPr>
      <w:r>
        <w:lastRenderedPageBreak/>
        <w:t>Nommage des fichiers de backups </w:t>
      </w:r>
    </w:p>
    <w:p w14:paraId="079B78B2" w14:textId="18F9BA79" w:rsidR="002D2B9C" w:rsidRDefault="002D2B9C" w:rsidP="002D2B9C">
      <w:r>
        <w:tab/>
      </w:r>
      <w:r>
        <w:tab/>
      </w:r>
      <w:r w:rsidRPr="002D2B9C">
        <w:t>&lt;INSTANCENAME&gt;_&lt;DATABASENAME&gt;_&lt;BACKUPTYPE&gt;_&lt;YYYYMMDD&gt;_&lt;HHMI&gt;.&lt;Su</w:t>
      </w:r>
      <w:r>
        <w:t>ffix&gt;</w:t>
      </w:r>
    </w:p>
    <w:p w14:paraId="4884E84F" w14:textId="77777777" w:rsidR="002D2B9C" w:rsidRDefault="002D2B9C" w:rsidP="002D2B9C"/>
    <w:p w14:paraId="62116696" w14:textId="105EF003" w:rsidR="002D2B9C" w:rsidRDefault="002D2B9C" w:rsidP="002D2B9C">
      <w:pPr>
        <w:ind w:left="1418"/>
      </w:pPr>
      <w:proofErr w:type="spellStart"/>
      <w:r>
        <w:t>Suffix</w:t>
      </w:r>
      <w:proofErr w:type="spellEnd"/>
      <w:r>
        <w:t xml:space="preserve"> : </w:t>
      </w:r>
    </w:p>
    <w:p w14:paraId="43436A2B" w14:textId="0841DEEA" w:rsidR="002D2B9C" w:rsidRDefault="002D2B9C" w:rsidP="002D2B9C">
      <w:pPr>
        <w:pStyle w:val="Paragraphedeliste"/>
        <w:numPr>
          <w:ilvl w:val="0"/>
          <w:numId w:val="3"/>
        </w:numPr>
      </w:pPr>
      <w:r>
        <w:t xml:space="preserve">Full </w:t>
      </w:r>
      <w:r>
        <w:sym w:font="Wingdings" w:char="F0E8"/>
      </w:r>
      <w:r>
        <w:t xml:space="preserve"> .bak</w:t>
      </w:r>
    </w:p>
    <w:p w14:paraId="0E1FC984" w14:textId="21B862BD" w:rsidR="002D2B9C" w:rsidRDefault="002D2B9C" w:rsidP="002D2B9C">
      <w:pPr>
        <w:pStyle w:val="Paragraphedeliste"/>
        <w:numPr>
          <w:ilvl w:val="0"/>
          <w:numId w:val="3"/>
        </w:numPr>
      </w:pPr>
      <w:proofErr w:type="spellStart"/>
      <w:r>
        <w:t>Differential</w:t>
      </w:r>
      <w:proofErr w:type="spellEnd"/>
      <w:r>
        <w:t xml:space="preserve"> </w:t>
      </w:r>
      <w:r>
        <w:sym w:font="Wingdings" w:char="F0E8"/>
      </w:r>
      <w:r>
        <w:t> .diff</w:t>
      </w:r>
    </w:p>
    <w:p w14:paraId="47C592D8" w14:textId="263B689F" w:rsidR="002D2B9C" w:rsidRDefault="002D2B9C" w:rsidP="002D2B9C">
      <w:pPr>
        <w:pStyle w:val="Paragraphedeliste"/>
        <w:numPr>
          <w:ilvl w:val="0"/>
          <w:numId w:val="3"/>
        </w:numPr>
      </w:pPr>
      <w:r>
        <w:t xml:space="preserve">Logs </w:t>
      </w:r>
      <w:r>
        <w:sym w:font="Wingdings" w:char="F0E8"/>
      </w:r>
      <w:r>
        <w:t xml:space="preserve"> .</w:t>
      </w:r>
      <w:proofErr w:type="spellStart"/>
      <w:r>
        <w:t>trn</w:t>
      </w:r>
      <w:proofErr w:type="spellEnd"/>
    </w:p>
    <w:p w14:paraId="01E1580A" w14:textId="50295B27" w:rsidR="002D2B9C" w:rsidRDefault="002D2B9C" w:rsidP="002D2B9C">
      <w:pPr>
        <w:ind w:left="1418"/>
      </w:pPr>
    </w:p>
    <w:p w14:paraId="13029163" w14:textId="333E42D8" w:rsidR="002D2B9C" w:rsidRDefault="002D2B9C" w:rsidP="002D2B9C">
      <w:pPr>
        <w:ind w:left="1418"/>
      </w:pPr>
      <w:r>
        <w:t>Exemple :</w:t>
      </w:r>
    </w:p>
    <w:p w14:paraId="1D614131" w14:textId="47A285BE" w:rsidR="002D2B9C" w:rsidRPr="002D2B9C" w:rsidRDefault="002D2B9C" w:rsidP="002D2B9C">
      <w:pPr>
        <w:ind w:left="1418"/>
      </w:pPr>
    </w:p>
    <w:p w14:paraId="025F3965" w14:textId="77777777" w:rsidR="002D2B9C" w:rsidRDefault="002D2B9C" w:rsidP="002D2B9C">
      <w:pPr>
        <w:keepNext/>
        <w:ind w:left="993"/>
        <w:jc w:val="center"/>
      </w:pPr>
      <w:r w:rsidRPr="007D3CD6">
        <w:rPr>
          <w:noProof/>
        </w:rPr>
        <w:drawing>
          <wp:inline distT="0" distB="0" distL="0" distR="0" wp14:anchorId="4642C881" wp14:editId="641D6836">
            <wp:extent cx="5760720" cy="581660"/>
            <wp:effectExtent l="57150" t="19050" r="49530" b="104140"/>
            <wp:docPr id="15259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4058"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581660"/>
                    </a:xfrm>
                    <a:prstGeom prst="rect">
                      <a:avLst/>
                    </a:prstGeom>
                    <a:effectLst>
                      <a:outerShdw blurRad="50800" dist="38100" dir="5400000" algn="t" rotWithShape="0">
                        <a:prstClr val="black">
                          <a:alpha val="40000"/>
                        </a:prstClr>
                      </a:outerShdw>
                    </a:effectLst>
                  </pic:spPr>
                </pic:pic>
              </a:graphicData>
            </a:graphic>
          </wp:inline>
        </w:drawing>
      </w:r>
    </w:p>
    <w:p w14:paraId="719B1256" w14:textId="4DA1D277" w:rsidR="002D2B9C" w:rsidRDefault="002D2B9C"/>
    <w:p w14:paraId="67EC440A" w14:textId="77777777" w:rsidR="002D2B9C" w:rsidRDefault="002D2B9C" w:rsidP="002D2B9C">
      <w:pPr>
        <w:ind w:left="993"/>
      </w:pPr>
    </w:p>
    <w:p w14:paraId="5F0CC118" w14:textId="77777777" w:rsidR="00101254" w:rsidRDefault="00101254">
      <w:pPr>
        <w:rPr>
          <w:rFonts w:ascii="Times New Roman" w:eastAsiaTheme="majorEastAsia" w:hAnsi="Times New Roman" w:cs="Times New Roman"/>
          <w:b/>
          <w:color w:val="000000" w:themeColor="text1"/>
          <w:sz w:val="32"/>
        </w:rPr>
      </w:pPr>
      <w:r>
        <w:br w:type="page"/>
      </w:r>
    </w:p>
    <w:p w14:paraId="4C8F11B9" w14:textId="0D046021" w:rsidR="00824A2A" w:rsidRDefault="004A013D" w:rsidP="000D6806">
      <w:pPr>
        <w:pStyle w:val="Titre3"/>
      </w:pPr>
      <w:bookmarkStart w:id="16" w:name="_Toc159027952"/>
      <w:r>
        <w:lastRenderedPageBreak/>
        <w:t xml:space="preserve">Le script </w:t>
      </w:r>
      <w:r w:rsidR="00824A2A" w:rsidRPr="00D21B74">
        <w:t>BackupDatabasesFromCMS.ps1</w:t>
      </w:r>
      <w:bookmarkEnd w:id="16"/>
    </w:p>
    <w:p w14:paraId="27A7D5B4" w14:textId="77777777" w:rsidR="00824A2A" w:rsidRPr="00541622" w:rsidRDefault="00824A2A" w:rsidP="00824A2A"/>
    <w:p w14:paraId="1350353E" w14:textId="2287AA9C" w:rsidR="00824A2A" w:rsidRDefault="0064102E" w:rsidP="00190F38">
      <w:pPr>
        <w:ind w:left="284"/>
        <w:jc w:val="both"/>
      </w:pPr>
      <w:r w:rsidRPr="00D21B74">
        <w:rPr>
          <w:b/>
          <w:bCs/>
        </w:rPr>
        <w:t>BackupDatabasesFromCMS.ps1</w:t>
      </w:r>
      <w:r>
        <w:t xml:space="preserve"> permet de récupérer toutes les instances du groupe de la CMS que l’on souhaite sauvegarder et exécute pour cha</w:t>
      </w:r>
      <w:r w:rsidR="00824A2A">
        <w:t>c</w:t>
      </w:r>
      <w:r>
        <w:t xml:space="preserve">une d’entre elle, le script </w:t>
      </w:r>
      <w:r w:rsidR="00824A2A">
        <w:t xml:space="preserve">de backup </w:t>
      </w:r>
      <w:r w:rsidR="00824A2A" w:rsidRPr="00D21B74">
        <w:rPr>
          <w:b/>
          <w:bCs/>
        </w:rPr>
        <w:t>BackupDatabasesOneInstance.ps1</w:t>
      </w:r>
      <w:r w:rsidR="00824A2A">
        <w:t xml:space="preserve"> </w:t>
      </w:r>
      <w:r w:rsidR="0021087F">
        <w:t>en propageant les autres paramètres (</w:t>
      </w:r>
      <w:proofErr w:type="spellStart"/>
      <w:r w:rsidR="0021087F">
        <w:t>BackupType</w:t>
      </w:r>
      <w:proofErr w:type="spellEnd"/>
      <w:r w:rsidR="0021087F">
        <w:t xml:space="preserve">, </w:t>
      </w:r>
      <w:proofErr w:type="spellStart"/>
      <w:r w:rsidR="0021087F">
        <w:t>BackupDirectory</w:t>
      </w:r>
      <w:proofErr w:type="spellEnd"/>
      <w:r w:rsidR="0021087F">
        <w:t>….)</w:t>
      </w:r>
    </w:p>
    <w:p w14:paraId="435B1148" w14:textId="77777777" w:rsidR="0021087F" w:rsidRDefault="0021087F" w:rsidP="00824A2A">
      <w:pPr>
        <w:ind w:left="567"/>
        <w:jc w:val="both"/>
      </w:pPr>
    </w:p>
    <w:p w14:paraId="71C10CB5" w14:textId="31F4EABC" w:rsidR="0021087F" w:rsidRDefault="0021087F" w:rsidP="00190F38">
      <w:pPr>
        <w:ind w:left="284"/>
        <w:jc w:val="both"/>
      </w:pPr>
      <w:r w:rsidRPr="00B719D6">
        <w:rPr>
          <w:b/>
          <w:bCs/>
          <w:highlight w:val="yellow"/>
        </w:rPr>
        <w:t>NB : C’est ce script qui sera lancé dans les jobs SQL.</w:t>
      </w:r>
    </w:p>
    <w:p w14:paraId="204EE664" w14:textId="77777777" w:rsidR="00824A2A" w:rsidRDefault="00824A2A" w:rsidP="00824A2A">
      <w:pPr>
        <w:ind w:left="567"/>
        <w:jc w:val="both"/>
      </w:pPr>
    </w:p>
    <w:p w14:paraId="18BB9D4F" w14:textId="77777777" w:rsidR="00824A2A" w:rsidRDefault="00824A2A" w:rsidP="000D6806">
      <w:pPr>
        <w:pStyle w:val="Titre4"/>
      </w:pPr>
      <w:r>
        <w:t>Paramètres</w:t>
      </w:r>
    </w:p>
    <w:p w14:paraId="4A2A9456" w14:textId="77777777" w:rsidR="003C73CB" w:rsidRDefault="003C73CB" w:rsidP="003C73CB"/>
    <w:p w14:paraId="5EB936D0" w14:textId="6732369A" w:rsidR="003C73CB" w:rsidRPr="003C73CB" w:rsidRDefault="003C73CB" w:rsidP="003C73CB">
      <w:pPr>
        <w:jc w:val="center"/>
      </w:pPr>
      <w:r w:rsidRPr="003C73CB">
        <w:rPr>
          <w:noProof/>
        </w:rPr>
        <w:drawing>
          <wp:inline distT="0" distB="0" distL="0" distR="0" wp14:anchorId="0C65AD35" wp14:editId="3DA7A979">
            <wp:extent cx="3708801" cy="1663483"/>
            <wp:effectExtent l="57150" t="19050" r="63500" b="89535"/>
            <wp:docPr id="174694602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027" name="Image 1" descr="Une image contenant texte, capture d’écran, Police, logiciel&#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717327" cy="1667307"/>
                    </a:xfrm>
                    <a:prstGeom prst="rect">
                      <a:avLst/>
                    </a:prstGeom>
                    <a:effectLst>
                      <a:outerShdw blurRad="50800" dist="38100" dir="5400000" algn="t" rotWithShape="0">
                        <a:prstClr val="black">
                          <a:alpha val="40000"/>
                        </a:prstClr>
                      </a:outerShdw>
                    </a:effectLst>
                  </pic:spPr>
                </pic:pic>
              </a:graphicData>
            </a:graphic>
          </wp:inline>
        </w:drawing>
      </w:r>
    </w:p>
    <w:p w14:paraId="708E90A0" w14:textId="77777777" w:rsidR="00824A2A" w:rsidRDefault="00824A2A" w:rsidP="00824A2A">
      <w:pPr>
        <w:ind w:left="993"/>
        <w:jc w:val="both"/>
      </w:pPr>
    </w:p>
    <w:p w14:paraId="03898FF1" w14:textId="77777777" w:rsidR="00824A2A" w:rsidRDefault="00824A2A" w:rsidP="00824A2A">
      <w:pPr>
        <w:pStyle w:val="Paragraphedeliste"/>
        <w:numPr>
          <w:ilvl w:val="0"/>
          <w:numId w:val="1"/>
        </w:numPr>
        <w:ind w:left="1418"/>
        <w:jc w:val="both"/>
      </w:pPr>
      <w:proofErr w:type="spellStart"/>
      <w:r w:rsidRPr="00824A2A">
        <w:rPr>
          <w:b/>
          <w:bCs/>
        </w:rPr>
        <w:t>CMSSqlInstance</w:t>
      </w:r>
      <w:proofErr w:type="spellEnd"/>
      <w:r w:rsidRPr="00824A2A">
        <w:rPr>
          <w:b/>
          <w:bCs/>
        </w:rPr>
        <w:t> :</w:t>
      </w:r>
      <w:r>
        <w:t xml:space="preserve"> L’instance qui héberge la CMS.</w:t>
      </w:r>
    </w:p>
    <w:p w14:paraId="71E888EA" w14:textId="1AED7A04" w:rsidR="00824A2A" w:rsidRDefault="00824A2A" w:rsidP="00824A2A">
      <w:pPr>
        <w:pStyle w:val="Paragraphedeliste"/>
        <w:numPr>
          <w:ilvl w:val="0"/>
          <w:numId w:val="1"/>
        </w:numPr>
        <w:ind w:left="1418"/>
        <w:jc w:val="both"/>
      </w:pPr>
      <w:r w:rsidRPr="00824A2A">
        <w:rPr>
          <w:b/>
          <w:bCs/>
        </w:rPr>
        <w:t>Group :</w:t>
      </w:r>
      <w:r>
        <w:t xml:space="preserve"> Le nom du groupe racine de la CMS qui permettra de lister les instances à sauvegarder. Le parcours est récursif. Les instances qui seraient dans d’autres sous- groupes seront bien prises en compte. </w:t>
      </w:r>
    </w:p>
    <w:p w14:paraId="02A743ED" w14:textId="77777777" w:rsidR="00824A2A" w:rsidRDefault="00824A2A" w:rsidP="00824A2A">
      <w:pPr>
        <w:pStyle w:val="Paragraphedeliste"/>
        <w:numPr>
          <w:ilvl w:val="0"/>
          <w:numId w:val="1"/>
        </w:numPr>
        <w:ind w:left="1418"/>
        <w:jc w:val="both"/>
      </w:pPr>
      <w:proofErr w:type="spellStart"/>
      <w:r w:rsidRPr="00757DE0">
        <w:rPr>
          <w:b/>
          <w:bCs/>
        </w:rPr>
        <w:t>BackupType</w:t>
      </w:r>
      <w:proofErr w:type="spellEnd"/>
      <w:r w:rsidRPr="00757DE0">
        <w:rPr>
          <w:b/>
          <w:bCs/>
        </w:rPr>
        <w:t> :</w:t>
      </w:r>
      <w:r>
        <w:t xml:space="preserve"> Le type de backup que l’on veut faire :  Full, Diff ou Log.</w:t>
      </w:r>
    </w:p>
    <w:p w14:paraId="65E59C95" w14:textId="77777777" w:rsidR="00824A2A" w:rsidRDefault="00824A2A" w:rsidP="00824A2A">
      <w:pPr>
        <w:pStyle w:val="Paragraphedeliste"/>
        <w:numPr>
          <w:ilvl w:val="0"/>
          <w:numId w:val="1"/>
        </w:numPr>
        <w:ind w:left="1418"/>
        <w:jc w:val="both"/>
      </w:pPr>
      <w:proofErr w:type="spellStart"/>
      <w:r w:rsidRPr="00757DE0">
        <w:rPr>
          <w:b/>
          <w:bCs/>
        </w:rPr>
        <w:t>BackupDirectory</w:t>
      </w:r>
      <w:proofErr w:type="spellEnd"/>
      <w:r w:rsidRPr="00757DE0">
        <w:rPr>
          <w:b/>
          <w:bCs/>
        </w:rPr>
        <w:t> :</w:t>
      </w:r>
      <w:r>
        <w:t xml:space="preserve"> Le répertoire sur l’instance cible où seront entreposés les fichiers de backup.</w:t>
      </w:r>
    </w:p>
    <w:p w14:paraId="34B4F6E5" w14:textId="77777777" w:rsidR="00824A2A" w:rsidRDefault="00824A2A" w:rsidP="00824A2A">
      <w:pPr>
        <w:pStyle w:val="Paragraphedeliste"/>
        <w:numPr>
          <w:ilvl w:val="0"/>
          <w:numId w:val="1"/>
        </w:numPr>
        <w:ind w:left="1418"/>
        <w:jc w:val="both"/>
      </w:pPr>
      <w:proofErr w:type="spellStart"/>
      <w:r w:rsidRPr="00757DE0">
        <w:rPr>
          <w:b/>
          <w:bCs/>
        </w:rPr>
        <w:t>FileCount</w:t>
      </w:r>
      <w:proofErr w:type="spellEnd"/>
      <w:r w:rsidRPr="00757DE0">
        <w:rPr>
          <w:b/>
          <w:bCs/>
        </w:rPr>
        <w:t> :</w:t>
      </w:r>
      <w:r>
        <w:t xml:space="preserve"> Le nombre de fichiers de backup pour une base que l’on souhaite avoir afin de répartir les données pour gagner en performance. Par défaut, un seul fichier est générer par backup.</w:t>
      </w:r>
    </w:p>
    <w:p w14:paraId="1D7075DA" w14:textId="77777777" w:rsidR="00824A2A" w:rsidRDefault="00824A2A" w:rsidP="00824A2A">
      <w:pPr>
        <w:pStyle w:val="Paragraphedeliste"/>
        <w:numPr>
          <w:ilvl w:val="0"/>
          <w:numId w:val="1"/>
        </w:numPr>
        <w:ind w:left="1418"/>
        <w:jc w:val="both"/>
      </w:pPr>
      <w:proofErr w:type="spellStart"/>
      <w:r w:rsidRPr="00757DE0">
        <w:rPr>
          <w:b/>
          <w:bCs/>
        </w:rPr>
        <w:t>FullBackupInterval</w:t>
      </w:r>
      <w:proofErr w:type="spellEnd"/>
      <w:r w:rsidRPr="00757DE0">
        <w:rPr>
          <w:b/>
          <w:bCs/>
        </w:rPr>
        <w:t> :</w:t>
      </w:r>
      <w:r>
        <w:t xml:space="preserve"> Le nombre de jours d’écart avec la dernière backup full que l’on tolère, si la condition n’est pas respectée, on réalise une backup full. Cela concerne uniquement lorsque l’on réalise une backup de type </w:t>
      </w:r>
      <w:proofErr w:type="spellStart"/>
      <w:r>
        <w:t>Diffl</w:t>
      </w:r>
      <w:proofErr w:type="spellEnd"/>
      <w:r>
        <w:t xml:space="preserve"> ou Log car c’est type de sauvegardes s’appuient sur la dernière backup Full, donc si cette dernière est inexistante ou trop vieille, on prend soin d’en réaliser une nouvelle.</w:t>
      </w:r>
    </w:p>
    <w:p w14:paraId="7E65EAAF" w14:textId="1329B0EA" w:rsidR="00824A2A" w:rsidRDefault="00824A2A" w:rsidP="00824A2A">
      <w:pPr>
        <w:pStyle w:val="Paragraphedeliste"/>
        <w:numPr>
          <w:ilvl w:val="0"/>
          <w:numId w:val="1"/>
        </w:numPr>
        <w:ind w:left="1418"/>
        <w:jc w:val="both"/>
      </w:pPr>
      <w:proofErr w:type="spellStart"/>
      <w:r w:rsidRPr="00757DE0">
        <w:rPr>
          <w:b/>
          <w:bCs/>
        </w:rPr>
        <w:t>LogDirectory</w:t>
      </w:r>
      <w:proofErr w:type="spellEnd"/>
      <w:r w:rsidRPr="00757DE0">
        <w:rPr>
          <w:b/>
          <w:bCs/>
        </w:rPr>
        <w:t> :</w:t>
      </w:r>
      <w:r>
        <w:t xml:space="preserve"> Le répertoire où seront stocké les fichiers de log du script pour voir si l’exécution du script s’est bien déroulée. </w:t>
      </w:r>
    </w:p>
    <w:p w14:paraId="26E92826" w14:textId="77777777" w:rsidR="00824A2A" w:rsidRDefault="00824A2A" w:rsidP="00824A2A">
      <w:pPr>
        <w:pStyle w:val="Paragraphedeliste"/>
        <w:numPr>
          <w:ilvl w:val="0"/>
          <w:numId w:val="1"/>
        </w:numPr>
        <w:ind w:left="1418"/>
        <w:jc w:val="both"/>
      </w:pPr>
      <w:proofErr w:type="spellStart"/>
      <w:r w:rsidRPr="00757DE0">
        <w:rPr>
          <w:b/>
          <w:bCs/>
        </w:rPr>
        <w:t>LogInstance</w:t>
      </w:r>
      <w:proofErr w:type="spellEnd"/>
      <w:r w:rsidRPr="00757DE0">
        <w:rPr>
          <w:b/>
          <w:bCs/>
        </w:rPr>
        <w:t> :</w:t>
      </w:r>
      <w:r>
        <w:t xml:space="preserve"> Instance où l’on va enregistrer l’exécution du script, dans notre cas, l’instance sera le « Bastion ».</w:t>
      </w:r>
    </w:p>
    <w:p w14:paraId="59B5F4EC" w14:textId="4174C3C5" w:rsidR="00824A2A" w:rsidRDefault="00824A2A" w:rsidP="00824A2A">
      <w:pPr>
        <w:pStyle w:val="Paragraphedeliste"/>
        <w:numPr>
          <w:ilvl w:val="0"/>
          <w:numId w:val="1"/>
        </w:numPr>
        <w:ind w:left="1418"/>
        <w:jc w:val="both"/>
      </w:pPr>
      <w:proofErr w:type="spellStart"/>
      <w:r w:rsidRPr="00757DE0">
        <w:rPr>
          <w:b/>
          <w:bCs/>
        </w:rPr>
        <w:t>LogDatabase</w:t>
      </w:r>
      <w:proofErr w:type="spellEnd"/>
      <w:r w:rsidRPr="00757DE0">
        <w:rPr>
          <w:b/>
          <w:bCs/>
        </w:rPr>
        <w:t> :</w:t>
      </w:r>
      <w:r>
        <w:t xml:space="preserve"> Base sur laquelle, on va enregistrer dans des tables, le bon déroulement du script, cela permet d’avoir en plus des fichiers de log, une autre trace de ce qui s’est passé. </w:t>
      </w:r>
    </w:p>
    <w:p w14:paraId="3481E7A3" w14:textId="77777777" w:rsidR="00824A2A" w:rsidRDefault="00824A2A" w:rsidP="00824A2A">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41897A9B" w14:textId="37873056" w:rsidR="0021087F" w:rsidRDefault="0021087F">
      <w:r>
        <w:br w:type="page"/>
      </w:r>
    </w:p>
    <w:p w14:paraId="58562FED" w14:textId="77777777" w:rsidR="0064102E" w:rsidRDefault="0064102E" w:rsidP="0064102E">
      <w:pPr>
        <w:ind w:left="993"/>
        <w:jc w:val="both"/>
      </w:pPr>
    </w:p>
    <w:p w14:paraId="17CBDFD6" w14:textId="77777777" w:rsidR="0021087F" w:rsidRDefault="0021087F" w:rsidP="000D6806">
      <w:pPr>
        <w:pStyle w:val="Titre4"/>
      </w:pPr>
      <w:r>
        <w:t>Détail du code</w:t>
      </w:r>
    </w:p>
    <w:p w14:paraId="3AE52B35" w14:textId="77777777" w:rsidR="0021087F" w:rsidRDefault="0021087F" w:rsidP="0064102E">
      <w:pPr>
        <w:ind w:left="993"/>
        <w:jc w:val="both"/>
      </w:pPr>
    </w:p>
    <w:p w14:paraId="112852C0" w14:textId="7D71F244" w:rsidR="009D7ABE" w:rsidRDefault="009D7ABE" w:rsidP="009D7ABE">
      <w:pPr>
        <w:ind w:left="284"/>
        <w:jc w:val="both"/>
      </w:pPr>
      <w:r>
        <w:t>Récupération des instances de la CMS :</w:t>
      </w:r>
    </w:p>
    <w:p w14:paraId="1B4CE214" w14:textId="77777777" w:rsidR="009D7ABE" w:rsidRDefault="009D7ABE" w:rsidP="009D7ABE">
      <w:pPr>
        <w:ind w:left="284"/>
        <w:jc w:val="both"/>
      </w:pPr>
    </w:p>
    <w:p w14:paraId="523175F5" w14:textId="411D688E" w:rsidR="0064102E" w:rsidRDefault="0021087F" w:rsidP="00190F38">
      <w:pPr>
        <w:keepNext/>
        <w:ind w:left="284"/>
        <w:jc w:val="center"/>
      </w:pPr>
      <w:r w:rsidRPr="0021087F">
        <w:rPr>
          <w:noProof/>
        </w:rPr>
        <w:drawing>
          <wp:inline distT="0" distB="0" distL="0" distR="0" wp14:anchorId="2040F065" wp14:editId="58DD5235">
            <wp:extent cx="6392298" cy="1982278"/>
            <wp:effectExtent l="57150" t="19050" r="46990" b="94615"/>
            <wp:docPr id="17931189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8937"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442309" cy="1997786"/>
                    </a:xfrm>
                    <a:prstGeom prst="rect">
                      <a:avLst/>
                    </a:prstGeom>
                    <a:effectLst>
                      <a:outerShdw blurRad="50800" dist="38100" dir="5400000" algn="t" rotWithShape="0">
                        <a:prstClr val="black">
                          <a:alpha val="40000"/>
                        </a:prstClr>
                      </a:outerShdw>
                    </a:effectLst>
                  </pic:spPr>
                </pic:pic>
              </a:graphicData>
            </a:graphic>
          </wp:inline>
        </w:drawing>
      </w:r>
    </w:p>
    <w:p w14:paraId="40D05318" w14:textId="77777777" w:rsidR="009D7ABE" w:rsidRDefault="009D7ABE" w:rsidP="00190F38">
      <w:pPr>
        <w:keepNext/>
        <w:ind w:left="284"/>
        <w:jc w:val="center"/>
      </w:pPr>
    </w:p>
    <w:p w14:paraId="00E53D59" w14:textId="222E4771" w:rsidR="009D7ABE" w:rsidRDefault="009D7ABE" w:rsidP="009D7ABE">
      <w:pPr>
        <w:keepNext/>
        <w:ind w:left="284"/>
      </w:pPr>
      <w:r>
        <w:t>Exécution du script BackupDatabasesOneInstance.ps1 pour chaque instance récupérée avec propagation des paramètres (</w:t>
      </w:r>
      <w:proofErr w:type="spellStart"/>
      <w:r>
        <w:t>BackupType</w:t>
      </w:r>
      <w:proofErr w:type="spellEnd"/>
      <w:r>
        <w:t xml:space="preserve">, </w:t>
      </w:r>
      <w:proofErr w:type="spellStart"/>
      <w:r>
        <w:t>FileCount</w:t>
      </w:r>
      <w:proofErr w:type="spellEnd"/>
      <w:r>
        <w:t xml:space="preserve">, </w:t>
      </w:r>
      <w:proofErr w:type="spellStart"/>
      <w:r>
        <w:t>Logdirectory</w:t>
      </w:r>
      <w:proofErr w:type="spellEnd"/>
      <w:r>
        <w:t xml:space="preserve">, </w:t>
      </w:r>
      <w:proofErr w:type="spellStart"/>
      <w:r>
        <w:t>LogInstance</w:t>
      </w:r>
      <w:proofErr w:type="spellEnd"/>
      <w:r>
        <w:t>…) :</w:t>
      </w:r>
    </w:p>
    <w:p w14:paraId="57F8FFF3" w14:textId="77777777" w:rsidR="009D7ABE" w:rsidRDefault="009D7ABE" w:rsidP="009D7ABE">
      <w:pPr>
        <w:keepNext/>
        <w:ind w:left="284"/>
      </w:pPr>
    </w:p>
    <w:p w14:paraId="2F6B15A4" w14:textId="77777777" w:rsidR="0064102E" w:rsidRDefault="0064102E" w:rsidP="00190F38">
      <w:pPr>
        <w:keepNext/>
        <w:ind w:left="284"/>
        <w:jc w:val="center"/>
      </w:pPr>
      <w:r w:rsidRPr="00BB38F2">
        <w:rPr>
          <w:noProof/>
        </w:rPr>
        <w:drawing>
          <wp:inline distT="0" distB="0" distL="0" distR="0" wp14:anchorId="1EBCDA16" wp14:editId="614312CD">
            <wp:extent cx="6414816" cy="1706234"/>
            <wp:effectExtent l="57150" t="19050" r="62230" b="104140"/>
            <wp:docPr id="185634295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2950" name="Picture 1" descr="A computer screen with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00334" cy="1728980"/>
                    </a:xfrm>
                    <a:prstGeom prst="rect">
                      <a:avLst/>
                    </a:prstGeom>
                    <a:ln>
                      <a:noFill/>
                    </a:ln>
                    <a:effectLst>
                      <a:outerShdw blurRad="50800" dist="38100" dir="5400000" algn="t" rotWithShape="0">
                        <a:prstClr val="black">
                          <a:alpha val="40000"/>
                        </a:prstClr>
                      </a:outerShdw>
                    </a:effectLst>
                  </pic:spPr>
                </pic:pic>
              </a:graphicData>
            </a:graphic>
          </wp:inline>
        </w:drawing>
      </w:r>
    </w:p>
    <w:p w14:paraId="0E111CB9" w14:textId="77777777" w:rsidR="009D7ABE" w:rsidRDefault="009D7ABE" w:rsidP="009D7ABE">
      <w:pPr>
        <w:keepNext/>
        <w:ind w:left="284"/>
      </w:pPr>
    </w:p>
    <w:p w14:paraId="7CAC6650" w14:textId="77777777" w:rsidR="0064102E" w:rsidRPr="00E250FA" w:rsidRDefault="0064102E" w:rsidP="0064102E">
      <w:pPr>
        <w:ind w:left="993"/>
      </w:pPr>
    </w:p>
    <w:p w14:paraId="22A6A927" w14:textId="77777777" w:rsidR="002D2B9C" w:rsidRDefault="002D2B9C">
      <w:pPr>
        <w:rPr>
          <w:rFonts w:ascii="Times New Roman" w:eastAsia="Times New Roman" w:hAnsi="Times New Roman" w:cs="Times New Roman"/>
          <w:b/>
          <w:i/>
          <w:sz w:val="22"/>
          <w:szCs w:val="20"/>
        </w:rPr>
      </w:pPr>
      <w:r>
        <w:br w:type="page"/>
      </w:r>
    </w:p>
    <w:p w14:paraId="7CDE106E" w14:textId="1BBC8ECF" w:rsidR="0064102E" w:rsidRPr="00575911" w:rsidRDefault="0064102E" w:rsidP="00575911">
      <w:pPr>
        <w:pStyle w:val="Titre2"/>
      </w:pPr>
      <w:bookmarkStart w:id="17" w:name="_Toc159027953"/>
      <w:r w:rsidRPr="00575911">
        <w:lastRenderedPageBreak/>
        <w:t xml:space="preserve">Script de centralisation des </w:t>
      </w:r>
      <w:r w:rsidR="000D6806">
        <w:t>sauvegardes</w:t>
      </w:r>
      <w:r w:rsidRPr="00575911">
        <w:t xml:space="preserve"> vers un répertoire central</w:t>
      </w:r>
      <w:bookmarkEnd w:id="17"/>
      <w:r w:rsidRPr="00575911">
        <w:t xml:space="preserve"> </w:t>
      </w:r>
    </w:p>
    <w:p w14:paraId="4BC8A040" w14:textId="79B74046" w:rsidR="0021087F" w:rsidRDefault="0021087F" w:rsidP="00B719D6">
      <w:pPr>
        <w:ind w:left="142"/>
        <w:jc w:val="both"/>
      </w:pPr>
      <w:r>
        <w:t>Ce qu’il faut bien comprendre c’est que l’on pilote</w:t>
      </w:r>
      <w:r w:rsidR="009D7ABE">
        <w:t>,</w:t>
      </w:r>
      <w:r>
        <w:t xml:space="preserve"> depuis le bastion</w:t>
      </w:r>
      <w:r w:rsidR="009D7ABE">
        <w:t xml:space="preserve"> central,</w:t>
      </w:r>
      <w:r>
        <w:t xml:space="preserve"> l’exécution des scripts de sauvegardes, en revanche, les fichiers de sauvegardes créés sont présent uniquement sur le</w:t>
      </w:r>
      <w:r w:rsidR="009D7ABE">
        <w:t>s</w:t>
      </w:r>
      <w:r>
        <w:t xml:space="preserve"> serveur</w:t>
      </w:r>
      <w:r w:rsidR="009D7ABE">
        <w:t>s</w:t>
      </w:r>
      <w:r>
        <w:t xml:space="preserve"> </w:t>
      </w:r>
      <w:r w:rsidR="009D7ABE">
        <w:t>des instances</w:t>
      </w:r>
      <w:r>
        <w:t xml:space="preserve"> cible</w:t>
      </w:r>
      <w:r w:rsidR="009D7ABE">
        <w:t>s</w:t>
      </w:r>
      <w:r>
        <w:t>.</w:t>
      </w:r>
    </w:p>
    <w:p w14:paraId="47691C98" w14:textId="77777777" w:rsidR="0021087F" w:rsidRDefault="0021087F" w:rsidP="00B719D6">
      <w:pPr>
        <w:ind w:left="142"/>
        <w:jc w:val="both"/>
      </w:pPr>
    </w:p>
    <w:p w14:paraId="6E295873" w14:textId="19601535" w:rsidR="0064102E" w:rsidRDefault="0064102E" w:rsidP="00B719D6">
      <w:pPr>
        <w:ind w:left="142"/>
        <w:jc w:val="both"/>
      </w:pPr>
      <w:r>
        <w:t xml:space="preserve">Une fois les scripts de sauvegarde terminés, </w:t>
      </w:r>
      <w:r w:rsidR="0021087F">
        <w:t>il faut rapatrier l</w:t>
      </w:r>
      <w:r>
        <w:t xml:space="preserve">es fichiers de </w:t>
      </w:r>
      <w:r w:rsidR="009D7ABE">
        <w:t>sauvegarde</w:t>
      </w:r>
      <w:r>
        <w:t xml:space="preserve"> présent sur chaque instance vers le serveur central. </w:t>
      </w:r>
      <w:r w:rsidR="009D7ABE">
        <w:t xml:space="preserve">Pour cela nous utilisons des scripts et modules </w:t>
      </w:r>
      <w:proofErr w:type="spellStart"/>
      <w:r w:rsidR="009D7ABE">
        <w:t>powershell</w:t>
      </w:r>
      <w:proofErr w:type="spellEnd"/>
      <w:r w:rsidR="009D7ABE">
        <w:t xml:space="preserve"> qui feront appel à l’utilitaire </w:t>
      </w:r>
      <w:proofErr w:type="spellStart"/>
      <w:r w:rsidR="009D7ABE" w:rsidRPr="00046558">
        <w:rPr>
          <w:b/>
          <w:bCs/>
        </w:rPr>
        <w:t>robocopy</w:t>
      </w:r>
      <w:proofErr w:type="spellEnd"/>
      <w:r w:rsidR="009D7ABE">
        <w:t xml:space="preserve"> et remapperont les codes erreurs pour une meilleure gestion des erreurs.</w:t>
      </w:r>
    </w:p>
    <w:p w14:paraId="7881768B" w14:textId="77777777" w:rsidR="0021087F" w:rsidRDefault="0021087F" w:rsidP="0064102E">
      <w:pPr>
        <w:ind w:left="993"/>
        <w:jc w:val="both"/>
      </w:pPr>
    </w:p>
    <w:p w14:paraId="348B52C8" w14:textId="5FF39AEC" w:rsidR="0021087F" w:rsidRPr="0021087F" w:rsidRDefault="0021087F" w:rsidP="000D6806">
      <w:pPr>
        <w:pStyle w:val="Titre3"/>
      </w:pPr>
      <w:bookmarkStart w:id="18" w:name="_Toc159027954"/>
      <w:r w:rsidRPr="00D21B74">
        <w:t>RobocopyFromCMS.ps1</w:t>
      </w:r>
      <w:bookmarkEnd w:id="18"/>
      <w:r w:rsidRPr="0021087F">
        <w:t> </w:t>
      </w:r>
    </w:p>
    <w:p w14:paraId="239BADA1" w14:textId="77777777" w:rsidR="0021087F" w:rsidRDefault="0021087F" w:rsidP="0064102E">
      <w:pPr>
        <w:ind w:left="993"/>
        <w:jc w:val="both"/>
      </w:pPr>
    </w:p>
    <w:p w14:paraId="53D6E805" w14:textId="757E60F3" w:rsidR="0021087F" w:rsidRDefault="0064102E" w:rsidP="00B719D6">
      <w:pPr>
        <w:ind w:left="284"/>
        <w:jc w:val="both"/>
      </w:pPr>
      <w:r w:rsidRPr="00D21B74">
        <w:rPr>
          <w:b/>
          <w:bCs/>
        </w:rPr>
        <w:t>RobocopyFromCMS.ps1</w:t>
      </w:r>
      <w:r>
        <w:t xml:space="preserve">, va chercher </w:t>
      </w:r>
      <w:r w:rsidR="0021087F">
        <w:t xml:space="preserve">lui aussi </w:t>
      </w:r>
      <w:r>
        <w:t xml:space="preserve">dans la CMS toutes les instances </w:t>
      </w:r>
      <w:r w:rsidR="0021087F">
        <w:t>pour lesquelles on</w:t>
      </w:r>
      <w:r>
        <w:t xml:space="preserve"> souhaite centraliser les fichiers de backup. Puis pour chaque instance, on copie les fichiers de sauvegardes vers le Bastion</w:t>
      </w:r>
      <w:r w:rsidR="0021087F">
        <w:t xml:space="preserve"> via un</w:t>
      </w:r>
      <w:r w:rsidR="00A70E81">
        <w:t>e commande</w:t>
      </w:r>
      <w:r w:rsidR="0021087F">
        <w:t xml:space="preserve"> </w:t>
      </w:r>
      <w:proofErr w:type="spellStart"/>
      <w:r w:rsidR="0021087F" w:rsidRPr="0021087F">
        <w:rPr>
          <w:b/>
          <w:bCs/>
        </w:rPr>
        <w:t>Invoke-Robocopy</w:t>
      </w:r>
      <w:proofErr w:type="spellEnd"/>
      <w:r w:rsidR="00A70E81">
        <w:rPr>
          <w:b/>
          <w:bCs/>
        </w:rPr>
        <w:t xml:space="preserve"> qui permet de remonter une éventuelle erreur à l’appelant</w:t>
      </w:r>
      <w:r>
        <w:t xml:space="preserve">. </w:t>
      </w:r>
    </w:p>
    <w:p w14:paraId="2D440D12" w14:textId="77777777" w:rsidR="000D6806" w:rsidRPr="00B719D6" w:rsidRDefault="000D6806" w:rsidP="000D6806">
      <w:pPr>
        <w:ind w:left="284"/>
        <w:jc w:val="both"/>
        <w:rPr>
          <w:b/>
          <w:bCs/>
        </w:rPr>
      </w:pPr>
      <w:r w:rsidRPr="00F27E28">
        <w:rPr>
          <w:b/>
          <w:bCs/>
          <w:highlight w:val="yellow"/>
        </w:rPr>
        <w:t>C’est ce script qui est appelé dans les jobs MSSQL</w:t>
      </w:r>
    </w:p>
    <w:p w14:paraId="4EB91413" w14:textId="77777777" w:rsidR="000D6806" w:rsidRDefault="000D6806" w:rsidP="00B719D6">
      <w:pPr>
        <w:ind w:left="284"/>
        <w:jc w:val="both"/>
      </w:pPr>
    </w:p>
    <w:p w14:paraId="22CB3696" w14:textId="77777777" w:rsidR="0021087F" w:rsidRDefault="0021087F" w:rsidP="000D6806">
      <w:pPr>
        <w:pStyle w:val="Titre4"/>
      </w:pPr>
      <w:r>
        <w:t>Paramètres</w:t>
      </w:r>
    </w:p>
    <w:p w14:paraId="2354429A" w14:textId="77777777" w:rsidR="003C73CB" w:rsidRDefault="003C73CB" w:rsidP="003C73CB"/>
    <w:p w14:paraId="7AA14EB3" w14:textId="3C35D118" w:rsidR="003C73CB" w:rsidRPr="003C73CB" w:rsidRDefault="003C73CB" w:rsidP="003C73CB">
      <w:pPr>
        <w:jc w:val="center"/>
      </w:pPr>
      <w:r w:rsidRPr="003C73CB">
        <w:rPr>
          <w:noProof/>
        </w:rPr>
        <w:drawing>
          <wp:inline distT="0" distB="0" distL="0" distR="0" wp14:anchorId="77A36B9E" wp14:editId="742209C2">
            <wp:extent cx="3445889" cy="1534723"/>
            <wp:effectExtent l="57150" t="19050" r="59690" b="104140"/>
            <wp:docPr id="16663352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5282" name="Image 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453247" cy="1538000"/>
                    </a:xfrm>
                    <a:prstGeom prst="rect">
                      <a:avLst/>
                    </a:prstGeom>
                    <a:effectLst>
                      <a:outerShdw blurRad="50800" dist="38100" dir="5400000" algn="t" rotWithShape="0">
                        <a:prstClr val="black">
                          <a:alpha val="40000"/>
                        </a:prstClr>
                      </a:outerShdw>
                    </a:effectLst>
                  </pic:spPr>
                </pic:pic>
              </a:graphicData>
            </a:graphic>
          </wp:inline>
        </w:drawing>
      </w:r>
    </w:p>
    <w:p w14:paraId="0B0FA1D7" w14:textId="77777777" w:rsidR="0021087F" w:rsidRDefault="0021087F" w:rsidP="0064102E">
      <w:pPr>
        <w:ind w:left="993"/>
        <w:jc w:val="both"/>
      </w:pPr>
    </w:p>
    <w:p w14:paraId="688D1598" w14:textId="77777777" w:rsidR="0064102E" w:rsidRDefault="0064102E" w:rsidP="003C73CB">
      <w:pPr>
        <w:pStyle w:val="Paragraphedeliste"/>
        <w:numPr>
          <w:ilvl w:val="0"/>
          <w:numId w:val="8"/>
        </w:numPr>
        <w:ind w:left="1418"/>
        <w:jc w:val="both"/>
      </w:pPr>
      <w:proofErr w:type="spellStart"/>
      <w:r w:rsidRPr="003C73CB">
        <w:rPr>
          <w:b/>
          <w:bCs/>
        </w:rPr>
        <w:t>CentralBackupDirectory</w:t>
      </w:r>
      <w:proofErr w:type="spellEnd"/>
      <w:r w:rsidRPr="003C73CB">
        <w:rPr>
          <w:b/>
          <w:bCs/>
        </w:rPr>
        <w:t> :</w:t>
      </w:r>
      <w:r>
        <w:t xml:space="preserve"> Le répertoire où vont être centralisés tous les fichiers de sauvegarde.</w:t>
      </w:r>
    </w:p>
    <w:p w14:paraId="0782541F" w14:textId="2B9A85A3" w:rsidR="0064102E" w:rsidRDefault="0064102E" w:rsidP="003C73CB">
      <w:pPr>
        <w:pStyle w:val="Paragraphedeliste"/>
        <w:numPr>
          <w:ilvl w:val="0"/>
          <w:numId w:val="8"/>
        </w:numPr>
        <w:ind w:left="1418"/>
        <w:jc w:val="both"/>
      </w:pPr>
      <w:proofErr w:type="spellStart"/>
      <w:r w:rsidRPr="003C73CB">
        <w:rPr>
          <w:b/>
          <w:bCs/>
        </w:rPr>
        <w:t>RemoteBackupDirectory</w:t>
      </w:r>
      <w:proofErr w:type="spellEnd"/>
      <w:r w:rsidRPr="003C73CB">
        <w:rPr>
          <w:b/>
          <w:bCs/>
        </w:rPr>
        <w:t> :</w:t>
      </w:r>
      <w:r>
        <w:t xml:space="preserve"> Le répertoire </w:t>
      </w:r>
      <w:r w:rsidR="0021087F">
        <w:t xml:space="preserve">racine </w:t>
      </w:r>
      <w:r>
        <w:t>où sont positionnés les fichiers de sauvegarde sur l’instance distante.</w:t>
      </w:r>
    </w:p>
    <w:p w14:paraId="7248DC6E" w14:textId="2AA78F06" w:rsidR="003C73CB" w:rsidRDefault="003C73CB" w:rsidP="003C73CB">
      <w:pPr>
        <w:pStyle w:val="Paragraphedeliste"/>
        <w:numPr>
          <w:ilvl w:val="0"/>
          <w:numId w:val="8"/>
        </w:numPr>
        <w:ind w:left="1418"/>
        <w:jc w:val="both"/>
      </w:pPr>
      <w:proofErr w:type="spellStart"/>
      <w:r w:rsidRPr="003C73CB">
        <w:rPr>
          <w:b/>
          <w:bCs/>
        </w:rPr>
        <w:t>CMSSqlInstance</w:t>
      </w:r>
      <w:proofErr w:type="spellEnd"/>
      <w:r w:rsidRPr="003C73CB">
        <w:rPr>
          <w:b/>
          <w:bCs/>
        </w:rPr>
        <w:t> :</w:t>
      </w:r>
      <w:r>
        <w:t xml:space="preserve"> L’instance qui héberge la CMS.</w:t>
      </w:r>
    </w:p>
    <w:p w14:paraId="4A5A2D4D" w14:textId="77777777" w:rsidR="0064102E" w:rsidRDefault="0064102E" w:rsidP="003C73CB">
      <w:pPr>
        <w:pStyle w:val="Paragraphedeliste"/>
        <w:numPr>
          <w:ilvl w:val="0"/>
          <w:numId w:val="8"/>
        </w:numPr>
        <w:ind w:left="1418"/>
        <w:jc w:val="both"/>
      </w:pPr>
      <w:proofErr w:type="spellStart"/>
      <w:r w:rsidRPr="003C73CB">
        <w:rPr>
          <w:b/>
          <w:bCs/>
        </w:rPr>
        <w:t>ExecDirectory</w:t>
      </w:r>
      <w:proofErr w:type="spellEnd"/>
      <w:r w:rsidRPr="003C73CB">
        <w:rPr>
          <w:b/>
          <w:bCs/>
        </w:rPr>
        <w:t> :</w:t>
      </w:r>
      <w:r>
        <w:t xml:space="preserve"> Le répertoire où se situe le script.</w:t>
      </w:r>
    </w:p>
    <w:p w14:paraId="132D3AB8" w14:textId="77777777" w:rsidR="003C73CB" w:rsidRDefault="003C73CB" w:rsidP="003C73CB">
      <w:pPr>
        <w:pStyle w:val="Paragraphedeliste"/>
        <w:numPr>
          <w:ilvl w:val="0"/>
          <w:numId w:val="8"/>
        </w:numPr>
        <w:ind w:left="1418"/>
        <w:jc w:val="both"/>
      </w:pPr>
      <w:r w:rsidRPr="003C73CB">
        <w:rPr>
          <w:b/>
          <w:bCs/>
        </w:rPr>
        <w:t>Group :</w:t>
      </w:r>
      <w:r>
        <w:t xml:space="preserve"> Le nom du groupe de la CMS où l’on souhaite copier les fichiers de sauvegarde.</w:t>
      </w:r>
    </w:p>
    <w:p w14:paraId="728FD6B8" w14:textId="2C136534" w:rsidR="003C73CB" w:rsidRDefault="003C73CB" w:rsidP="003C73CB">
      <w:pPr>
        <w:pStyle w:val="Paragraphedeliste"/>
        <w:numPr>
          <w:ilvl w:val="0"/>
          <w:numId w:val="8"/>
        </w:numPr>
        <w:ind w:left="1418"/>
        <w:jc w:val="both"/>
      </w:pPr>
      <w:r w:rsidRPr="003C73CB">
        <w:rPr>
          <w:b/>
          <w:bCs/>
        </w:rPr>
        <w:t>Timeout</w:t>
      </w:r>
      <w:r>
        <w:t xml:space="preserve"> : Timeout de </w:t>
      </w:r>
      <w:proofErr w:type="spellStart"/>
      <w:r>
        <w:t>robocopy</w:t>
      </w:r>
      <w:proofErr w:type="spellEnd"/>
    </w:p>
    <w:p w14:paraId="0088BEC4" w14:textId="2319D8E7" w:rsidR="0064102E" w:rsidRDefault="0064102E" w:rsidP="003C73CB">
      <w:pPr>
        <w:pStyle w:val="Paragraphedeliste"/>
        <w:numPr>
          <w:ilvl w:val="0"/>
          <w:numId w:val="8"/>
        </w:numPr>
        <w:ind w:left="1418"/>
        <w:jc w:val="both"/>
      </w:pPr>
      <w:proofErr w:type="spellStart"/>
      <w:r w:rsidRPr="003C73CB">
        <w:rPr>
          <w:b/>
          <w:bCs/>
        </w:rPr>
        <w:t>LogDirectory</w:t>
      </w:r>
      <w:proofErr w:type="spellEnd"/>
      <w:r w:rsidRPr="003C73CB">
        <w:rPr>
          <w:b/>
          <w:bCs/>
        </w:rPr>
        <w:t> :</w:t>
      </w:r>
      <w:r>
        <w:t xml:space="preserve"> Le répertoire où seront stockés les fichiers de log pour voir si l’exécution du script s’est bien déroulée. </w:t>
      </w:r>
    </w:p>
    <w:p w14:paraId="2B6A8767" w14:textId="77777777" w:rsidR="003C73CB" w:rsidRDefault="003C73CB" w:rsidP="003C73CB">
      <w:pPr>
        <w:pStyle w:val="Paragraphedeliste"/>
        <w:numPr>
          <w:ilvl w:val="0"/>
          <w:numId w:val="1"/>
        </w:numPr>
        <w:ind w:left="1418"/>
        <w:jc w:val="both"/>
      </w:pPr>
      <w:proofErr w:type="spellStart"/>
      <w:r>
        <w:rPr>
          <w:b/>
          <w:bCs/>
        </w:rPr>
        <w:t>LogLevel</w:t>
      </w:r>
      <w:proofErr w:type="spellEnd"/>
      <w:r>
        <w:rPr>
          <w:b/>
          <w:bCs/>
        </w:rPr>
        <w:t> :</w:t>
      </w:r>
      <w:r>
        <w:t xml:space="preserve"> Les niveaux de log des scripts sont actuellement définis dans les scripts directement avec un niveau INFO</w:t>
      </w:r>
    </w:p>
    <w:p w14:paraId="57C13DBE" w14:textId="77777777" w:rsidR="003C73CB" w:rsidRDefault="003C73CB" w:rsidP="0064102E">
      <w:pPr>
        <w:ind w:left="993"/>
        <w:jc w:val="both"/>
      </w:pPr>
    </w:p>
    <w:p w14:paraId="10310415" w14:textId="77777777" w:rsidR="00743F17" w:rsidRDefault="00743F17" w:rsidP="0064102E">
      <w:pPr>
        <w:ind w:left="993"/>
        <w:jc w:val="both"/>
      </w:pPr>
    </w:p>
    <w:p w14:paraId="3A81CFBA" w14:textId="77777777" w:rsidR="00B719D6" w:rsidRDefault="00B719D6">
      <w:pPr>
        <w:rPr>
          <w:rFonts w:ascii="Times New Roman" w:eastAsia="Times New Roman" w:hAnsi="Times New Roman" w:cs="Times New Roman"/>
          <w:b/>
          <w:sz w:val="28"/>
        </w:rPr>
      </w:pPr>
      <w:r>
        <w:br w:type="page"/>
      </w:r>
    </w:p>
    <w:p w14:paraId="2E8C9E8E" w14:textId="0AFA2C4A" w:rsidR="00743F17" w:rsidRDefault="00743F17" w:rsidP="000D6806">
      <w:pPr>
        <w:pStyle w:val="Titre4"/>
      </w:pPr>
      <w:r>
        <w:lastRenderedPageBreak/>
        <w:t>Details du code</w:t>
      </w:r>
    </w:p>
    <w:p w14:paraId="43FD4037" w14:textId="77777777" w:rsidR="0064102E" w:rsidRDefault="0064102E" w:rsidP="0064102E">
      <w:pPr>
        <w:ind w:left="993"/>
        <w:jc w:val="center"/>
      </w:pPr>
    </w:p>
    <w:p w14:paraId="65955B6A" w14:textId="6D8D8425" w:rsidR="0064102E" w:rsidRDefault="0021087F" w:rsidP="009D7ABE">
      <w:pPr>
        <w:ind w:left="284"/>
        <w:jc w:val="both"/>
      </w:pPr>
      <w:r>
        <w:t>Récupération</w:t>
      </w:r>
      <w:r w:rsidR="0064102E">
        <w:t xml:space="preserve"> les instances avec les fichiers de sauvegardes à copié.</w:t>
      </w:r>
    </w:p>
    <w:p w14:paraId="17A235B8" w14:textId="77777777" w:rsidR="00B719D6" w:rsidRDefault="00B719D6" w:rsidP="009D7ABE">
      <w:pPr>
        <w:ind w:left="284"/>
        <w:jc w:val="both"/>
      </w:pPr>
    </w:p>
    <w:p w14:paraId="2DE0DEC1" w14:textId="77777777" w:rsidR="0064102E" w:rsidRDefault="0064102E" w:rsidP="000D6806">
      <w:pPr>
        <w:ind w:left="284"/>
        <w:jc w:val="center"/>
      </w:pPr>
      <w:r w:rsidRPr="001648AD">
        <w:rPr>
          <w:noProof/>
        </w:rPr>
        <w:drawing>
          <wp:inline distT="0" distB="0" distL="0" distR="0" wp14:anchorId="42F01A62" wp14:editId="1FF77A78">
            <wp:extent cx="5600700" cy="611188"/>
            <wp:effectExtent l="0" t="0" r="0" b="0"/>
            <wp:docPr id="904664957" name="Pictur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4957" name="Picture 1" descr="Une image contenant texte, capture d’écran, Police, lign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637089" cy="615159"/>
                    </a:xfrm>
                    <a:prstGeom prst="rect">
                      <a:avLst/>
                    </a:prstGeom>
                  </pic:spPr>
                </pic:pic>
              </a:graphicData>
            </a:graphic>
          </wp:inline>
        </w:drawing>
      </w:r>
    </w:p>
    <w:p w14:paraId="26CE6583" w14:textId="77777777" w:rsidR="0064102E" w:rsidRDefault="0064102E" w:rsidP="009D7ABE">
      <w:pPr>
        <w:ind w:left="284"/>
      </w:pPr>
    </w:p>
    <w:p w14:paraId="57190C6F" w14:textId="33088ECD" w:rsidR="0064102E" w:rsidRDefault="00743F17" w:rsidP="009D7ABE">
      <w:pPr>
        <w:ind w:left="284"/>
        <w:jc w:val="both"/>
      </w:pPr>
      <w:r>
        <w:t xml:space="preserve">La difficulté avec le </w:t>
      </w:r>
      <w:proofErr w:type="spellStart"/>
      <w:r>
        <w:t>Robocopy</w:t>
      </w:r>
      <w:proofErr w:type="spellEnd"/>
      <w:r>
        <w:t xml:space="preserve"> est le </w:t>
      </w:r>
      <w:proofErr w:type="spellStart"/>
      <w:r>
        <w:t>remapp</w:t>
      </w:r>
      <w:r w:rsidR="00B719D6">
        <w:t>ing</w:t>
      </w:r>
      <w:proofErr w:type="spellEnd"/>
      <w:r>
        <w:t xml:space="preserve"> des </w:t>
      </w:r>
      <w:r w:rsidR="00B719D6">
        <w:t xml:space="preserve">codes </w:t>
      </w:r>
      <w:r>
        <w:t>erreurs</w:t>
      </w:r>
      <w:r w:rsidR="00B719D6">
        <w:t> :</w:t>
      </w:r>
    </w:p>
    <w:p w14:paraId="4385B4FF" w14:textId="77777777" w:rsidR="00B719D6" w:rsidRDefault="00B719D6" w:rsidP="009D7ABE">
      <w:pPr>
        <w:ind w:left="284"/>
        <w:jc w:val="both"/>
      </w:pPr>
    </w:p>
    <w:p w14:paraId="7C99FAF6" w14:textId="70481152" w:rsidR="00743F17" w:rsidRPr="001648AD" w:rsidRDefault="00743F17" w:rsidP="009D7ABE">
      <w:pPr>
        <w:ind w:left="284"/>
        <w:jc w:val="center"/>
      </w:pPr>
      <w:r w:rsidRPr="00743F17">
        <w:rPr>
          <w:noProof/>
        </w:rPr>
        <w:drawing>
          <wp:inline distT="0" distB="0" distL="0" distR="0" wp14:anchorId="17CD7C8A" wp14:editId="35B29B2A">
            <wp:extent cx="5486113" cy="3703034"/>
            <wp:effectExtent l="57150" t="19050" r="57785" b="88265"/>
            <wp:docPr id="163795090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0907" name="Image 1" descr="Une image contenant texte, capture d’écran, logiciel&#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496536" cy="3710070"/>
                    </a:xfrm>
                    <a:prstGeom prst="rect">
                      <a:avLst/>
                    </a:prstGeom>
                    <a:effectLst>
                      <a:outerShdw blurRad="50800" dist="38100" dir="5400000" algn="t" rotWithShape="0">
                        <a:prstClr val="black">
                          <a:alpha val="40000"/>
                        </a:prstClr>
                      </a:outerShdw>
                    </a:effectLst>
                  </pic:spPr>
                </pic:pic>
              </a:graphicData>
            </a:graphic>
          </wp:inline>
        </w:drawing>
      </w:r>
    </w:p>
    <w:p w14:paraId="76FEE0DA" w14:textId="1600278B" w:rsidR="0064102E" w:rsidRDefault="0064102E" w:rsidP="009D7ABE">
      <w:pPr>
        <w:ind w:left="284"/>
        <w:jc w:val="center"/>
        <w:rPr>
          <w:b/>
          <w:bCs/>
        </w:rPr>
      </w:pPr>
    </w:p>
    <w:p w14:paraId="2B0505EE" w14:textId="77777777" w:rsidR="0064102E" w:rsidRDefault="0064102E" w:rsidP="009D7ABE">
      <w:pPr>
        <w:ind w:left="284"/>
        <w:jc w:val="both"/>
        <w:rPr>
          <w:b/>
          <w:bCs/>
        </w:rPr>
      </w:pPr>
    </w:p>
    <w:p w14:paraId="7AC14350" w14:textId="42F90A4F" w:rsidR="0064102E" w:rsidRDefault="00743F17" w:rsidP="009D7ABE">
      <w:pPr>
        <w:ind w:left="284"/>
        <w:jc w:val="both"/>
      </w:pPr>
      <w:r>
        <w:t xml:space="preserve">On peut ainsi remonter les erreurs réelles de </w:t>
      </w:r>
      <w:proofErr w:type="spellStart"/>
      <w:r>
        <w:t>Robocopy</w:t>
      </w:r>
      <w:proofErr w:type="spellEnd"/>
      <w:r>
        <w:t xml:space="preserve"> et pas le</w:t>
      </w:r>
      <w:r w:rsidR="00F66C2B">
        <w:t>s</w:t>
      </w:r>
      <w:r>
        <w:t xml:space="preserve"> warning</w:t>
      </w:r>
      <w:r w:rsidR="00F66C2B">
        <w:t>s</w:t>
      </w:r>
      <w:r>
        <w:t xml:space="preserve"> voir les copies sans problèmes mais qui remonte un RC à 1 au lieu de 0</w:t>
      </w:r>
      <w:r w:rsidR="0064102E">
        <w:t>.</w:t>
      </w:r>
    </w:p>
    <w:p w14:paraId="7C3C1159" w14:textId="77777777" w:rsidR="00743F17" w:rsidRDefault="00743F17">
      <w:pPr>
        <w:rPr>
          <w:rFonts w:ascii="Times New Roman" w:eastAsia="Times New Roman" w:hAnsi="Times New Roman" w:cs="Times New Roman"/>
          <w:b/>
          <w:i/>
          <w:sz w:val="22"/>
          <w:szCs w:val="20"/>
        </w:rPr>
      </w:pPr>
      <w:r>
        <w:br w:type="page"/>
      </w:r>
    </w:p>
    <w:p w14:paraId="63405BAE" w14:textId="778674CF" w:rsidR="0064102E" w:rsidRDefault="0064102E" w:rsidP="00575911">
      <w:pPr>
        <w:pStyle w:val="Titre2"/>
      </w:pPr>
      <w:bookmarkStart w:id="19" w:name="_Toc159027955"/>
      <w:r>
        <w:lastRenderedPageBreak/>
        <w:t>Scripts de purge</w:t>
      </w:r>
      <w:bookmarkEnd w:id="19"/>
    </w:p>
    <w:p w14:paraId="623A2D77" w14:textId="4082D516" w:rsidR="00743F17" w:rsidRDefault="0064102E" w:rsidP="00B719D6">
      <w:pPr>
        <w:ind w:left="142"/>
        <w:jc w:val="both"/>
      </w:pPr>
      <w:r>
        <w:t xml:space="preserve">Dans un troisième temps, une fois la sauvegarde des instances effectuée et </w:t>
      </w:r>
      <w:r w:rsidR="00743F17">
        <w:t xml:space="preserve">les fichiers </w:t>
      </w:r>
      <w:r>
        <w:t xml:space="preserve">copiés sur le « Bastion », </w:t>
      </w:r>
      <w:r w:rsidR="00743F17">
        <w:t>il faut</w:t>
      </w:r>
      <w:r>
        <w:t xml:space="preserve"> </w:t>
      </w:r>
      <w:r w:rsidRPr="009D7ABE">
        <w:rPr>
          <w:b/>
          <w:bCs/>
        </w:rPr>
        <w:t>purge</w:t>
      </w:r>
      <w:r w:rsidR="00743F17" w:rsidRPr="009D7ABE">
        <w:rPr>
          <w:b/>
          <w:bCs/>
        </w:rPr>
        <w:t>r</w:t>
      </w:r>
      <w:r>
        <w:t xml:space="preserve"> des fichiers de sauvegardes et des fichiers de logs</w:t>
      </w:r>
      <w:r w:rsidR="00743F17">
        <w:t xml:space="preserve"> trop anciens</w:t>
      </w:r>
      <w:r>
        <w:t xml:space="preserve"> afin de ne pas </w:t>
      </w:r>
      <w:r w:rsidR="00743F17">
        <w:t>saturer</w:t>
      </w:r>
      <w:r>
        <w:t xml:space="preserve"> l’espace de stockage de chaque instance local et de l’instance centrale. </w:t>
      </w:r>
    </w:p>
    <w:p w14:paraId="2CCFC147" w14:textId="77777777" w:rsidR="00743F17" w:rsidRDefault="00743F17" w:rsidP="0064102E">
      <w:pPr>
        <w:ind w:left="993"/>
        <w:jc w:val="both"/>
      </w:pPr>
    </w:p>
    <w:p w14:paraId="370A19B9" w14:textId="13E1152A" w:rsidR="0064102E" w:rsidRDefault="009D7ABE" w:rsidP="00B719D6">
      <w:pPr>
        <w:ind w:left="142"/>
        <w:jc w:val="both"/>
      </w:pPr>
      <w:r>
        <w:t>Si on le souhaite o</w:t>
      </w:r>
      <w:r w:rsidR="00743F17">
        <w:t>n peut déterminer un</w:t>
      </w:r>
      <w:r w:rsidR="0064102E">
        <w:t xml:space="preserve"> </w:t>
      </w:r>
      <w:r w:rsidR="0064102E" w:rsidRPr="00743F17">
        <w:rPr>
          <w:b/>
          <w:bCs/>
        </w:rPr>
        <w:t>délai de rétention</w:t>
      </w:r>
      <w:r w:rsidR="00743F17">
        <w:t xml:space="preserve"> </w:t>
      </w:r>
      <w:r w:rsidR="0064102E">
        <w:t xml:space="preserve">différents </w:t>
      </w:r>
      <w:r w:rsidR="00743F17">
        <w:t xml:space="preserve">suivant le </w:t>
      </w:r>
      <w:r w:rsidR="0064102E">
        <w:t>type de backup</w:t>
      </w:r>
      <w:r w:rsidR="00743F17">
        <w:t xml:space="preserve"> (full, diff ou log)</w:t>
      </w:r>
      <w:r w:rsidR="0064102E">
        <w:t xml:space="preserve">. Par exemple, garder les sauvegardes Complètes/Full 30 jours, les sauvegardes </w:t>
      </w:r>
      <w:proofErr w:type="spellStart"/>
      <w:r w:rsidR="0064102E">
        <w:t>Differentielles</w:t>
      </w:r>
      <w:proofErr w:type="spellEnd"/>
      <w:r w:rsidR="0064102E">
        <w:t xml:space="preserve"> /Diff 2 semaines et 1 semaine pour les logs. </w:t>
      </w:r>
    </w:p>
    <w:p w14:paraId="22031417" w14:textId="77777777" w:rsidR="00743F17" w:rsidRDefault="00743F17" w:rsidP="0064102E">
      <w:pPr>
        <w:ind w:left="993"/>
        <w:jc w:val="both"/>
      </w:pPr>
    </w:p>
    <w:p w14:paraId="19899D2F" w14:textId="0F77ACB0" w:rsidR="0064102E" w:rsidRDefault="00743F17" w:rsidP="00B719D6">
      <w:pPr>
        <w:ind w:left="142"/>
        <w:jc w:val="both"/>
      </w:pPr>
      <w:r>
        <w:t xml:space="preserve">On utilise pour cela </w:t>
      </w:r>
      <w:r w:rsidR="0064102E">
        <w:t xml:space="preserve"> « </w:t>
      </w:r>
      <w:r w:rsidR="0064102E" w:rsidRPr="00D21B74">
        <w:rPr>
          <w:b/>
          <w:bCs/>
        </w:rPr>
        <w:t>PurgeFiles</w:t>
      </w:r>
      <w:r>
        <w:rPr>
          <w:b/>
          <w:bCs/>
        </w:rPr>
        <w:t>FromCMS</w:t>
      </w:r>
      <w:r w:rsidR="0064102E" w:rsidRPr="00D21B74">
        <w:rPr>
          <w:b/>
          <w:bCs/>
        </w:rPr>
        <w:t>.ps1</w:t>
      </w:r>
      <w:r w:rsidR="0064102E">
        <w:t> » qui purge les fichiers d’une extension précise pour une instance</w:t>
      </w:r>
      <w:r w:rsidR="009D7ABE">
        <w:t xml:space="preserve"> avec une valeur adaptée pour le paramètre délai de rétention : $</w:t>
      </w:r>
      <w:proofErr w:type="spellStart"/>
      <w:r w:rsidR="009D7ABE">
        <w:t>HoursDelay</w:t>
      </w:r>
      <w:proofErr w:type="spellEnd"/>
      <w:r w:rsidR="0064102E">
        <w:t>.</w:t>
      </w:r>
    </w:p>
    <w:p w14:paraId="24433310" w14:textId="77777777" w:rsidR="00F27E28" w:rsidRDefault="00F27E28" w:rsidP="00B719D6">
      <w:pPr>
        <w:ind w:left="142"/>
        <w:jc w:val="both"/>
      </w:pPr>
    </w:p>
    <w:p w14:paraId="54CFEDB6" w14:textId="47DF3D3A" w:rsidR="00F27E28" w:rsidRDefault="00F27E28" w:rsidP="000D6806">
      <w:pPr>
        <w:pStyle w:val="Titre3"/>
      </w:pPr>
      <w:bookmarkStart w:id="20" w:name="_Toc159027956"/>
      <w:r w:rsidRPr="00D21B74">
        <w:t>PurgeFiles</w:t>
      </w:r>
      <w:r>
        <w:t>FromCMS</w:t>
      </w:r>
      <w:r w:rsidRPr="00D21B74">
        <w:t>.ps1</w:t>
      </w:r>
      <w:bookmarkEnd w:id="20"/>
      <w:r>
        <w:t> </w:t>
      </w:r>
    </w:p>
    <w:p w14:paraId="2B47933B" w14:textId="77777777" w:rsidR="00B719D6" w:rsidRDefault="00B719D6" w:rsidP="00B719D6">
      <w:pPr>
        <w:ind w:left="142"/>
        <w:jc w:val="both"/>
      </w:pPr>
    </w:p>
    <w:p w14:paraId="29F8071A" w14:textId="2F2029EC" w:rsidR="00B719D6" w:rsidRPr="00B719D6" w:rsidRDefault="00B719D6" w:rsidP="000D6806">
      <w:pPr>
        <w:ind w:left="284"/>
        <w:jc w:val="both"/>
        <w:rPr>
          <w:b/>
          <w:bCs/>
        </w:rPr>
      </w:pPr>
      <w:r w:rsidRPr="00F27E28">
        <w:rPr>
          <w:b/>
          <w:bCs/>
          <w:highlight w:val="yellow"/>
        </w:rPr>
        <w:t>C’est ce script qui est appelé dans les jobs MSSQL</w:t>
      </w:r>
    </w:p>
    <w:p w14:paraId="51E0BF79" w14:textId="77777777" w:rsidR="003C73CB" w:rsidRDefault="003C73CB" w:rsidP="000D6806">
      <w:pPr>
        <w:pStyle w:val="Titre4"/>
      </w:pPr>
      <w:r>
        <w:t>Paramètres</w:t>
      </w:r>
    </w:p>
    <w:p w14:paraId="6CD19F63" w14:textId="77777777" w:rsidR="00B719D6" w:rsidRDefault="00B719D6" w:rsidP="00B719D6"/>
    <w:p w14:paraId="681E0D43" w14:textId="63EFB5FA" w:rsidR="00B719D6" w:rsidRDefault="00B719D6" w:rsidP="00B719D6">
      <w:pPr>
        <w:jc w:val="center"/>
      </w:pPr>
      <w:r w:rsidRPr="003C73CB">
        <w:rPr>
          <w:noProof/>
        </w:rPr>
        <w:drawing>
          <wp:inline distT="0" distB="0" distL="0" distR="0" wp14:anchorId="7E253493" wp14:editId="1142408A">
            <wp:extent cx="4819704" cy="1394632"/>
            <wp:effectExtent l="57150" t="19050" r="57150" b="91440"/>
            <wp:docPr id="209285395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954" name="Image 1" descr="Une image contenant texte, capture d’écran, Police,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840079" cy="1400528"/>
                    </a:xfrm>
                    <a:prstGeom prst="rect">
                      <a:avLst/>
                    </a:prstGeom>
                    <a:effectLst>
                      <a:outerShdw blurRad="50800" dist="38100" dir="5400000" algn="t" rotWithShape="0">
                        <a:prstClr val="black">
                          <a:alpha val="40000"/>
                        </a:prstClr>
                      </a:outerShdw>
                    </a:effectLst>
                  </pic:spPr>
                </pic:pic>
              </a:graphicData>
            </a:graphic>
          </wp:inline>
        </w:drawing>
      </w:r>
    </w:p>
    <w:p w14:paraId="679C2420" w14:textId="77777777" w:rsidR="00B719D6" w:rsidRPr="00B719D6" w:rsidRDefault="00B719D6" w:rsidP="00B719D6">
      <w:pPr>
        <w:jc w:val="center"/>
      </w:pPr>
    </w:p>
    <w:p w14:paraId="2B0C6027" w14:textId="77777777" w:rsidR="0064102E" w:rsidRPr="006C3048" w:rsidRDefault="0064102E" w:rsidP="00B719D6">
      <w:pPr>
        <w:pStyle w:val="Paragraphedeliste"/>
        <w:numPr>
          <w:ilvl w:val="0"/>
          <w:numId w:val="1"/>
        </w:numPr>
        <w:ind w:left="1418"/>
        <w:jc w:val="both"/>
      </w:pPr>
      <w:proofErr w:type="spellStart"/>
      <w:r w:rsidRPr="00B719D6">
        <w:rPr>
          <w:b/>
          <w:bCs/>
        </w:rPr>
        <w:t>FileType</w:t>
      </w:r>
      <w:proofErr w:type="spellEnd"/>
      <w:r w:rsidRPr="00B719D6">
        <w:rPr>
          <w:b/>
          <w:bCs/>
        </w:rPr>
        <w:t> :</w:t>
      </w:r>
      <w:r w:rsidRPr="006C3048">
        <w:t xml:space="preserve"> Le type de f</w:t>
      </w:r>
      <w:r>
        <w:t xml:space="preserve">ichier que l’on souhaite purger donc soit Full, Diff, Log pour les fichiers de backup et </w:t>
      </w:r>
      <w:proofErr w:type="spellStart"/>
      <w:r>
        <w:t>ShellLog</w:t>
      </w:r>
      <w:proofErr w:type="spellEnd"/>
      <w:r>
        <w:t xml:space="preserve"> pour les fichiers de logs générés par les scripts PowerShell.</w:t>
      </w:r>
    </w:p>
    <w:p w14:paraId="14D17670" w14:textId="6AB79839" w:rsidR="0064102E" w:rsidRDefault="003C73CB" w:rsidP="00B719D6">
      <w:pPr>
        <w:pStyle w:val="Paragraphedeliste"/>
        <w:numPr>
          <w:ilvl w:val="0"/>
          <w:numId w:val="1"/>
        </w:numPr>
        <w:ind w:left="1418"/>
        <w:jc w:val="both"/>
      </w:pPr>
      <w:proofErr w:type="spellStart"/>
      <w:r w:rsidRPr="00B719D6">
        <w:rPr>
          <w:b/>
          <w:bCs/>
        </w:rPr>
        <w:t>RemoteBackupDirectory</w:t>
      </w:r>
      <w:proofErr w:type="spellEnd"/>
      <w:r w:rsidR="0064102E" w:rsidRPr="00B719D6">
        <w:rPr>
          <w:b/>
          <w:bCs/>
        </w:rPr>
        <w:t xml:space="preserve"> : </w:t>
      </w:r>
      <w:r w:rsidR="0064102E" w:rsidRPr="006C3048">
        <w:t>Le répertoire qui c</w:t>
      </w:r>
      <w:r w:rsidR="0064102E">
        <w:t>ontient les fichiers de sauvegarde ou de logs</w:t>
      </w:r>
      <w:r>
        <w:t>. Ce répertoire permettra de construire un chemin UNC avec le nom de la machine cible</w:t>
      </w:r>
      <w:r w:rsidR="00B719D6">
        <w:t>. Exemple « </w:t>
      </w:r>
      <w:r w:rsidR="00B719D6" w:rsidRPr="00B719D6">
        <w:t>G$\BACKUPDB</w:t>
      </w:r>
      <w:r w:rsidR="00B719D6">
        <w:t> »</w:t>
      </w:r>
    </w:p>
    <w:p w14:paraId="123281C8" w14:textId="77777777" w:rsidR="003C73CB" w:rsidRDefault="003C73CB" w:rsidP="00B719D6">
      <w:pPr>
        <w:pStyle w:val="Paragraphedeliste"/>
        <w:numPr>
          <w:ilvl w:val="0"/>
          <w:numId w:val="1"/>
        </w:numPr>
        <w:ind w:left="1418"/>
        <w:jc w:val="both"/>
      </w:pPr>
      <w:proofErr w:type="spellStart"/>
      <w:r w:rsidRPr="00B719D6">
        <w:rPr>
          <w:b/>
          <w:bCs/>
        </w:rPr>
        <w:t>CMSSqlInstance</w:t>
      </w:r>
      <w:proofErr w:type="spellEnd"/>
      <w:r w:rsidRPr="00B719D6">
        <w:rPr>
          <w:b/>
          <w:bCs/>
        </w:rPr>
        <w:t> :</w:t>
      </w:r>
      <w:r>
        <w:t xml:space="preserve"> L’instance qui héberge la CMS.</w:t>
      </w:r>
    </w:p>
    <w:p w14:paraId="735B5756" w14:textId="42A3DB1E" w:rsidR="003C73CB" w:rsidRPr="006C3048" w:rsidRDefault="003C73CB" w:rsidP="00B719D6">
      <w:pPr>
        <w:pStyle w:val="Paragraphedeliste"/>
        <w:numPr>
          <w:ilvl w:val="0"/>
          <w:numId w:val="1"/>
        </w:numPr>
        <w:ind w:left="1418"/>
        <w:jc w:val="both"/>
      </w:pPr>
      <w:r w:rsidRPr="00B719D6">
        <w:rPr>
          <w:b/>
          <w:bCs/>
        </w:rPr>
        <w:t>Group :</w:t>
      </w:r>
      <w:r>
        <w:t xml:space="preserve"> Le nom du groupe de la CMS que l’on souhaite purger.</w:t>
      </w:r>
    </w:p>
    <w:p w14:paraId="42B957FE" w14:textId="1F4F7A85" w:rsidR="0064102E" w:rsidRPr="00046558" w:rsidRDefault="0064102E" w:rsidP="00B719D6">
      <w:pPr>
        <w:pStyle w:val="Paragraphedeliste"/>
        <w:numPr>
          <w:ilvl w:val="0"/>
          <w:numId w:val="1"/>
        </w:numPr>
        <w:ind w:left="1418"/>
        <w:jc w:val="both"/>
        <w:rPr>
          <w:sz w:val="32"/>
          <w:szCs w:val="32"/>
        </w:rPr>
      </w:pPr>
      <w:proofErr w:type="spellStart"/>
      <w:r w:rsidRPr="00046558">
        <w:rPr>
          <w:b/>
          <w:bCs/>
          <w:sz w:val="32"/>
          <w:szCs w:val="32"/>
        </w:rPr>
        <w:t>HoursDelay</w:t>
      </w:r>
      <w:proofErr w:type="spellEnd"/>
      <w:r w:rsidRPr="00046558">
        <w:rPr>
          <w:b/>
          <w:bCs/>
          <w:sz w:val="32"/>
          <w:szCs w:val="32"/>
        </w:rPr>
        <w:t xml:space="preserve"> : </w:t>
      </w:r>
      <w:r w:rsidR="00B719D6" w:rsidRPr="00046558">
        <w:rPr>
          <w:color w:val="C00000"/>
          <w:sz w:val="32"/>
          <w:szCs w:val="32"/>
          <w:highlight w:val="yellow"/>
        </w:rPr>
        <w:t xml:space="preserve">Délai de rétention </w:t>
      </w:r>
      <w:r w:rsidR="00046558" w:rsidRPr="00046558">
        <w:rPr>
          <w:color w:val="C00000"/>
          <w:sz w:val="32"/>
          <w:szCs w:val="32"/>
          <w:highlight w:val="yellow"/>
        </w:rPr>
        <w:t xml:space="preserve">des backups </w:t>
      </w:r>
      <w:r w:rsidR="00B719D6" w:rsidRPr="00046558">
        <w:rPr>
          <w:color w:val="C00000"/>
          <w:sz w:val="32"/>
          <w:szCs w:val="32"/>
          <w:highlight w:val="yellow"/>
        </w:rPr>
        <w:t>en heures</w:t>
      </w:r>
    </w:p>
    <w:p w14:paraId="4B5BF779" w14:textId="572410F7" w:rsidR="00B719D6" w:rsidRPr="006C3048" w:rsidRDefault="00B719D6" w:rsidP="00B719D6">
      <w:pPr>
        <w:pStyle w:val="Paragraphedeliste"/>
        <w:numPr>
          <w:ilvl w:val="0"/>
          <w:numId w:val="1"/>
        </w:numPr>
        <w:ind w:left="1418"/>
        <w:jc w:val="both"/>
      </w:pPr>
      <w:proofErr w:type="spellStart"/>
      <w:r w:rsidRPr="00B719D6">
        <w:rPr>
          <w:b/>
          <w:bCs/>
        </w:rPr>
        <w:t>Log</w:t>
      </w:r>
      <w:r>
        <w:rPr>
          <w:b/>
          <w:bCs/>
        </w:rPr>
        <w:t>Level</w:t>
      </w:r>
      <w:proofErr w:type="spellEnd"/>
      <w:r w:rsidRPr="00B719D6">
        <w:rPr>
          <w:b/>
          <w:bCs/>
        </w:rPr>
        <w:t> :</w:t>
      </w:r>
      <w:r>
        <w:rPr>
          <w:b/>
          <w:bCs/>
        </w:rPr>
        <w:t xml:space="preserve"> </w:t>
      </w:r>
      <w:r w:rsidRPr="00B719D6">
        <w:t>Niveau de log (INFO par défaut)</w:t>
      </w:r>
    </w:p>
    <w:p w14:paraId="1BB80892" w14:textId="6E483AE9" w:rsidR="0064102E" w:rsidRDefault="0064102E" w:rsidP="00B719D6">
      <w:pPr>
        <w:pStyle w:val="Paragraphedeliste"/>
        <w:keepNext/>
        <w:numPr>
          <w:ilvl w:val="0"/>
          <w:numId w:val="1"/>
        </w:numPr>
        <w:ind w:left="1418"/>
        <w:jc w:val="both"/>
      </w:pPr>
      <w:proofErr w:type="spellStart"/>
      <w:r w:rsidRPr="00B719D6">
        <w:rPr>
          <w:b/>
          <w:bCs/>
        </w:rPr>
        <w:t>LogDirectory</w:t>
      </w:r>
      <w:proofErr w:type="spellEnd"/>
      <w:r w:rsidRPr="00B719D6">
        <w:rPr>
          <w:b/>
          <w:bCs/>
        </w:rPr>
        <w:t xml:space="preserve"> : </w:t>
      </w:r>
      <w:r>
        <w:t>Le répertoire où seront stockés les fichiers de log pour voir si l’exécution du script s’est bien déroulée.</w:t>
      </w:r>
    </w:p>
    <w:p w14:paraId="1936C3A0" w14:textId="77777777" w:rsidR="00F27E28" w:rsidRDefault="00F27E28" w:rsidP="00F27E28">
      <w:pPr>
        <w:keepNext/>
        <w:jc w:val="both"/>
      </w:pPr>
    </w:p>
    <w:p w14:paraId="0BE64207" w14:textId="77777777" w:rsidR="00F27E28" w:rsidRDefault="00F27E28">
      <w:pPr>
        <w:rPr>
          <w:rFonts w:ascii="Times New Roman" w:eastAsia="Times New Roman" w:hAnsi="Times New Roman" w:cs="Times New Roman"/>
          <w:b/>
          <w:sz w:val="28"/>
        </w:rPr>
      </w:pPr>
      <w:r>
        <w:br w:type="page"/>
      </w:r>
    </w:p>
    <w:p w14:paraId="42037B7A" w14:textId="2E36EB1B" w:rsidR="00F27E28" w:rsidRPr="00DA6E3E" w:rsidRDefault="00F27E28" w:rsidP="000D6806">
      <w:pPr>
        <w:pStyle w:val="Titre4"/>
      </w:pPr>
      <w:r>
        <w:lastRenderedPageBreak/>
        <w:t>Détails du code</w:t>
      </w:r>
    </w:p>
    <w:p w14:paraId="7E2D79F7" w14:textId="01406EC2" w:rsidR="0064102E" w:rsidRDefault="0064102E" w:rsidP="0064102E">
      <w:pPr>
        <w:ind w:left="993"/>
      </w:pPr>
    </w:p>
    <w:p w14:paraId="017ED6F9" w14:textId="77777777" w:rsidR="00F27E28" w:rsidRDefault="00F27E28" w:rsidP="006F278F">
      <w:pPr>
        <w:ind w:left="284"/>
        <w:jc w:val="both"/>
      </w:pPr>
      <w:r>
        <w:t>On récupère</w:t>
      </w:r>
      <w:r w:rsidRPr="00F27E28">
        <w:t xml:space="preserve"> </w:t>
      </w:r>
      <w:r>
        <w:t xml:space="preserve">dans la variable </w:t>
      </w:r>
      <w:proofErr w:type="spellStart"/>
      <w:r w:rsidRPr="00DB204A">
        <w:rPr>
          <w:b/>
          <w:bCs/>
        </w:rPr>
        <w:t>ServersName</w:t>
      </w:r>
      <w:proofErr w:type="spellEnd"/>
      <w:r>
        <w:t xml:space="preserve">. toutes les instances faisant parti du groupe de la CMS passé en paramètre </w:t>
      </w:r>
    </w:p>
    <w:p w14:paraId="7A09B318" w14:textId="77777777" w:rsidR="00F27E28" w:rsidRDefault="00F27E28" w:rsidP="00F27E28">
      <w:pPr>
        <w:ind w:left="993"/>
        <w:jc w:val="both"/>
      </w:pPr>
    </w:p>
    <w:p w14:paraId="6128991A" w14:textId="77777777" w:rsidR="00F27E28" w:rsidRPr="00DB204A" w:rsidRDefault="00F27E28" w:rsidP="006F278F">
      <w:pPr>
        <w:ind w:left="284"/>
        <w:jc w:val="center"/>
      </w:pPr>
      <w:r w:rsidRPr="00DB204A">
        <w:rPr>
          <w:noProof/>
        </w:rPr>
        <w:drawing>
          <wp:inline distT="0" distB="0" distL="0" distR="0" wp14:anchorId="6D8669B6" wp14:editId="5BF997D2">
            <wp:extent cx="5847778" cy="602052"/>
            <wp:effectExtent l="57150" t="19050" r="57785" b="102870"/>
            <wp:docPr id="238831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1942" name="Picture 1" descr="A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05238" cy="607968"/>
                    </a:xfrm>
                    <a:prstGeom prst="rect">
                      <a:avLst/>
                    </a:prstGeom>
                    <a:effectLst>
                      <a:outerShdw blurRad="50800" dist="38100" dir="5400000" algn="t" rotWithShape="0">
                        <a:prstClr val="black">
                          <a:alpha val="40000"/>
                        </a:prstClr>
                      </a:outerShdw>
                    </a:effectLst>
                  </pic:spPr>
                </pic:pic>
              </a:graphicData>
            </a:graphic>
          </wp:inline>
        </w:drawing>
      </w:r>
    </w:p>
    <w:p w14:paraId="47A65604" w14:textId="77777777" w:rsidR="00F27E28" w:rsidRDefault="00F27E28" w:rsidP="003C73CB">
      <w:pPr>
        <w:ind w:left="993"/>
        <w:jc w:val="both"/>
      </w:pPr>
    </w:p>
    <w:p w14:paraId="0497C718" w14:textId="78E16BD9" w:rsidR="00F27E28" w:rsidRDefault="003C73CB" w:rsidP="006F278F">
      <w:pPr>
        <w:ind w:left="284"/>
        <w:jc w:val="both"/>
      </w:pPr>
      <w:r>
        <w:t xml:space="preserve">La chaine de caractère </w:t>
      </w:r>
      <w:proofErr w:type="spellStart"/>
      <w:r w:rsidRPr="00DB204A">
        <w:rPr>
          <w:b/>
          <w:bCs/>
        </w:rPr>
        <w:t>SourceRemoteDir</w:t>
      </w:r>
      <w:proofErr w:type="spellEnd"/>
      <w:r>
        <w:t xml:space="preserve"> </w:t>
      </w:r>
      <w:r w:rsidR="00F27E28">
        <w:t>permet de</w:t>
      </w:r>
      <w:r>
        <w:t xml:space="preserve"> </w:t>
      </w:r>
      <w:r w:rsidR="00F27E28">
        <w:t xml:space="preserve">construire et </w:t>
      </w:r>
      <w:r>
        <w:t>pointe</w:t>
      </w:r>
      <w:r w:rsidR="00F27E28">
        <w:t>r</w:t>
      </w:r>
      <w:r>
        <w:t xml:space="preserve"> sur le répertoire distant de chaque instance qui contient les fichiers à purger</w:t>
      </w:r>
      <w:r w:rsidR="00F27E28">
        <w:t xml:space="preserve"> en concaténant le nom de la machine</w:t>
      </w:r>
      <w:r>
        <w:t xml:space="preserve"> </w:t>
      </w:r>
      <w:r w:rsidR="00F27E28">
        <w:t xml:space="preserve">avec le paramètre </w:t>
      </w:r>
      <w:r w:rsidR="003D24FC">
        <w:t>$</w:t>
      </w:r>
      <w:proofErr w:type="spellStart"/>
      <w:r w:rsidR="00F27E28">
        <w:t>RemoteBackupDirectory</w:t>
      </w:r>
      <w:proofErr w:type="spellEnd"/>
      <w:r w:rsidR="00F27E28">
        <w:t>.</w:t>
      </w:r>
    </w:p>
    <w:p w14:paraId="0CD5982C" w14:textId="0F022749" w:rsidR="003C73CB" w:rsidRDefault="00F27E28" w:rsidP="006F278F">
      <w:pPr>
        <w:ind w:left="284"/>
        <w:jc w:val="both"/>
      </w:pPr>
      <w:r>
        <w:t>P</w:t>
      </w:r>
      <w:r w:rsidR="003C73CB">
        <w:t xml:space="preserve">our finir, </w:t>
      </w:r>
      <w:r>
        <w:t>on exécute</w:t>
      </w:r>
      <w:r w:rsidR="003C73CB">
        <w:t xml:space="preserve"> le script « PurgeFiles.ps1 » avec les bons paramètres.</w:t>
      </w:r>
    </w:p>
    <w:p w14:paraId="793B930B" w14:textId="77777777" w:rsidR="003C73CB" w:rsidRDefault="003C73CB" w:rsidP="003C73CB">
      <w:pPr>
        <w:ind w:left="993"/>
        <w:jc w:val="both"/>
      </w:pPr>
    </w:p>
    <w:p w14:paraId="7D84FCA3" w14:textId="2673DBB6" w:rsidR="003C73CB" w:rsidRPr="00DA6E3E" w:rsidRDefault="00F27E28" w:rsidP="006F278F">
      <w:pPr>
        <w:ind w:left="284"/>
        <w:jc w:val="center"/>
      </w:pPr>
      <w:r w:rsidRPr="00F27E28">
        <w:rPr>
          <w:noProof/>
        </w:rPr>
        <w:drawing>
          <wp:inline distT="0" distB="0" distL="0" distR="0" wp14:anchorId="45C0AC2F" wp14:editId="6978D7BF">
            <wp:extent cx="6329702" cy="1955605"/>
            <wp:effectExtent l="57150" t="19050" r="52070" b="102235"/>
            <wp:docPr id="54750256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2567" name="Image 1" descr="Une image contenant texte, capture d’écran, logiciel&#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6404195" cy="1978620"/>
                    </a:xfrm>
                    <a:prstGeom prst="rect">
                      <a:avLst/>
                    </a:prstGeom>
                    <a:effectLst>
                      <a:outerShdw blurRad="50800" dist="38100" dir="5400000" algn="t" rotWithShape="0">
                        <a:prstClr val="black">
                          <a:alpha val="40000"/>
                        </a:prstClr>
                      </a:outerShdw>
                    </a:effectLst>
                  </pic:spPr>
                </pic:pic>
              </a:graphicData>
            </a:graphic>
          </wp:inline>
        </w:drawing>
      </w:r>
    </w:p>
    <w:p w14:paraId="6DFCC2A9" w14:textId="4C0D2322" w:rsidR="008C2B8C" w:rsidRDefault="008C2B8C" w:rsidP="000D6806">
      <w:pPr>
        <w:pStyle w:val="Titre4"/>
      </w:pPr>
      <w:r>
        <w:t>Fichiers de trace d’exécution :</w:t>
      </w:r>
    </w:p>
    <w:p w14:paraId="4DA8B520" w14:textId="5D7FE048" w:rsidR="008C2B8C" w:rsidRPr="008C2B8C" w:rsidRDefault="008C2B8C" w:rsidP="008C2B8C">
      <w:r>
        <w:t>Les fichiers de traces pour les purges sont préfixé</w:t>
      </w:r>
    </w:p>
    <w:p w14:paraId="20D1ECCB" w14:textId="77777777" w:rsidR="008C2B8C" w:rsidRDefault="008C2B8C" w:rsidP="0064102E">
      <w:pPr>
        <w:ind w:left="993"/>
      </w:pPr>
    </w:p>
    <w:p w14:paraId="37CEE432" w14:textId="6AAFA913" w:rsidR="008C2B8C" w:rsidRDefault="008C2B8C" w:rsidP="008C2B8C">
      <w:pPr>
        <w:ind w:left="284"/>
      </w:pPr>
      <w:r w:rsidRPr="008C2B8C">
        <w:rPr>
          <w:noProof/>
        </w:rPr>
        <w:drawing>
          <wp:inline distT="0" distB="0" distL="0" distR="0" wp14:anchorId="6FF62CB8" wp14:editId="72D827B9">
            <wp:extent cx="5856129" cy="3800522"/>
            <wp:effectExtent l="0" t="0" r="0" b="0"/>
            <wp:docPr id="1508459" name="Image 1" descr="Une image contenant capture d’écran, texte, affichag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9" name="Image 1" descr="Une image contenant capture d’écran, texte, affichage, ordinateur&#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864795" cy="3806146"/>
                    </a:xfrm>
                    <a:prstGeom prst="rect">
                      <a:avLst/>
                    </a:prstGeom>
                  </pic:spPr>
                </pic:pic>
              </a:graphicData>
            </a:graphic>
          </wp:inline>
        </w:drawing>
      </w:r>
    </w:p>
    <w:p w14:paraId="3342EE77" w14:textId="77777777" w:rsidR="0064102E" w:rsidRDefault="0064102E" w:rsidP="0064102E">
      <w:pPr>
        <w:ind w:left="993"/>
      </w:pPr>
    </w:p>
    <w:p w14:paraId="2EB40820" w14:textId="0C28E1A4" w:rsidR="003D24FC" w:rsidRDefault="003D24FC" w:rsidP="000D6806">
      <w:pPr>
        <w:pStyle w:val="Titre1"/>
      </w:pPr>
      <w:bookmarkStart w:id="21" w:name="_Toc159027957"/>
      <w:r>
        <w:lastRenderedPageBreak/>
        <w:t>Jobs SQL et planification</w:t>
      </w:r>
      <w:bookmarkEnd w:id="21"/>
    </w:p>
    <w:p w14:paraId="0A9A46E2" w14:textId="77777777" w:rsidR="000D6806" w:rsidRPr="000D6806" w:rsidRDefault="000D6806" w:rsidP="000D6806"/>
    <w:p w14:paraId="1950CD86" w14:textId="56A46A44" w:rsidR="003D24FC" w:rsidRDefault="003D24FC" w:rsidP="003D24FC">
      <w:pPr>
        <w:ind w:left="142"/>
      </w:pPr>
      <w:r>
        <w:t>La solution est déployée avec plusieurs jobs permettant de planifier les sauvegardes FULL, DIFF et LOG ainsi que les purges sur les serveurs distants et sur le serveur central.</w:t>
      </w:r>
    </w:p>
    <w:p w14:paraId="5CA909ED" w14:textId="77777777" w:rsidR="003D24FC" w:rsidRDefault="003D24FC" w:rsidP="003D24FC">
      <w:pPr>
        <w:ind w:left="142"/>
      </w:pPr>
    </w:p>
    <w:p w14:paraId="6F7185E3" w14:textId="16B67B55" w:rsidR="003D24FC" w:rsidRDefault="003D24FC" w:rsidP="003D24FC">
      <w:pPr>
        <w:ind w:left="142"/>
        <w:jc w:val="center"/>
      </w:pPr>
      <w:r w:rsidRPr="003D24FC">
        <w:rPr>
          <w:noProof/>
        </w:rPr>
        <w:drawing>
          <wp:inline distT="0" distB="0" distL="0" distR="0" wp14:anchorId="71A63A8D" wp14:editId="577D093C">
            <wp:extent cx="3858163" cy="1409897"/>
            <wp:effectExtent l="57150" t="19050" r="47625" b="95250"/>
            <wp:docPr id="108080366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0366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858163" cy="1409897"/>
                    </a:xfrm>
                    <a:prstGeom prst="rect">
                      <a:avLst/>
                    </a:prstGeom>
                    <a:effectLst>
                      <a:outerShdw blurRad="50800" dist="38100" dir="5400000" algn="t" rotWithShape="0">
                        <a:prstClr val="black">
                          <a:alpha val="40000"/>
                        </a:prstClr>
                      </a:outerShdw>
                    </a:effectLst>
                  </pic:spPr>
                </pic:pic>
              </a:graphicData>
            </a:graphic>
          </wp:inline>
        </w:drawing>
      </w:r>
    </w:p>
    <w:p w14:paraId="4DEDD4F6" w14:textId="77777777" w:rsidR="003D24FC" w:rsidRDefault="003D24FC" w:rsidP="003D24FC">
      <w:pPr>
        <w:ind w:left="142"/>
      </w:pPr>
    </w:p>
    <w:p w14:paraId="4C90E8D1" w14:textId="24451374" w:rsidR="003D24FC" w:rsidRDefault="003D24FC" w:rsidP="00E52A98">
      <w:pPr>
        <w:ind w:left="142"/>
        <w:jc w:val="both"/>
      </w:pPr>
      <w:r>
        <w:t xml:space="preserve">Afin d’obtenir une </w:t>
      </w:r>
      <w:r w:rsidR="00F66C2B">
        <w:t>conservation</w:t>
      </w:r>
      <w:r>
        <w:t xml:space="preserve"> des journaux de l’agent SQL plus longue il est recommandé d’augmenter la profondeur d’historique de l’agent</w:t>
      </w:r>
    </w:p>
    <w:p w14:paraId="40E924EF" w14:textId="77777777" w:rsidR="003D24FC" w:rsidRDefault="003D24FC" w:rsidP="003D24FC">
      <w:pPr>
        <w:ind w:left="142"/>
      </w:pPr>
    </w:p>
    <w:p w14:paraId="25F0E59B" w14:textId="20B43E58" w:rsidR="003D24FC" w:rsidRDefault="003D24FC" w:rsidP="003D24FC">
      <w:pPr>
        <w:ind w:left="142"/>
      </w:pPr>
      <w:r>
        <w:t xml:space="preserve">Pour cela lancer la commande SQL suivante avec un utilisateur </w:t>
      </w:r>
      <w:proofErr w:type="spellStart"/>
      <w:r>
        <w:t>sysadmin</w:t>
      </w:r>
      <w:proofErr w:type="spellEnd"/>
    </w:p>
    <w:p w14:paraId="2CBABB09" w14:textId="77777777" w:rsidR="003D24FC" w:rsidRDefault="003D24FC" w:rsidP="003D24FC"/>
    <w:tbl>
      <w:tblPr>
        <w:tblStyle w:val="Grilledutableau"/>
        <w:tblW w:w="10451" w:type="dxa"/>
        <w:tblInd w:w="137" w:type="dxa"/>
        <w:tblLook w:val="04A0" w:firstRow="1" w:lastRow="0" w:firstColumn="1" w:lastColumn="0" w:noHBand="0" w:noVBand="1"/>
      </w:tblPr>
      <w:tblGrid>
        <w:gridCol w:w="10451"/>
      </w:tblGrid>
      <w:tr w:rsidR="003D24FC" w14:paraId="2425DE21" w14:textId="77777777" w:rsidTr="003D24FC">
        <w:tc>
          <w:tcPr>
            <w:tcW w:w="10451" w:type="dxa"/>
          </w:tcPr>
          <w:p w14:paraId="4DAC4429" w14:textId="77777777" w:rsidR="003D24FC" w:rsidRPr="003D24FC" w:rsidRDefault="003D24FC" w:rsidP="003D24FC">
            <w:pPr>
              <w:autoSpaceDE w:val="0"/>
              <w:autoSpaceDN w:val="0"/>
              <w:adjustRightInd w:val="0"/>
              <w:rPr>
                <w:rFonts w:ascii="Consolas" w:hAnsi="Consolas" w:cs="Consolas"/>
                <w:color w:val="000000"/>
                <w:sz w:val="19"/>
                <w:szCs w:val="19"/>
                <w:lang w:val="en-US"/>
              </w:rPr>
            </w:pPr>
            <w:r w:rsidRPr="003D24FC">
              <w:rPr>
                <w:rFonts w:ascii="Consolas" w:hAnsi="Consolas" w:cs="Consolas"/>
                <w:color w:val="0000FF"/>
                <w:sz w:val="19"/>
                <w:szCs w:val="19"/>
                <w:lang w:val="en-US"/>
              </w:rPr>
              <w:t>EXEC</w:t>
            </w:r>
            <w:r w:rsidRPr="003D24FC">
              <w:rPr>
                <w:rFonts w:ascii="Consolas" w:hAnsi="Consolas" w:cs="Consolas"/>
                <w:color w:val="000000"/>
                <w:sz w:val="19"/>
                <w:szCs w:val="19"/>
                <w:lang w:val="en-US"/>
              </w:rPr>
              <w:t xml:space="preserve"> </w:t>
            </w:r>
            <w:proofErr w:type="spellStart"/>
            <w:r w:rsidRPr="003D24FC">
              <w:rPr>
                <w:rFonts w:ascii="Consolas" w:hAnsi="Consolas" w:cs="Consolas"/>
                <w:color w:val="000000"/>
                <w:sz w:val="19"/>
                <w:szCs w:val="19"/>
                <w:lang w:val="en-US"/>
              </w:rPr>
              <w:t>msdb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dbo</w:t>
            </w:r>
            <w:r w:rsidRPr="003D24FC">
              <w:rPr>
                <w:rFonts w:ascii="Consolas" w:hAnsi="Consolas" w:cs="Consolas"/>
                <w:color w:val="808080"/>
                <w:sz w:val="19"/>
                <w:szCs w:val="19"/>
                <w:lang w:val="en-US"/>
              </w:rPr>
              <w:t>.</w:t>
            </w:r>
            <w:r w:rsidRPr="003D24FC">
              <w:rPr>
                <w:rFonts w:ascii="Consolas" w:hAnsi="Consolas" w:cs="Consolas"/>
                <w:color w:val="800000"/>
                <w:sz w:val="19"/>
                <w:szCs w:val="19"/>
                <w:lang w:val="en-US"/>
              </w:rPr>
              <w:t>sp_set_sqlagent_properties</w:t>
            </w:r>
            <w:proofErr w:type="spellEnd"/>
            <w:r w:rsidRPr="003D24FC">
              <w:rPr>
                <w:rFonts w:ascii="Consolas" w:hAnsi="Consolas" w:cs="Consolas"/>
                <w:color w:val="0000FF"/>
                <w:sz w:val="19"/>
                <w:szCs w:val="19"/>
                <w:lang w:val="en-US"/>
              </w:rPr>
              <w:t xml:space="preserve"> </w:t>
            </w:r>
            <w:r w:rsidRPr="003D24FC">
              <w:rPr>
                <w:rFonts w:ascii="Consolas" w:hAnsi="Consolas" w:cs="Consolas"/>
                <w:color w:val="000000"/>
                <w:sz w:val="19"/>
                <w:szCs w:val="19"/>
                <w:lang w:val="en-US"/>
              </w:rPr>
              <w:t>@jobhistory_max_rows</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999999</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 xml:space="preserve"> @jobhistory_max_rows_per_job</w:t>
            </w:r>
            <w:r w:rsidRPr="003D24FC">
              <w:rPr>
                <w:rFonts w:ascii="Consolas" w:hAnsi="Consolas" w:cs="Consolas"/>
                <w:color w:val="808080"/>
                <w:sz w:val="19"/>
                <w:szCs w:val="19"/>
                <w:lang w:val="en-US"/>
              </w:rPr>
              <w:t>=</w:t>
            </w:r>
            <w:r w:rsidRPr="003D24FC">
              <w:rPr>
                <w:rFonts w:ascii="Consolas" w:hAnsi="Consolas" w:cs="Consolas"/>
                <w:color w:val="000000"/>
                <w:sz w:val="19"/>
                <w:szCs w:val="19"/>
                <w:lang w:val="en-US"/>
              </w:rPr>
              <w:t>10000</w:t>
            </w:r>
          </w:p>
          <w:p w14:paraId="6C87787A" w14:textId="64BFC889" w:rsidR="003D24FC" w:rsidRDefault="003D24FC" w:rsidP="003D24FC">
            <w:r>
              <w:rPr>
                <w:rFonts w:ascii="Consolas" w:hAnsi="Consolas" w:cs="Consolas"/>
                <w:color w:val="0000FF"/>
                <w:sz w:val="19"/>
                <w:szCs w:val="19"/>
              </w:rPr>
              <w:t>GO</w:t>
            </w:r>
          </w:p>
        </w:tc>
      </w:tr>
    </w:tbl>
    <w:p w14:paraId="06C88844" w14:textId="77777777" w:rsidR="003D24FC" w:rsidRDefault="003D24FC" w:rsidP="003D24FC"/>
    <w:p w14:paraId="336BA18D" w14:textId="60E1AD56" w:rsidR="00737F19" w:rsidRDefault="00737F19" w:rsidP="000D6806">
      <w:pPr>
        <w:pStyle w:val="Titre2"/>
      </w:pPr>
      <w:bookmarkStart w:id="22" w:name="_Toc159027958"/>
      <w:proofErr w:type="spellStart"/>
      <w:r>
        <w:t>Credential</w:t>
      </w:r>
      <w:proofErr w:type="spellEnd"/>
      <w:r>
        <w:t xml:space="preserve"> et Proxy SQL</w:t>
      </w:r>
      <w:bookmarkEnd w:id="22"/>
    </w:p>
    <w:p w14:paraId="06479678" w14:textId="77777777" w:rsidR="00737F19" w:rsidRDefault="00737F19" w:rsidP="003D24FC"/>
    <w:p w14:paraId="4C3FEF0F" w14:textId="13D94CD5" w:rsidR="003D24FC" w:rsidRDefault="003D24FC" w:rsidP="00737F19">
      <w:pPr>
        <w:jc w:val="both"/>
      </w:pPr>
      <w:r>
        <w:t xml:space="preserve">Chaque job est composé d’étapes. Chaque étape s’occupe de lancer un script </w:t>
      </w:r>
      <w:proofErr w:type="spellStart"/>
      <w:r>
        <w:t>powershell</w:t>
      </w:r>
      <w:proofErr w:type="spellEnd"/>
      <w:r>
        <w:t xml:space="preserve">. Pour que la remonter des erreurs soit correctement effectuée il faut que les étapes soit de type </w:t>
      </w:r>
      <w:proofErr w:type="spellStart"/>
      <w:r>
        <w:t>CmdExec</w:t>
      </w:r>
      <w:proofErr w:type="spellEnd"/>
      <w:r>
        <w:t xml:space="preserve"> et qu’un Proxy soit défini. Le proxy s’appuie sur un </w:t>
      </w:r>
      <w:proofErr w:type="spellStart"/>
      <w:r>
        <w:t>cr</w:t>
      </w:r>
      <w:r w:rsidR="00737F19">
        <w:t>é</w:t>
      </w:r>
      <w:r>
        <w:t>dential</w:t>
      </w:r>
      <w:proofErr w:type="spellEnd"/>
      <w:r>
        <w:t xml:space="preserve"> (un objet </w:t>
      </w:r>
      <w:proofErr w:type="spellStart"/>
      <w:r>
        <w:t>cr</w:t>
      </w:r>
      <w:r w:rsidR="00737F19">
        <w:t>é</w:t>
      </w:r>
      <w:r>
        <w:t>dential</w:t>
      </w:r>
      <w:proofErr w:type="spellEnd"/>
      <w:r>
        <w:t xml:space="preserve"> dans l’instance MSSQL Centrale). Ce </w:t>
      </w:r>
      <w:proofErr w:type="spellStart"/>
      <w:r>
        <w:t>cr</w:t>
      </w:r>
      <w:r w:rsidR="00737F19">
        <w:t>é</w:t>
      </w:r>
      <w:r>
        <w:t>dential</w:t>
      </w:r>
      <w:proofErr w:type="spellEnd"/>
      <w:r w:rsidR="00737F19">
        <w:t xml:space="preserve"> nommé </w:t>
      </w:r>
      <w:r w:rsidR="00737F19" w:rsidRPr="00737F19">
        <w:rPr>
          <w:b/>
          <w:bCs/>
        </w:rPr>
        <w:t>ServiceAccount4MSSQLBackups</w:t>
      </w:r>
      <w:r>
        <w:t xml:space="preserve"> est créé à l’installation mais</w:t>
      </w:r>
      <w:r w:rsidR="00E52A98">
        <w:t xml:space="preserve">, </w:t>
      </w:r>
      <w:r>
        <w:t>si nécessaire, il est possible de le modifier.</w:t>
      </w:r>
    </w:p>
    <w:p w14:paraId="329204C4" w14:textId="77777777" w:rsidR="00737F19" w:rsidRDefault="00737F19" w:rsidP="003D24FC"/>
    <w:p w14:paraId="4DB7F444" w14:textId="47664288" w:rsidR="003D24FC" w:rsidRDefault="00737F19" w:rsidP="00737F19">
      <w:pPr>
        <w:jc w:val="center"/>
      </w:pPr>
      <w:r w:rsidRPr="00737F19">
        <w:rPr>
          <w:noProof/>
        </w:rPr>
        <w:drawing>
          <wp:inline distT="0" distB="0" distL="0" distR="0" wp14:anchorId="39132AC2" wp14:editId="64276C92">
            <wp:extent cx="4806078" cy="3038658"/>
            <wp:effectExtent l="57150" t="19050" r="52070" b="85725"/>
            <wp:docPr id="104278333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3333" name="Image 1" descr="Une image contenant texte, capture d’écran, logiciel, Page web&#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811147" cy="3041863"/>
                    </a:xfrm>
                    <a:prstGeom prst="rect">
                      <a:avLst/>
                    </a:prstGeom>
                    <a:effectLst>
                      <a:outerShdw blurRad="50800" dist="38100" dir="5400000" algn="t" rotWithShape="0">
                        <a:prstClr val="black">
                          <a:alpha val="40000"/>
                        </a:prstClr>
                      </a:outerShdw>
                    </a:effectLst>
                  </pic:spPr>
                </pic:pic>
              </a:graphicData>
            </a:graphic>
          </wp:inline>
        </w:drawing>
      </w:r>
    </w:p>
    <w:p w14:paraId="3BFA3F3A" w14:textId="2EF46550" w:rsidR="00737F19" w:rsidRDefault="000D6806" w:rsidP="000D6806">
      <w:pPr>
        <w:pStyle w:val="Titre2"/>
      </w:pPr>
      <w:bookmarkStart w:id="23" w:name="_Toc159027959"/>
      <w:r>
        <w:lastRenderedPageBreak/>
        <w:t>Les planifications</w:t>
      </w:r>
      <w:bookmarkEnd w:id="23"/>
    </w:p>
    <w:p w14:paraId="59FF3C50" w14:textId="12654593" w:rsidR="000D6806" w:rsidRDefault="000D6806" w:rsidP="000D6806">
      <w:r>
        <w:t xml:space="preserve">Lors de l’installation des planifications par défaut sont </w:t>
      </w:r>
      <w:r w:rsidR="00BB0126">
        <w:t>créées</w:t>
      </w:r>
      <w:r w:rsidR="00E52A98">
        <w:t>.</w:t>
      </w:r>
    </w:p>
    <w:p w14:paraId="4D7D9830" w14:textId="77777777" w:rsidR="00E52A98" w:rsidRDefault="00E52A98" w:rsidP="000D6806"/>
    <w:tbl>
      <w:tblPr>
        <w:tblStyle w:val="TableauGrille6Couleur-Accentuation1"/>
        <w:tblW w:w="0" w:type="auto"/>
        <w:tblLook w:val="04A0" w:firstRow="1" w:lastRow="0" w:firstColumn="1" w:lastColumn="0" w:noHBand="0" w:noVBand="1"/>
      </w:tblPr>
      <w:tblGrid>
        <w:gridCol w:w="3483"/>
        <w:gridCol w:w="2324"/>
        <w:gridCol w:w="4644"/>
      </w:tblGrid>
      <w:tr w:rsidR="00E52A98" w14:paraId="10D9CEA7" w14:textId="77777777" w:rsidTr="00E52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5F3EB9FE" w14:textId="09AD391B" w:rsidR="00E52A98" w:rsidRDefault="00E52A98" w:rsidP="000D6806">
            <w:r>
              <w:t>Job</w:t>
            </w:r>
          </w:p>
        </w:tc>
        <w:tc>
          <w:tcPr>
            <w:tcW w:w="2324" w:type="dxa"/>
          </w:tcPr>
          <w:p w14:paraId="04722D81" w14:textId="57CFB17A" w:rsidR="00E52A98" w:rsidRDefault="00E52A98" w:rsidP="000D6806">
            <w:pPr>
              <w:cnfStyle w:val="100000000000" w:firstRow="1" w:lastRow="0" w:firstColumn="0" w:lastColumn="0" w:oddVBand="0" w:evenVBand="0" w:oddHBand="0" w:evenHBand="0" w:firstRowFirstColumn="0" w:firstRowLastColumn="0" w:lastRowFirstColumn="0" w:lastRowLastColumn="0"/>
            </w:pPr>
            <w:r>
              <w:t>Fréquence</w:t>
            </w:r>
          </w:p>
        </w:tc>
        <w:tc>
          <w:tcPr>
            <w:tcW w:w="4644" w:type="dxa"/>
          </w:tcPr>
          <w:p w14:paraId="2B485461" w14:textId="2E595896" w:rsidR="00E52A98" w:rsidRDefault="00E52A98" w:rsidP="000D6806">
            <w:pPr>
              <w:cnfStyle w:val="100000000000" w:firstRow="1" w:lastRow="0" w:firstColumn="0" w:lastColumn="0" w:oddVBand="0" w:evenVBand="0" w:oddHBand="0" w:evenHBand="0" w:firstRowFirstColumn="0" w:firstRowLastColumn="0" w:lastRowFirstColumn="0" w:lastRowLastColumn="0"/>
            </w:pPr>
            <w:r>
              <w:t>Planification</w:t>
            </w:r>
          </w:p>
        </w:tc>
      </w:tr>
      <w:tr w:rsidR="00E52A98" w14:paraId="69E0BFBB"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0ED9A61A" w14:textId="6B9EA4DE" w:rsidR="00E52A98" w:rsidRDefault="00E52A98" w:rsidP="000D6806">
            <w:r>
              <w:t>Backup Full</w:t>
            </w:r>
          </w:p>
        </w:tc>
        <w:tc>
          <w:tcPr>
            <w:tcW w:w="2324" w:type="dxa"/>
          </w:tcPr>
          <w:p w14:paraId="4EC5E738" w14:textId="02E85DF8" w:rsidR="00E52A98" w:rsidRDefault="00E52A98" w:rsidP="000D6806">
            <w:pPr>
              <w:cnfStyle w:val="000000100000" w:firstRow="0" w:lastRow="0" w:firstColumn="0" w:lastColumn="0" w:oddVBand="0" w:evenVBand="0" w:oddHBand="1" w:evenHBand="0" w:firstRowFirstColumn="0" w:firstRowLastColumn="0" w:lastRowFirstColumn="0" w:lastRowLastColumn="0"/>
            </w:pPr>
            <w:r>
              <w:t>Hebdomadaire</w:t>
            </w:r>
          </w:p>
        </w:tc>
        <w:tc>
          <w:tcPr>
            <w:tcW w:w="4644" w:type="dxa"/>
          </w:tcPr>
          <w:p w14:paraId="19443CE4" w14:textId="719596E4" w:rsidR="00E52A98" w:rsidRDefault="00E52A98" w:rsidP="000D6806">
            <w:pPr>
              <w:cnfStyle w:val="000000100000" w:firstRow="0" w:lastRow="0" w:firstColumn="0" w:lastColumn="0" w:oddVBand="0" w:evenVBand="0" w:oddHBand="1" w:evenHBand="0" w:firstRowFirstColumn="0" w:firstRowLastColumn="0" w:lastRowFirstColumn="0" w:lastRowLastColumn="0"/>
            </w:pPr>
            <w:r>
              <w:t>Dimanche 23h</w:t>
            </w:r>
          </w:p>
        </w:tc>
      </w:tr>
      <w:tr w:rsidR="00E52A98" w14:paraId="1DB835C9"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6E285F05" w14:textId="00A4ADC5" w:rsidR="00E52A98" w:rsidRDefault="00E52A98" w:rsidP="000D6806">
            <w:r>
              <w:t>Backup Diff</w:t>
            </w:r>
          </w:p>
        </w:tc>
        <w:tc>
          <w:tcPr>
            <w:tcW w:w="2324" w:type="dxa"/>
          </w:tcPr>
          <w:p w14:paraId="1DD226D9" w14:textId="6F5C836B"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w:t>
            </w:r>
          </w:p>
        </w:tc>
        <w:tc>
          <w:tcPr>
            <w:tcW w:w="4644" w:type="dxa"/>
          </w:tcPr>
          <w:p w14:paraId="22291931" w14:textId="5C704B59"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 23h (sauf dimanche)</w:t>
            </w:r>
          </w:p>
        </w:tc>
      </w:tr>
      <w:tr w:rsidR="00E52A98" w14:paraId="3B54AC91"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EF41059" w14:textId="70C80866" w:rsidR="00E52A98" w:rsidRDefault="00E52A98" w:rsidP="000D6806">
            <w:r>
              <w:t>Backup Log</w:t>
            </w:r>
          </w:p>
        </w:tc>
        <w:tc>
          <w:tcPr>
            <w:tcW w:w="2324" w:type="dxa"/>
          </w:tcPr>
          <w:p w14:paraId="3424063E" w14:textId="62FAAE63" w:rsidR="00E52A98" w:rsidRDefault="00E52A98" w:rsidP="000D6806">
            <w:pPr>
              <w:cnfStyle w:val="000000100000" w:firstRow="0" w:lastRow="0" w:firstColumn="0" w:lastColumn="0" w:oddVBand="0" w:evenVBand="0" w:oddHBand="1" w:evenHBand="0" w:firstRowFirstColumn="0" w:firstRowLastColumn="0" w:lastRowFirstColumn="0" w:lastRowLastColumn="0"/>
            </w:pPr>
            <w:r>
              <w:t>Horaire</w:t>
            </w:r>
          </w:p>
        </w:tc>
        <w:tc>
          <w:tcPr>
            <w:tcW w:w="4644" w:type="dxa"/>
          </w:tcPr>
          <w:p w14:paraId="65103F2E" w14:textId="4C7F94AE" w:rsidR="00E52A98" w:rsidRDefault="00E52A98" w:rsidP="000D6806">
            <w:pPr>
              <w:cnfStyle w:val="000000100000" w:firstRow="0" w:lastRow="0" w:firstColumn="0" w:lastColumn="0" w:oddVBand="0" w:evenVBand="0" w:oddHBand="1" w:evenHBand="0" w:firstRowFirstColumn="0" w:firstRowLastColumn="0" w:lastRowFirstColumn="0" w:lastRowLastColumn="0"/>
            </w:pPr>
            <w:r>
              <w:t>Toutes les 30 minutes</w:t>
            </w:r>
          </w:p>
        </w:tc>
      </w:tr>
      <w:tr w:rsidR="00E52A98" w14:paraId="7D663DE8" w14:textId="77777777" w:rsidTr="00E52A98">
        <w:tc>
          <w:tcPr>
            <w:cnfStyle w:val="001000000000" w:firstRow="0" w:lastRow="0" w:firstColumn="1" w:lastColumn="0" w:oddVBand="0" w:evenVBand="0" w:oddHBand="0" w:evenHBand="0" w:firstRowFirstColumn="0" w:firstRowLastColumn="0" w:lastRowFirstColumn="0" w:lastRowLastColumn="0"/>
            <w:tcW w:w="3483" w:type="dxa"/>
          </w:tcPr>
          <w:p w14:paraId="54678233" w14:textId="00D1BE90" w:rsidR="00E52A98" w:rsidRDefault="00E52A98" w:rsidP="000D6806">
            <w:r>
              <w:t>Purge Cibles Distantes</w:t>
            </w:r>
          </w:p>
        </w:tc>
        <w:tc>
          <w:tcPr>
            <w:tcW w:w="2324" w:type="dxa"/>
          </w:tcPr>
          <w:p w14:paraId="21FAD032" w14:textId="7ED8C3B1"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w:t>
            </w:r>
          </w:p>
        </w:tc>
        <w:tc>
          <w:tcPr>
            <w:tcW w:w="4644" w:type="dxa"/>
          </w:tcPr>
          <w:p w14:paraId="2E11D6B2" w14:textId="0692F42E" w:rsidR="00E52A98" w:rsidRDefault="00E52A98" w:rsidP="000D6806">
            <w:pPr>
              <w:cnfStyle w:val="000000000000" w:firstRow="0" w:lastRow="0" w:firstColumn="0" w:lastColumn="0" w:oddVBand="0" w:evenVBand="0" w:oddHBand="0" w:evenHBand="0" w:firstRowFirstColumn="0" w:firstRowLastColumn="0" w:lastRowFirstColumn="0" w:lastRowLastColumn="0"/>
            </w:pPr>
            <w:r>
              <w:t>Quotidien 21h</w:t>
            </w:r>
          </w:p>
        </w:tc>
      </w:tr>
      <w:tr w:rsidR="00E52A98" w14:paraId="1BE7990F" w14:textId="77777777" w:rsidTr="00E52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3" w:type="dxa"/>
          </w:tcPr>
          <w:p w14:paraId="3A6CFCE2" w14:textId="69769C1A" w:rsidR="00E52A98" w:rsidRDefault="00E52A98" w:rsidP="00E52A98">
            <w:r>
              <w:t>Purge Central</w:t>
            </w:r>
          </w:p>
        </w:tc>
        <w:tc>
          <w:tcPr>
            <w:tcW w:w="2324" w:type="dxa"/>
          </w:tcPr>
          <w:p w14:paraId="022E4B83" w14:textId="54BB22C8" w:rsidR="00E52A98" w:rsidRDefault="00E52A98" w:rsidP="00E52A98">
            <w:pPr>
              <w:cnfStyle w:val="000000100000" w:firstRow="0" w:lastRow="0" w:firstColumn="0" w:lastColumn="0" w:oddVBand="0" w:evenVBand="0" w:oddHBand="1" w:evenHBand="0" w:firstRowFirstColumn="0" w:firstRowLastColumn="0" w:lastRowFirstColumn="0" w:lastRowLastColumn="0"/>
            </w:pPr>
            <w:r>
              <w:t>Quotidien</w:t>
            </w:r>
          </w:p>
        </w:tc>
        <w:tc>
          <w:tcPr>
            <w:tcW w:w="4644" w:type="dxa"/>
          </w:tcPr>
          <w:p w14:paraId="45139929" w14:textId="01FA7CEB" w:rsidR="00E52A98" w:rsidRDefault="00E52A98" w:rsidP="00E52A98">
            <w:pPr>
              <w:cnfStyle w:val="000000100000" w:firstRow="0" w:lastRow="0" w:firstColumn="0" w:lastColumn="0" w:oddVBand="0" w:evenVBand="0" w:oddHBand="1" w:evenHBand="0" w:firstRowFirstColumn="0" w:firstRowLastColumn="0" w:lastRowFirstColumn="0" w:lastRowLastColumn="0"/>
            </w:pPr>
            <w:r>
              <w:t>Quotidien 22h</w:t>
            </w:r>
          </w:p>
        </w:tc>
      </w:tr>
    </w:tbl>
    <w:p w14:paraId="645FC641" w14:textId="77777777" w:rsidR="00E52A98" w:rsidRPr="000D6806" w:rsidRDefault="00E52A98" w:rsidP="000D6806"/>
    <w:p w14:paraId="49C9A1F6" w14:textId="4D444C80" w:rsidR="000D6806" w:rsidRDefault="008A0FF1" w:rsidP="008A0FF1">
      <w:pPr>
        <w:jc w:val="both"/>
      </w:pPr>
      <w:r>
        <w:t xml:space="preserve">NB : </w:t>
      </w:r>
      <w:r w:rsidR="00E52A98">
        <w:t xml:space="preserve">La solution étant centralisée et </w:t>
      </w:r>
      <w:r>
        <w:t>séquentielle</w:t>
      </w:r>
      <w:r w:rsidR="00E52A98">
        <w:t xml:space="preserve">, les sauvegardes auront lieu au fil de l’eau et les temps de démarrage sur les serveurs distants ne sera pas identique entre les différents lancements. Cette solution </w:t>
      </w:r>
      <w:proofErr w:type="spellStart"/>
      <w:r w:rsidR="00E52A98">
        <w:t>à</w:t>
      </w:r>
      <w:proofErr w:type="spellEnd"/>
      <w:r w:rsidR="00E52A98">
        <w:t xml:space="preserve"> le mérite de limiter l’impact sur les disques centraux</w:t>
      </w:r>
      <w:r>
        <w:t xml:space="preserve"> en évitant un pic de charge trop important si tous les serveurs avaient fait leur backups exactement au même moment.</w:t>
      </w:r>
    </w:p>
    <w:p w14:paraId="48215F6D" w14:textId="77777777" w:rsidR="000D6806" w:rsidRDefault="000D6806"/>
    <w:p w14:paraId="6EA3D465" w14:textId="71607E7F" w:rsidR="000D6806" w:rsidRDefault="000D6806" w:rsidP="000D6806">
      <w:pPr>
        <w:pStyle w:val="Titre2"/>
      </w:pPr>
      <w:bookmarkStart w:id="24" w:name="_Toc159027960"/>
      <w:r>
        <w:t>Les jobs</w:t>
      </w:r>
      <w:bookmarkEnd w:id="24"/>
    </w:p>
    <w:p w14:paraId="440687A9" w14:textId="77777777" w:rsidR="000D6806" w:rsidRDefault="000D6806"/>
    <w:p w14:paraId="783E1D9F" w14:textId="327DCFC0" w:rsidR="0058332A" w:rsidRDefault="00737F19" w:rsidP="000D6806">
      <w:pPr>
        <w:pStyle w:val="Titre3"/>
        <w:rPr>
          <w:lang w:val="en-US"/>
        </w:rPr>
      </w:pPr>
      <w:bookmarkStart w:id="25" w:name="_Toc159027961"/>
      <w:r w:rsidRPr="00737F19">
        <w:rPr>
          <w:lang w:val="en-US"/>
        </w:rPr>
        <w:t xml:space="preserve">Job </w:t>
      </w:r>
      <w:proofErr w:type="spellStart"/>
      <w:r w:rsidRPr="00737F19">
        <w:rPr>
          <w:lang w:val="en-US"/>
        </w:rPr>
        <w:t>MSSQLBackupSolution</w:t>
      </w:r>
      <w:proofErr w:type="spellEnd"/>
      <w:r w:rsidRPr="00737F19">
        <w:rPr>
          <w:lang w:val="en-US"/>
        </w:rPr>
        <w:t>-CMS-Backup-Full-ALL</w:t>
      </w:r>
      <w:bookmarkEnd w:id="25"/>
    </w:p>
    <w:p w14:paraId="1BFB791C" w14:textId="77777777" w:rsidR="00737F19" w:rsidRDefault="00737F19" w:rsidP="00737F19">
      <w:pPr>
        <w:rPr>
          <w:lang w:val="en-US"/>
        </w:rPr>
      </w:pPr>
    </w:p>
    <w:p w14:paraId="5E3E13BD" w14:textId="494ADA9E" w:rsidR="00737F19" w:rsidRDefault="00737F19" w:rsidP="00737F19">
      <w:pPr>
        <w:jc w:val="center"/>
        <w:rPr>
          <w:lang w:val="en-US"/>
        </w:rPr>
      </w:pPr>
      <w:r w:rsidRPr="00737F19">
        <w:rPr>
          <w:noProof/>
          <w:lang w:val="en-US"/>
        </w:rPr>
        <w:drawing>
          <wp:inline distT="0" distB="0" distL="0" distR="0" wp14:anchorId="57B1C96C" wp14:editId="1E74066E">
            <wp:extent cx="5492723" cy="1371474"/>
            <wp:effectExtent l="57150" t="19050" r="51435" b="95885"/>
            <wp:docPr id="209765718"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718" name="Image 1" descr="Une image contenant texte, Police, nombre, capture d’écran&#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498224" cy="1372848"/>
                    </a:xfrm>
                    <a:prstGeom prst="rect">
                      <a:avLst/>
                    </a:prstGeom>
                    <a:effectLst>
                      <a:outerShdw blurRad="50800" dist="38100" dir="5400000" algn="t" rotWithShape="0">
                        <a:prstClr val="black">
                          <a:alpha val="40000"/>
                        </a:prstClr>
                      </a:outerShdw>
                    </a:effectLst>
                  </pic:spPr>
                </pic:pic>
              </a:graphicData>
            </a:graphic>
          </wp:inline>
        </w:drawing>
      </w:r>
    </w:p>
    <w:p w14:paraId="5AAFFC94" w14:textId="77777777" w:rsidR="00737F19" w:rsidRDefault="00737F19" w:rsidP="00737F19">
      <w:pPr>
        <w:jc w:val="center"/>
        <w:rPr>
          <w:lang w:val="en-US"/>
        </w:rPr>
      </w:pPr>
    </w:p>
    <w:p w14:paraId="518A772D" w14:textId="485C0019" w:rsidR="00737F19" w:rsidRDefault="00737F19" w:rsidP="00737F19">
      <w:r w:rsidRPr="00737F19">
        <w:t>Les jobs de backups sont t</w:t>
      </w:r>
      <w:r>
        <w:t xml:space="preserve">ous composés de 2 étapes : La partie Backup à proprement parlé, puis la partie </w:t>
      </w:r>
      <w:proofErr w:type="spellStart"/>
      <w:r>
        <w:t>Robocopy</w:t>
      </w:r>
      <w:proofErr w:type="spellEnd"/>
      <w:r>
        <w:t xml:space="preserve"> qui se déclenche dans la foulé.</w:t>
      </w:r>
    </w:p>
    <w:p w14:paraId="1A6AE169" w14:textId="77777777" w:rsidR="00737F19" w:rsidRDefault="00737F19" w:rsidP="00737F19"/>
    <w:p w14:paraId="6835D8A8" w14:textId="77777777" w:rsidR="00315C86" w:rsidRDefault="00737F19" w:rsidP="000D6806">
      <w:pPr>
        <w:pStyle w:val="Titre4"/>
      </w:pPr>
      <w:r w:rsidRPr="00737F19">
        <w:t>L’étape de backup</w:t>
      </w:r>
      <w:r>
        <w:t xml:space="preserve"> </w:t>
      </w:r>
    </w:p>
    <w:p w14:paraId="311D4B65" w14:textId="2436CB02" w:rsidR="00737F19" w:rsidRDefault="00315C86" w:rsidP="00737F19">
      <w:r>
        <w:t xml:space="preserve">Cette étape </w:t>
      </w:r>
      <w:r w:rsidR="00737F19">
        <w:t>appel</w:t>
      </w:r>
      <w:r>
        <w:t>le</w:t>
      </w:r>
      <w:r w:rsidR="00737F19">
        <w:t xml:space="preserve"> le script </w:t>
      </w:r>
      <w:r w:rsidR="00737F19" w:rsidRPr="00737F19">
        <w:rPr>
          <w:rFonts w:ascii="Courier New" w:hAnsi="Courier New" w:cs="Courier New"/>
        </w:rPr>
        <w:t>D:\MSSQLBackupSolution\BackupDatabasesFromCMS.ps1</w:t>
      </w:r>
      <w:r w:rsidR="00737F19">
        <w:rPr>
          <w:rFonts w:ascii="Courier New" w:hAnsi="Courier New" w:cs="Courier New"/>
        </w:rPr>
        <w:t xml:space="preserve"> </w:t>
      </w:r>
      <w:r w:rsidR="00737F19">
        <w:t xml:space="preserve">avec le paramètre </w:t>
      </w:r>
      <w:proofErr w:type="spellStart"/>
      <w:r w:rsidR="00737F19">
        <w:t>BackupType</w:t>
      </w:r>
      <w:proofErr w:type="spellEnd"/>
      <w:r w:rsidR="00737F19">
        <w:t xml:space="preserve"> = Full</w:t>
      </w:r>
    </w:p>
    <w:p w14:paraId="2D26AC15" w14:textId="77777777" w:rsidR="00737F19" w:rsidRDefault="00737F19" w:rsidP="00737F19"/>
    <w:p w14:paraId="227DCF26" w14:textId="5446F407" w:rsidR="00737F19" w:rsidRDefault="00737F19" w:rsidP="00737F19">
      <w:r w:rsidRPr="00737F19">
        <w:rPr>
          <w:noProof/>
        </w:rPr>
        <w:drawing>
          <wp:inline distT="0" distB="0" distL="0" distR="0" wp14:anchorId="410C9D44" wp14:editId="5D04DBE0">
            <wp:extent cx="6642735" cy="1880235"/>
            <wp:effectExtent l="57150" t="19050" r="62865" b="100965"/>
            <wp:docPr id="586718721"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8721" name="Image 1" descr="Une image contenant texte, capture d’écran,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6642735" cy="1880235"/>
                    </a:xfrm>
                    <a:prstGeom prst="rect">
                      <a:avLst/>
                    </a:prstGeom>
                    <a:effectLst>
                      <a:outerShdw blurRad="50800" dist="38100" dir="5400000" algn="t" rotWithShape="0">
                        <a:prstClr val="black">
                          <a:alpha val="40000"/>
                        </a:prstClr>
                      </a:outerShdw>
                    </a:effectLst>
                  </pic:spPr>
                </pic:pic>
              </a:graphicData>
            </a:graphic>
          </wp:inline>
        </w:drawing>
      </w:r>
    </w:p>
    <w:p w14:paraId="22D84959" w14:textId="77777777" w:rsidR="00737F19" w:rsidRDefault="00737F19" w:rsidP="00737F19"/>
    <w:tbl>
      <w:tblPr>
        <w:tblStyle w:val="Grilledutableau"/>
        <w:tblW w:w="0" w:type="auto"/>
        <w:shd w:val="clear" w:color="auto" w:fill="31849B" w:themeFill="accent5" w:themeFillShade="BF"/>
        <w:tblLook w:val="04A0" w:firstRow="1" w:lastRow="0" w:firstColumn="1" w:lastColumn="0" w:noHBand="0" w:noVBand="1"/>
      </w:tblPr>
      <w:tblGrid>
        <w:gridCol w:w="10451"/>
      </w:tblGrid>
      <w:tr w:rsidR="00737F19" w:rsidRPr="00737F19" w14:paraId="788B431F" w14:textId="77777777" w:rsidTr="000A747C">
        <w:trPr>
          <w:trHeight w:val="1266"/>
        </w:trPr>
        <w:tc>
          <w:tcPr>
            <w:tcW w:w="10451" w:type="dxa"/>
            <w:shd w:val="clear" w:color="auto" w:fill="31849B" w:themeFill="accent5" w:themeFillShade="BF"/>
            <w:vAlign w:val="center"/>
          </w:tcPr>
          <w:p w14:paraId="3445E5BD" w14:textId="4C1ED618" w:rsidR="00737F19" w:rsidRPr="00315C86" w:rsidRDefault="00737F19" w:rsidP="000A747C">
            <w:pPr>
              <w:rPr>
                <w:rFonts w:ascii="Courier New" w:hAnsi="Courier New" w:cs="Courier New"/>
                <w:sz w:val="20"/>
                <w:szCs w:val="20"/>
              </w:rPr>
            </w:pPr>
            <w:r w:rsidRPr="00315C86">
              <w:rPr>
                <w:rFonts w:ascii="Courier New" w:hAnsi="Courier New" w:cs="Courier New"/>
                <w:color w:val="FFFFFF" w:themeColor="background1"/>
                <w:sz w:val="20"/>
                <w:szCs w:val="20"/>
              </w:rPr>
              <w:lastRenderedPageBreak/>
              <w:t>powershell.exe -</w:t>
            </w:r>
            <w:proofErr w:type="spellStart"/>
            <w:r w:rsidRPr="00315C86">
              <w:rPr>
                <w:rFonts w:ascii="Courier New" w:hAnsi="Courier New" w:cs="Courier New"/>
                <w:color w:val="FFFFFF" w:themeColor="background1"/>
                <w:sz w:val="20"/>
                <w:szCs w:val="20"/>
              </w:rPr>
              <w:t>noprofile</w:t>
            </w:r>
            <w:proofErr w:type="spellEnd"/>
            <w:r w:rsidRPr="00315C86">
              <w:rPr>
                <w:rFonts w:ascii="Courier New" w:hAnsi="Courier New" w:cs="Courier New"/>
                <w:color w:val="FFFFFF" w:themeColor="background1"/>
                <w:sz w:val="20"/>
                <w:szCs w:val="20"/>
              </w:rPr>
              <w:t xml:space="preserve"> -</w:t>
            </w:r>
            <w:proofErr w:type="spellStart"/>
            <w:r w:rsidRPr="00315C86">
              <w:rPr>
                <w:rFonts w:ascii="Courier New" w:hAnsi="Courier New" w:cs="Courier New"/>
                <w:color w:val="FFFFFF" w:themeColor="background1"/>
                <w:sz w:val="20"/>
                <w:szCs w:val="20"/>
              </w:rPr>
              <w:t>executionpolicy</w:t>
            </w:r>
            <w:proofErr w:type="spellEnd"/>
            <w:r w:rsidRPr="00315C86">
              <w:rPr>
                <w:rFonts w:ascii="Courier New" w:hAnsi="Courier New" w:cs="Courier New"/>
                <w:color w:val="FFFFFF" w:themeColor="background1"/>
                <w:sz w:val="20"/>
                <w:szCs w:val="20"/>
              </w:rPr>
              <w:t xml:space="preserve"> bypass -File </w:t>
            </w:r>
            <w:r w:rsidRPr="000A747C">
              <w:rPr>
                <w:rFonts w:ascii="Courier New" w:hAnsi="Courier New" w:cs="Courier New"/>
                <w:b/>
                <w:bCs/>
                <w:color w:val="FFFFFF" w:themeColor="background1"/>
                <w:sz w:val="20"/>
                <w:szCs w:val="20"/>
              </w:rPr>
              <w:t>"D:\MSSQLBackupSolution\BackupDatabasesFromCMS.ps1"</w:t>
            </w:r>
            <w:r w:rsidRPr="00315C86">
              <w:rPr>
                <w:rFonts w:ascii="Courier New" w:hAnsi="Courier New" w:cs="Courier New"/>
                <w:color w:val="FFFFFF" w:themeColor="background1"/>
                <w:sz w:val="20"/>
                <w:szCs w:val="20"/>
              </w:rPr>
              <w:t xml:space="preserve"> -</w:t>
            </w:r>
            <w:proofErr w:type="spellStart"/>
            <w:r w:rsidRPr="00315C86">
              <w:rPr>
                <w:rFonts w:ascii="Courier New" w:hAnsi="Courier New" w:cs="Courier New"/>
                <w:color w:val="FFFFFF" w:themeColor="background1"/>
                <w:sz w:val="20"/>
                <w:szCs w:val="20"/>
              </w:rPr>
              <w:t>CMSSqlInstance</w:t>
            </w:r>
            <w:proofErr w:type="spellEnd"/>
            <w:r w:rsidRPr="00315C86">
              <w:rPr>
                <w:rFonts w:ascii="Courier New" w:hAnsi="Courier New" w:cs="Courier New"/>
                <w:color w:val="FFFFFF" w:themeColor="background1"/>
                <w:sz w:val="20"/>
                <w:szCs w:val="20"/>
              </w:rPr>
              <w:t xml:space="preserve"> "localhost\DBA01" -Group "ALL" -</w:t>
            </w:r>
            <w:proofErr w:type="spellStart"/>
            <w:r w:rsidRPr="00315C86">
              <w:rPr>
                <w:rFonts w:ascii="Courier New" w:hAnsi="Courier New" w:cs="Courier New"/>
                <w:color w:val="FFFFFF" w:themeColor="background1"/>
                <w:sz w:val="20"/>
                <w:szCs w:val="20"/>
              </w:rPr>
              <w:t>BackupType</w:t>
            </w:r>
            <w:proofErr w:type="spellEnd"/>
            <w:r w:rsidRPr="00315C86">
              <w:rPr>
                <w:rFonts w:ascii="Courier New" w:hAnsi="Courier New" w:cs="Courier New"/>
                <w:color w:val="FFFFFF" w:themeColor="background1"/>
                <w:sz w:val="20"/>
                <w:szCs w:val="20"/>
              </w:rPr>
              <w:t xml:space="preserve"> "</w:t>
            </w:r>
            <w:r w:rsidRPr="00315C86">
              <w:rPr>
                <w:rFonts w:ascii="Courier New" w:hAnsi="Courier New" w:cs="Courier New"/>
                <w:b/>
                <w:bCs/>
                <w:color w:val="FFFFFF" w:themeColor="background1"/>
                <w:sz w:val="20"/>
                <w:szCs w:val="20"/>
              </w:rPr>
              <w:t>Full</w:t>
            </w:r>
            <w:r w:rsidRPr="00315C86">
              <w:rPr>
                <w:rFonts w:ascii="Courier New" w:hAnsi="Courier New" w:cs="Courier New"/>
                <w:color w:val="FFFFFF" w:themeColor="background1"/>
                <w:sz w:val="20"/>
                <w:szCs w:val="20"/>
              </w:rPr>
              <w:t>" -</w:t>
            </w:r>
            <w:proofErr w:type="spellStart"/>
            <w:r w:rsidRPr="00315C86">
              <w:rPr>
                <w:rFonts w:ascii="Courier New" w:hAnsi="Courier New" w:cs="Courier New"/>
                <w:color w:val="FFFFFF" w:themeColor="background1"/>
                <w:sz w:val="20"/>
                <w:szCs w:val="20"/>
              </w:rPr>
              <w:t>BackupDirectory</w:t>
            </w:r>
            <w:proofErr w:type="spellEnd"/>
            <w:r w:rsidRPr="00315C86">
              <w:rPr>
                <w:rFonts w:ascii="Courier New" w:hAnsi="Courier New" w:cs="Courier New"/>
                <w:color w:val="FFFFFF" w:themeColor="background1"/>
                <w:sz w:val="20"/>
                <w:szCs w:val="20"/>
              </w:rPr>
              <w:t xml:space="preserve"> "G:\BACKUPDB"  -</w:t>
            </w:r>
            <w:proofErr w:type="spellStart"/>
            <w:r w:rsidRPr="00315C86">
              <w:rPr>
                <w:rFonts w:ascii="Courier New" w:hAnsi="Courier New" w:cs="Courier New"/>
                <w:color w:val="FFFFFF" w:themeColor="background1"/>
                <w:sz w:val="20"/>
                <w:szCs w:val="20"/>
              </w:rPr>
              <w:t>LogDirectory</w:t>
            </w:r>
            <w:proofErr w:type="spellEnd"/>
            <w:r w:rsidRPr="00315C86">
              <w:rPr>
                <w:rFonts w:ascii="Courier New" w:hAnsi="Courier New" w:cs="Courier New"/>
                <w:color w:val="FFFFFF" w:themeColor="background1"/>
                <w:sz w:val="20"/>
                <w:szCs w:val="20"/>
              </w:rPr>
              <w:t xml:space="preserve"> "D:\MSSQLBackupSolution\Logs" -</w:t>
            </w:r>
            <w:proofErr w:type="spellStart"/>
            <w:r w:rsidRPr="00315C86">
              <w:rPr>
                <w:rFonts w:ascii="Courier New" w:hAnsi="Courier New" w:cs="Courier New"/>
                <w:color w:val="FFFFFF" w:themeColor="background1"/>
                <w:sz w:val="20"/>
                <w:szCs w:val="20"/>
              </w:rPr>
              <w:t>ExecDirectory</w:t>
            </w:r>
            <w:proofErr w:type="spellEnd"/>
            <w:r w:rsidRPr="00315C86">
              <w:rPr>
                <w:rFonts w:ascii="Courier New" w:hAnsi="Courier New" w:cs="Courier New"/>
                <w:color w:val="FFFFFF" w:themeColor="background1"/>
                <w:sz w:val="20"/>
                <w:szCs w:val="20"/>
              </w:rPr>
              <w:t xml:space="preserve"> "D:\MSSQLBackupSolution"</w:t>
            </w:r>
          </w:p>
        </w:tc>
      </w:tr>
    </w:tbl>
    <w:p w14:paraId="3DC1905B" w14:textId="77777777" w:rsidR="00737F19" w:rsidRDefault="00737F19" w:rsidP="00737F19"/>
    <w:p w14:paraId="2F52B9C2" w14:textId="19F1331E" w:rsidR="00315C86" w:rsidRDefault="00737F19" w:rsidP="000D6806">
      <w:pPr>
        <w:pStyle w:val="Titre4"/>
      </w:pPr>
      <w:r w:rsidRPr="00737F19">
        <w:t xml:space="preserve">L’étape de </w:t>
      </w:r>
      <w:proofErr w:type="spellStart"/>
      <w:r w:rsidRPr="00737F19">
        <w:t>robocopy</w:t>
      </w:r>
      <w:proofErr w:type="spellEnd"/>
    </w:p>
    <w:p w14:paraId="17FA217E" w14:textId="56A51ACB" w:rsidR="00315C86" w:rsidRPr="00315C86" w:rsidRDefault="00315C86" w:rsidP="00315C86">
      <w:r>
        <w:t xml:space="preserve">L’étape suivante lance le script </w:t>
      </w:r>
      <w:r w:rsidRPr="00315C86">
        <w:t>D:\MSSQLBackupSolution\RobocopyFromCMS.ps1</w:t>
      </w:r>
      <w:r>
        <w:t xml:space="preserve"> qui permet de rapatrier tous les fichiers qui n’ont pas pu être déjà copier sur le central</w:t>
      </w:r>
    </w:p>
    <w:p w14:paraId="7CB45F33" w14:textId="7346EAC5" w:rsidR="00315C86" w:rsidRDefault="00315C86" w:rsidP="00737F19">
      <w:pPr>
        <w:rPr>
          <w:b/>
          <w:bCs/>
        </w:rPr>
      </w:pPr>
    </w:p>
    <w:p w14:paraId="1DE967A6" w14:textId="4EB99C35" w:rsidR="00737F19" w:rsidRPr="00737F19" w:rsidRDefault="00315C86" w:rsidP="00737F19">
      <w:pPr>
        <w:rPr>
          <w:b/>
          <w:bCs/>
        </w:rPr>
      </w:pPr>
      <w:r w:rsidRPr="00315C86">
        <w:rPr>
          <w:b/>
          <w:bCs/>
          <w:noProof/>
        </w:rPr>
        <w:drawing>
          <wp:inline distT="0" distB="0" distL="0" distR="0" wp14:anchorId="41AA8AB9" wp14:editId="4D94B587">
            <wp:extent cx="6642735" cy="2000250"/>
            <wp:effectExtent l="57150" t="19050" r="62865" b="95250"/>
            <wp:docPr id="163709892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8925" name="Image 1" descr="Une image contenant texte, capture d’écra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6642735" cy="2000250"/>
                    </a:xfrm>
                    <a:prstGeom prst="rect">
                      <a:avLst/>
                    </a:prstGeom>
                    <a:effectLst>
                      <a:outerShdw blurRad="50800" dist="38100" dir="5400000" algn="t" rotWithShape="0">
                        <a:prstClr val="black">
                          <a:alpha val="40000"/>
                        </a:prstClr>
                      </a:outerShdw>
                    </a:effectLst>
                  </pic:spPr>
                </pic:pic>
              </a:graphicData>
            </a:graphic>
          </wp:inline>
        </w:drawing>
      </w:r>
    </w:p>
    <w:p w14:paraId="359A4D85" w14:textId="77777777" w:rsidR="00737F19" w:rsidRDefault="00737F19" w:rsidP="00737F19"/>
    <w:p w14:paraId="36A2360A" w14:textId="3576BB91" w:rsidR="00315C86" w:rsidRDefault="00315C86" w:rsidP="000D6806">
      <w:pPr>
        <w:pStyle w:val="Titre4"/>
      </w:pPr>
      <w:r>
        <w:t>Log de l’agent</w:t>
      </w:r>
    </w:p>
    <w:p w14:paraId="6DDDA28D" w14:textId="77777777" w:rsidR="00315C86" w:rsidRDefault="00315C86" w:rsidP="00315C86"/>
    <w:p w14:paraId="44E2A624" w14:textId="47F092BD" w:rsidR="00315C86" w:rsidRPr="00315C86" w:rsidRDefault="00315C86" w:rsidP="00315C86">
      <w:r>
        <w:t>Grace au capacité de l’agent SQL il est possible de suivre les logs des traitements directement via l’historique des jobs</w:t>
      </w:r>
    </w:p>
    <w:p w14:paraId="3DCB2954" w14:textId="77777777" w:rsidR="00315C86" w:rsidRDefault="00315C86" w:rsidP="00737F19"/>
    <w:p w14:paraId="34FCBC33" w14:textId="60F3604E" w:rsidR="00315C86" w:rsidRDefault="00315C86" w:rsidP="00315C86">
      <w:pPr>
        <w:jc w:val="center"/>
      </w:pPr>
      <w:r w:rsidRPr="00315C86">
        <w:rPr>
          <w:noProof/>
        </w:rPr>
        <w:drawing>
          <wp:inline distT="0" distB="0" distL="0" distR="0" wp14:anchorId="73C27423" wp14:editId="79FF2E00">
            <wp:extent cx="6186575" cy="1409292"/>
            <wp:effectExtent l="57150" t="19050" r="62230" b="95885"/>
            <wp:docPr id="163885510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5100" name="Image 1" descr="Une image contenant texte, capture d’écran, Police, logiciel&#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193925" cy="1410966"/>
                    </a:xfrm>
                    <a:prstGeom prst="rect">
                      <a:avLst/>
                    </a:prstGeom>
                    <a:effectLst>
                      <a:outerShdw blurRad="50800" dist="38100" dir="5400000" algn="t" rotWithShape="0">
                        <a:prstClr val="black">
                          <a:alpha val="40000"/>
                        </a:prstClr>
                      </a:outerShdw>
                    </a:effectLst>
                  </pic:spPr>
                </pic:pic>
              </a:graphicData>
            </a:graphic>
          </wp:inline>
        </w:drawing>
      </w:r>
    </w:p>
    <w:p w14:paraId="18939D69" w14:textId="77777777" w:rsidR="005A1C14" w:rsidRDefault="005A1C14" w:rsidP="005A1C14"/>
    <w:p w14:paraId="15E7C744" w14:textId="3A85F905" w:rsidR="005A1C14" w:rsidRDefault="005A1C14" w:rsidP="005A1C14">
      <w:r>
        <w:t>Le détail des étapes permet d’en savoir plus :</w:t>
      </w:r>
    </w:p>
    <w:p w14:paraId="0014ACD6" w14:textId="716B533F" w:rsidR="00315C86" w:rsidRDefault="00315C86" w:rsidP="00315C86">
      <w:pPr>
        <w:jc w:val="center"/>
      </w:pPr>
      <w:r w:rsidRPr="00315C86">
        <w:rPr>
          <w:noProof/>
        </w:rPr>
        <w:lastRenderedPageBreak/>
        <w:drawing>
          <wp:inline distT="0" distB="0" distL="0" distR="0" wp14:anchorId="3D659DA2" wp14:editId="63DEEB8B">
            <wp:extent cx="5851751" cy="3583435"/>
            <wp:effectExtent l="57150" t="19050" r="53975" b="93345"/>
            <wp:docPr id="1514376685"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6685" name="Image 1" descr="Une image contenant texte, capture d’écran, affichage,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855308" cy="3585613"/>
                    </a:xfrm>
                    <a:prstGeom prst="rect">
                      <a:avLst/>
                    </a:prstGeom>
                    <a:effectLst>
                      <a:outerShdw blurRad="50800" dist="38100" dir="5400000" algn="t" rotWithShape="0">
                        <a:prstClr val="black">
                          <a:alpha val="40000"/>
                        </a:prstClr>
                      </a:outerShdw>
                    </a:effectLst>
                  </pic:spPr>
                </pic:pic>
              </a:graphicData>
            </a:graphic>
          </wp:inline>
        </w:drawing>
      </w:r>
    </w:p>
    <w:p w14:paraId="4FE91673" w14:textId="77777777" w:rsidR="00315C86" w:rsidRDefault="00315C86" w:rsidP="00737F19"/>
    <w:p w14:paraId="4E18DC4B" w14:textId="77777777" w:rsidR="00357699" w:rsidRDefault="00357699">
      <w:r>
        <w:br w:type="page"/>
      </w:r>
    </w:p>
    <w:p w14:paraId="2AC809D5" w14:textId="5386EF54" w:rsidR="00357699" w:rsidRDefault="00357699" w:rsidP="00357699">
      <w:pPr>
        <w:pStyle w:val="Titre3"/>
        <w:rPr>
          <w:lang w:val="en-US"/>
        </w:rPr>
      </w:pPr>
      <w:bookmarkStart w:id="26" w:name="_Toc159027962"/>
      <w:r w:rsidRPr="00737F19">
        <w:rPr>
          <w:lang w:val="en-US"/>
        </w:rPr>
        <w:lastRenderedPageBreak/>
        <w:t xml:space="preserve">Job </w:t>
      </w:r>
      <w:proofErr w:type="spellStart"/>
      <w:r w:rsidRPr="00737F19">
        <w:rPr>
          <w:lang w:val="en-US"/>
        </w:rPr>
        <w:t>MSSQLBackupSolution</w:t>
      </w:r>
      <w:proofErr w:type="spellEnd"/>
      <w:r w:rsidRPr="00737F19">
        <w:rPr>
          <w:lang w:val="en-US"/>
        </w:rPr>
        <w:t>-CMS-Backup-</w:t>
      </w:r>
      <w:r>
        <w:rPr>
          <w:lang w:val="en-US"/>
        </w:rPr>
        <w:t>Diff</w:t>
      </w:r>
      <w:r w:rsidRPr="00737F19">
        <w:rPr>
          <w:lang w:val="en-US"/>
        </w:rPr>
        <w:t>-ALL</w:t>
      </w:r>
      <w:bookmarkEnd w:id="26"/>
    </w:p>
    <w:p w14:paraId="41032D36" w14:textId="77777777" w:rsidR="00357699" w:rsidRDefault="00357699" w:rsidP="00357699">
      <w:pPr>
        <w:rPr>
          <w:lang w:val="en-US"/>
        </w:rPr>
      </w:pPr>
    </w:p>
    <w:p w14:paraId="022653FA" w14:textId="4E286C9B" w:rsidR="00357699" w:rsidRDefault="00357699" w:rsidP="00357699">
      <w:pPr>
        <w:rPr>
          <w:lang w:val="en-US"/>
        </w:rPr>
      </w:pPr>
      <w:r w:rsidRPr="00357699">
        <w:rPr>
          <w:noProof/>
          <w:lang w:val="en-US"/>
        </w:rPr>
        <w:drawing>
          <wp:inline distT="0" distB="0" distL="0" distR="0" wp14:anchorId="7FDB5A2F" wp14:editId="7559082E">
            <wp:extent cx="6107502" cy="2690897"/>
            <wp:effectExtent l="57150" t="19050" r="64770" b="90805"/>
            <wp:docPr id="876730099"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0099" name="Image 1" descr="Une image contenant texte, logiciel, nombre, Icône d’ordinateur&#10;&#10;Description générée automatiquement"/>
                    <pic:cNvPicPr/>
                  </pic:nvPicPr>
                  <pic:blipFill>
                    <a:blip r:embed="rId44"/>
                    <a:stretch>
                      <a:fillRect/>
                    </a:stretch>
                  </pic:blipFill>
                  <pic:spPr>
                    <a:xfrm>
                      <a:off x="0" y="0"/>
                      <a:ext cx="6114712" cy="2694073"/>
                    </a:xfrm>
                    <a:prstGeom prst="rect">
                      <a:avLst/>
                    </a:prstGeom>
                    <a:effectLst>
                      <a:outerShdw blurRad="50800" dist="38100" dir="5400000" algn="t" rotWithShape="0">
                        <a:prstClr val="black">
                          <a:alpha val="40000"/>
                        </a:prstClr>
                      </a:outerShdw>
                    </a:effectLst>
                  </pic:spPr>
                </pic:pic>
              </a:graphicData>
            </a:graphic>
          </wp:inline>
        </w:drawing>
      </w:r>
    </w:p>
    <w:p w14:paraId="6A11872C" w14:textId="77777777" w:rsidR="00357699" w:rsidRDefault="00357699" w:rsidP="00357699">
      <w:pPr>
        <w:rPr>
          <w:lang w:val="en-US"/>
        </w:rPr>
      </w:pPr>
    </w:p>
    <w:p w14:paraId="47B24254" w14:textId="7B251196" w:rsidR="00357699" w:rsidRPr="00A420EB" w:rsidRDefault="00357699" w:rsidP="00357699">
      <w:r w:rsidRPr="00A420EB">
        <w:t xml:space="preserve">2 étapes : Backup, puis </w:t>
      </w:r>
      <w:proofErr w:type="spellStart"/>
      <w:r w:rsidRPr="00A420EB">
        <w:t>Robocopy</w:t>
      </w:r>
      <w:proofErr w:type="spellEnd"/>
      <w:r w:rsidRPr="00A420EB">
        <w:t>.</w:t>
      </w:r>
    </w:p>
    <w:p w14:paraId="778EEC41" w14:textId="77777777" w:rsidR="00357699" w:rsidRPr="00A420EB" w:rsidRDefault="00357699" w:rsidP="00357699"/>
    <w:p w14:paraId="47411782" w14:textId="30D14AF2" w:rsidR="00357699" w:rsidRPr="00357699" w:rsidRDefault="00357699" w:rsidP="00357699">
      <w:r w:rsidRPr="00357699">
        <w:t xml:space="preserve">La seule </w:t>
      </w:r>
      <w:proofErr w:type="spellStart"/>
      <w:r w:rsidRPr="00357699">
        <w:t>difference</w:t>
      </w:r>
      <w:proofErr w:type="spellEnd"/>
      <w:r w:rsidRPr="00357699">
        <w:t xml:space="preserve"> est l</w:t>
      </w:r>
      <w:r>
        <w:t xml:space="preserve">e </w:t>
      </w:r>
      <w:proofErr w:type="spellStart"/>
      <w:r>
        <w:t>schédule</w:t>
      </w:r>
      <w:proofErr w:type="spellEnd"/>
      <w:r>
        <w:t xml:space="preserve"> (quotidien) et le </w:t>
      </w:r>
      <w:proofErr w:type="spellStart"/>
      <w:r>
        <w:t>step</w:t>
      </w:r>
      <w:proofErr w:type="spellEnd"/>
      <w:r>
        <w:t xml:space="preserve"> de backup qui est un </w:t>
      </w:r>
      <w:proofErr w:type="spellStart"/>
      <w:r>
        <w:t>step</w:t>
      </w:r>
      <w:proofErr w:type="spellEnd"/>
      <w:r>
        <w:t xml:space="preserve"> de </w:t>
      </w:r>
      <w:proofErr w:type="spellStart"/>
      <w:r>
        <w:t>cmdExec</w:t>
      </w:r>
      <w:proofErr w:type="spellEnd"/>
      <w:r>
        <w:t xml:space="preserve"> avec une légère différence sur le type de backup (Diff et non Full)</w:t>
      </w:r>
    </w:p>
    <w:p w14:paraId="2879D1D8" w14:textId="77777777" w:rsidR="00357699" w:rsidRPr="00357699" w:rsidRDefault="00357699"/>
    <w:p w14:paraId="39D4CCFB" w14:textId="77777777" w:rsidR="00357699" w:rsidRDefault="00357699">
      <w:r w:rsidRPr="00357699">
        <w:rPr>
          <w:noProof/>
        </w:rPr>
        <w:drawing>
          <wp:inline distT="0" distB="0" distL="0" distR="0" wp14:anchorId="4B2B1971" wp14:editId="3FD0FA20">
            <wp:extent cx="6642735" cy="2936240"/>
            <wp:effectExtent l="57150" t="19050" r="62865" b="92710"/>
            <wp:docPr id="110363990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39909" name="Image 1" descr="Une image contenant texte, capture d’écran, logiciel, nombre&#10;&#10;Description générée automatiquement"/>
                    <pic:cNvPicPr/>
                  </pic:nvPicPr>
                  <pic:blipFill>
                    <a:blip r:embed="rId45"/>
                    <a:stretch>
                      <a:fillRect/>
                    </a:stretch>
                  </pic:blipFill>
                  <pic:spPr>
                    <a:xfrm>
                      <a:off x="0" y="0"/>
                      <a:ext cx="6642735" cy="2936240"/>
                    </a:xfrm>
                    <a:prstGeom prst="rect">
                      <a:avLst/>
                    </a:prstGeom>
                    <a:effectLst>
                      <a:outerShdw blurRad="50800" dist="38100" dir="5400000" algn="t" rotWithShape="0">
                        <a:prstClr val="black">
                          <a:alpha val="40000"/>
                        </a:prstClr>
                      </a:outerShdw>
                    </a:effectLst>
                  </pic:spPr>
                </pic:pic>
              </a:graphicData>
            </a:graphic>
          </wp:inline>
        </w:drawing>
      </w:r>
    </w:p>
    <w:p w14:paraId="084E5DF2" w14:textId="77777777" w:rsidR="00357699" w:rsidRDefault="00357699">
      <w:r>
        <w:t>L’historique du job permet d’en savoir plus :</w:t>
      </w:r>
    </w:p>
    <w:p w14:paraId="53CE5BA4" w14:textId="2BECB459" w:rsidR="00357699" w:rsidRPr="00357699" w:rsidRDefault="00357699">
      <w:r w:rsidRPr="00357699">
        <w:rPr>
          <w:noProof/>
        </w:rPr>
        <w:drawing>
          <wp:inline distT="0" distB="0" distL="0" distR="0" wp14:anchorId="32CF8FAD" wp14:editId="6D678EB8">
            <wp:extent cx="6642735" cy="1810385"/>
            <wp:effectExtent l="57150" t="19050" r="62865" b="94615"/>
            <wp:docPr id="111194561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5610" name="Image 1" descr="Une image contenant texte, capture d’écran, nombre, Police&#10;&#10;Description générée automatiquement"/>
                    <pic:cNvPicPr/>
                  </pic:nvPicPr>
                  <pic:blipFill>
                    <a:blip r:embed="rId46"/>
                    <a:stretch>
                      <a:fillRect/>
                    </a:stretch>
                  </pic:blipFill>
                  <pic:spPr>
                    <a:xfrm>
                      <a:off x="0" y="0"/>
                      <a:ext cx="6642735" cy="1810385"/>
                    </a:xfrm>
                    <a:prstGeom prst="rect">
                      <a:avLst/>
                    </a:prstGeom>
                    <a:effectLst>
                      <a:outerShdw blurRad="50800" dist="38100" dir="5400000" algn="t" rotWithShape="0">
                        <a:prstClr val="black">
                          <a:alpha val="40000"/>
                        </a:prstClr>
                      </a:outerShdw>
                    </a:effectLst>
                  </pic:spPr>
                </pic:pic>
              </a:graphicData>
            </a:graphic>
          </wp:inline>
        </w:drawing>
      </w:r>
      <w:r w:rsidRPr="00357699">
        <w:br w:type="page"/>
      </w:r>
    </w:p>
    <w:p w14:paraId="2E9E8DE0" w14:textId="18C63CC8" w:rsidR="00357699" w:rsidRDefault="00357699" w:rsidP="00357699">
      <w:pPr>
        <w:pStyle w:val="Titre3"/>
        <w:rPr>
          <w:lang w:val="en-US"/>
        </w:rPr>
      </w:pPr>
      <w:bookmarkStart w:id="27" w:name="_Toc159027963"/>
      <w:r w:rsidRPr="00737F19">
        <w:rPr>
          <w:lang w:val="en-US"/>
        </w:rPr>
        <w:lastRenderedPageBreak/>
        <w:t xml:space="preserve">Job </w:t>
      </w:r>
      <w:proofErr w:type="spellStart"/>
      <w:r w:rsidRPr="00737F19">
        <w:rPr>
          <w:lang w:val="en-US"/>
        </w:rPr>
        <w:t>MSSQLBackupSolution</w:t>
      </w:r>
      <w:proofErr w:type="spellEnd"/>
      <w:r w:rsidRPr="00737F19">
        <w:rPr>
          <w:lang w:val="en-US"/>
        </w:rPr>
        <w:t>-CMS-Backup-</w:t>
      </w:r>
      <w:r>
        <w:rPr>
          <w:lang w:val="en-US"/>
        </w:rPr>
        <w:t>Log</w:t>
      </w:r>
      <w:r w:rsidRPr="00737F19">
        <w:rPr>
          <w:lang w:val="en-US"/>
        </w:rPr>
        <w:t>-ALL</w:t>
      </w:r>
      <w:bookmarkEnd w:id="27"/>
    </w:p>
    <w:p w14:paraId="5696CE78" w14:textId="77777777" w:rsidR="00BA6B8C" w:rsidRDefault="00BA6B8C" w:rsidP="00BA6B8C">
      <w:pPr>
        <w:rPr>
          <w:lang w:val="en-US"/>
        </w:rPr>
      </w:pPr>
    </w:p>
    <w:p w14:paraId="11240831" w14:textId="6EBED681" w:rsidR="00BA6B8C" w:rsidRPr="00BA6B8C" w:rsidRDefault="00BA6B8C" w:rsidP="00BA6B8C">
      <w:pPr>
        <w:jc w:val="center"/>
        <w:rPr>
          <w:lang w:val="en-US"/>
        </w:rPr>
      </w:pPr>
      <w:r w:rsidRPr="00BA6B8C">
        <w:rPr>
          <w:noProof/>
          <w:lang w:val="en-US"/>
        </w:rPr>
        <w:drawing>
          <wp:inline distT="0" distB="0" distL="0" distR="0" wp14:anchorId="2A3806C7" wp14:editId="4B1E7EF8">
            <wp:extent cx="5693434" cy="2960738"/>
            <wp:effectExtent l="57150" t="19050" r="59690" b="87630"/>
            <wp:docPr id="753997983"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7983" name="Image 1" descr="Une image contenant texte, capture d’écran, logiciel, affichage&#10;&#10;Description générée automatiquement"/>
                    <pic:cNvPicPr/>
                  </pic:nvPicPr>
                  <pic:blipFill>
                    <a:blip r:embed="rId47"/>
                    <a:stretch>
                      <a:fillRect/>
                    </a:stretch>
                  </pic:blipFill>
                  <pic:spPr>
                    <a:xfrm>
                      <a:off x="0" y="0"/>
                      <a:ext cx="5697434" cy="2962818"/>
                    </a:xfrm>
                    <a:prstGeom prst="rect">
                      <a:avLst/>
                    </a:prstGeom>
                    <a:effectLst>
                      <a:outerShdw blurRad="50800" dist="38100" dir="5400000" algn="t" rotWithShape="0">
                        <a:prstClr val="black">
                          <a:alpha val="40000"/>
                        </a:prstClr>
                      </a:outerShdw>
                    </a:effectLst>
                  </pic:spPr>
                </pic:pic>
              </a:graphicData>
            </a:graphic>
          </wp:inline>
        </w:drawing>
      </w:r>
    </w:p>
    <w:p w14:paraId="673AD936" w14:textId="77777777" w:rsidR="00BA6B8C" w:rsidRDefault="00BA6B8C">
      <w:pPr>
        <w:rPr>
          <w:lang w:val="en-US"/>
        </w:rPr>
      </w:pPr>
    </w:p>
    <w:p w14:paraId="3A89EEB4" w14:textId="77777777" w:rsidR="00BA6B8C" w:rsidRDefault="00BA6B8C">
      <w:pPr>
        <w:rPr>
          <w:lang w:val="en-US"/>
        </w:rPr>
      </w:pPr>
      <w:r>
        <w:rPr>
          <w:lang w:val="en-US"/>
        </w:rPr>
        <w:t>The backup log step of the job log use a backup Type “log” and is run every 30 minutes. It will backup logs data only for the databases with a recovery model to COMPLETE.</w:t>
      </w:r>
      <w:r>
        <w:rPr>
          <w:lang w:val="en-US"/>
        </w:rPr>
        <w:br/>
        <w:t>If no full backup exists for a database (because the database is brand new in the environment) then a full backup is proceeded first for this database.</w:t>
      </w:r>
    </w:p>
    <w:p w14:paraId="40203FC0" w14:textId="77777777" w:rsidR="00BA6B8C" w:rsidRDefault="00BA6B8C">
      <w:pPr>
        <w:rPr>
          <w:lang w:val="en-US"/>
        </w:rPr>
      </w:pPr>
    </w:p>
    <w:p w14:paraId="3A7C7272" w14:textId="77777777" w:rsidR="006423FA" w:rsidRDefault="00BA6B8C">
      <w:pPr>
        <w:rPr>
          <w:lang w:val="en-US"/>
        </w:rPr>
      </w:pPr>
      <w:r w:rsidRPr="00BA6B8C">
        <w:rPr>
          <w:noProof/>
          <w:lang w:val="en-US"/>
        </w:rPr>
        <w:drawing>
          <wp:inline distT="0" distB="0" distL="0" distR="0" wp14:anchorId="0CB25F01" wp14:editId="667BA8B4">
            <wp:extent cx="6642735" cy="3316605"/>
            <wp:effectExtent l="57150" t="19050" r="62865" b="93345"/>
            <wp:docPr id="57194211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2116" name="Image 1" descr="Une image contenant texte, capture d’écran, logiciel, nombre&#10;&#10;Description générée automatiquement"/>
                    <pic:cNvPicPr/>
                  </pic:nvPicPr>
                  <pic:blipFill>
                    <a:blip r:embed="rId48"/>
                    <a:stretch>
                      <a:fillRect/>
                    </a:stretch>
                  </pic:blipFill>
                  <pic:spPr>
                    <a:xfrm>
                      <a:off x="0" y="0"/>
                      <a:ext cx="6642735" cy="3316605"/>
                    </a:xfrm>
                    <a:prstGeom prst="rect">
                      <a:avLst/>
                    </a:prstGeom>
                    <a:effectLst>
                      <a:outerShdw blurRad="50800" dist="38100" dir="5400000" algn="t" rotWithShape="0">
                        <a:prstClr val="black">
                          <a:alpha val="40000"/>
                        </a:prstClr>
                      </a:outerShdw>
                    </a:effectLst>
                  </pic:spPr>
                </pic:pic>
              </a:graphicData>
            </a:graphic>
          </wp:inline>
        </w:drawing>
      </w:r>
    </w:p>
    <w:p w14:paraId="3E7599A0" w14:textId="77777777" w:rsidR="006423FA" w:rsidRDefault="006423FA">
      <w:pPr>
        <w:rPr>
          <w:lang w:val="en-US"/>
        </w:rPr>
      </w:pPr>
      <w:r>
        <w:rPr>
          <w:lang w:val="en-US"/>
        </w:rPr>
        <w:br w:type="page"/>
      </w:r>
    </w:p>
    <w:p w14:paraId="40935DF3" w14:textId="01AED743" w:rsidR="006423FA" w:rsidRDefault="006423FA" w:rsidP="006423FA">
      <w:pPr>
        <w:pStyle w:val="Titre3"/>
        <w:rPr>
          <w:lang w:val="en-US"/>
        </w:rPr>
      </w:pPr>
      <w:bookmarkStart w:id="28" w:name="_Toc159027964"/>
      <w:r w:rsidRPr="00737F19">
        <w:rPr>
          <w:lang w:val="en-US"/>
        </w:rPr>
        <w:lastRenderedPageBreak/>
        <w:t xml:space="preserve">Job </w:t>
      </w:r>
      <w:proofErr w:type="spellStart"/>
      <w:r w:rsidRPr="00737F19">
        <w:rPr>
          <w:lang w:val="en-US"/>
        </w:rPr>
        <w:t>MSSQLBackupSolution</w:t>
      </w:r>
      <w:proofErr w:type="spellEnd"/>
      <w:r w:rsidRPr="00737F19">
        <w:rPr>
          <w:lang w:val="en-US"/>
        </w:rPr>
        <w:t>-</w:t>
      </w:r>
      <w:r>
        <w:rPr>
          <w:lang w:val="en-US"/>
        </w:rPr>
        <w:t>Purge-</w:t>
      </w:r>
      <w:proofErr w:type="spellStart"/>
      <w:r>
        <w:rPr>
          <w:lang w:val="en-US"/>
        </w:rPr>
        <w:t>BackupCentral</w:t>
      </w:r>
      <w:bookmarkEnd w:id="28"/>
      <w:proofErr w:type="spellEnd"/>
    </w:p>
    <w:p w14:paraId="378A992B" w14:textId="77777777" w:rsidR="006423FA" w:rsidRDefault="006423FA">
      <w:pPr>
        <w:rPr>
          <w:lang w:val="en-US"/>
        </w:rPr>
      </w:pPr>
    </w:p>
    <w:p w14:paraId="216AA804" w14:textId="051C8ED8" w:rsidR="006423FA" w:rsidRDefault="006423FA">
      <w:r w:rsidRPr="006423FA">
        <w:t>Le job de purge c</w:t>
      </w:r>
      <w:r>
        <w:t>entral est composé de 4 étapes chacune charger de nettoyer les différents types de backups ainsi que les fichiers de traces de l’outils lui-même</w:t>
      </w:r>
    </w:p>
    <w:p w14:paraId="34BC8792" w14:textId="77777777" w:rsidR="006423FA" w:rsidRPr="006423FA" w:rsidRDefault="006423FA"/>
    <w:p w14:paraId="1D89439C" w14:textId="77777777" w:rsidR="006423FA" w:rsidRDefault="006423FA">
      <w:pPr>
        <w:rPr>
          <w:lang w:val="en-US"/>
        </w:rPr>
      </w:pPr>
      <w:r w:rsidRPr="006423FA">
        <w:rPr>
          <w:noProof/>
          <w:lang w:val="en-US"/>
        </w:rPr>
        <w:drawing>
          <wp:inline distT="0" distB="0" distL="0" distR="0" wp14:anchorId="5EF156AC" wp14:editId="701539F8">
            <wp:extent cx="6642735" cy="2388235"/>
            <wp:effectExtent l="57150" t="19050" r="62865" b="88265"/>
            <wp:docPr id="1544975510" name="Image 1"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5510" name="Image 1" descr="Une image contenant texte, logiciel, nombre, Police&#10;&#10;Description générée automatiquement"/>
                    <pic:cNvPicPr/>
                  </pic:nvPicPr>
                  <pic:blipFill>
                    <a:blip r:embed="rId49"/>
                    <a:stretch>
                      <a:fillRect/>
                    </a:stretch>
                  </pic:blipFill>
                  <pic:spPr>
                    <a:xfrm>
                      <a:off x="0" y="0"/>
                      <a:ext cx="6642735" cy="2388235"/>
                    </a:xfrm>
                    <a:prstGeom prst="rect">
                      <a:avLst/>
                    </a:prstGeom>
                    <a:effectLst>
                      <a:outerShdw blurRad="50800" dist="38100" dir="5400000" algn="t" rotWithShape="0">
                        <a:prstClr val="black">
                          <a:alpha val="40000"/>
                        </a:prstClr>
                      </a:outerShdw>
                    </a:effectLst>
                  </pic:spPr>
                </pic:pic>
              </a:graphicData>
            </a:graphic>
          </wp:inline>
        </w:drawing>
      </w:r>
    </w:p>
    <w:p w14:paraId="563FE407" w14:textId="77777777" w:rsidR="006423FA" w:rsidRDefault="006423FA">
      <w:pPr>
        <w:rPr>
          <w:lang w:val="en-US"/>
        </w:rPr>
      </w:pPr>
    </w:p>
    <w:p w14:paraId="58B406D8" w14:textId="77777777" w:rsidR="00A54C28" w:rsidRDefault="00A54C28">
      <w:r w:rsidRPr="00A54C28">
        <w:t>Exemple pour l’étape de p</w:t>
      </w:r>
      <w:r>
        <w:t>urge des backups full</w:t>
      </w:r>
    </w:p>
    <w:p w14:paraId="3BAA9332" w14:textId="77777777" w:rsidR="00A54C28" w:rsidRDefault="00A54C28"/>
    <w:p w14:paraId="218C5781" w14:textId="77777777" w:rsidR="00A54C28" w:rsidRDefault="00A54C28">
      <w:r w:rsidRPr="00A54C28">
        <w:rPr>
          <w:noProof/>
        </w:rPr>
        <w:drawing>
          <wp:inline distT="0" distB="0" distL="0" distR="0" wp14:anchorId="2047F025" wp14:editId="4FDA60A7">
            <wp:extent cx="6642735" cy="2006600"/>
            <wp:effectExtent l="57150" t="19050" r="62865" b="88900"/>
            <wp:docPr id="116078641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6413" name="Image 1" descr="Une image contenant texte, capture d’écran&#10;&#10;Description générée automatiquement"/>
                    <pic:cNvPicPr/>
                  </pic:nvPicPr>
                  <pic:blipFill>
                    <a:blip r:embed="rId50"/>
                    <a:stretch>
                      <a:fillRect/>
                    </a:stretch>
                  </pic:blipFill>
                  <pic:spPr>
                    <a:xfrm>
                      <a:off x="0" y="0"/>
                      <a:ext cx="6642735" cy="2006600"/>
                    </a:xfrm>
                    <a:prstGeom prst="rect">
                      <a:avLst/>
                    </a:prstGeom>
                    <a:effectLst>
                      <a:outerShdw blurRad="50800" dist="38100" dir="5400000" algn="t" rotWithShape="0">
                        <a:prstClr val="black">
                          <a:alpha val="40000"/>
                        </a:prstClr>
                      </a:outerShdw>
                    </a:effectLst>
                  </pic:spPr>
                </pic:pic>
              </a:graphicData>
            </a:graphic>
          </wp:inline>
        </w:drawing>
      </w:r>
    </w:p>
    <w:p w14:paraId="17ECDD84" w14:textId="77777777" w:rsidR="00A54C28" w:rsidRDefault="00A54C28"/>
    <w:p w14:paraId="543A3707" w14:textId="77777777" w:rsidR="00A54C28" w:rsidRDefault="00A54C28">
      <w:r>
        <w:br w:type="page"/>
      </w:r>
    </w:p>
    <w:p w14:paraId="137151C1" w14:textId="31B329BE" w:rsidR="00A54C28" w:rsidRDefault="00A54C28" w:rsidP="00A54C28">
      <w:pPr>
        <w:pStyle w:val="Titre3"/>
        <w:rPr>
          <w:lang w:val="en-US"/>
        </w:rPr>
      </w:pPr>
      <w:bookmarkStart w:id="29" w:name="_Toc159027965"/>
      <w:r w:rsidRPr="00737F19">
        <w:rPr>
          <w:lang w:val="en-US"/>
        </w:rPr>
        <w:lastRenderedPageBreak/>
        <w:t xml:space="preserve">Job </w:t>
      </w:r>
      <w:proofErr w:type="spellStart"/>
      <w:r w:rsidRPr="00737F19">
        <w:rPr>
          <w:lang w:val="en-US"/>
        </w:rPr>
        <w:t>MSSQLBackupSolution</w:t>
      </w:r>
      <w:proofErr w:type="spellEnd"/>
      <w:r w:rsidRPr="00737F19">
        <w:rPr>
          <w:lang w:val="en-US"/>
        </w:rPr>
        <w:t>-</w:t>
      </w:r>
      <w:r>
        <w:rPr>
          <w:lang w:val="en-US"/>
        </w:rPr>
        <w:t>Purge-Remote-</w:t>
      </w:r>
      <w:proofErr w:type="spellStart"/>
      <w:r>
        <w:rPr>
          <w:lang w:val="en-US"/>
        </w:rPr>
        <w:t>FromCMS</w:t>
      </w:r>
      <w:bookmarkEnd w:id="29"/>
      <w:proofErr w:type="spellEnd"/>
    </w:p>
    <w:p w14:paraId="7CCE70A5" w14:textId="77777777" w:rsidR="00A54C28" w:rsidRDefault="00A54C28" w:rsidP="00A54C28">
      <w:pPr>
        <w:rPr>
          <w:lang w:val="en-US"/>
        </w:rPr>
      </w:pPr>
    </w:p>
    <w:p w14:paraId="06853213" w14:textId="371138DD" w:rsidR="00A54C28" w:rsidRPr="00A54C28" w:rsidRDefault="00A54C28" w:rsidP="00A54C28">
      <w:r w:rsidRPr="00A54C28">
        <w:t>Ce job es</w:t>
      </w:r>
      <w:r>
        <w:t xml:space="preserve">t </w:t>
      </w:r>
      <w:r w:rsidRPr="00A54C28">
        <w:t>en charge</w:t>
      </w:r>
      <w:r>
        <w:t xml:space="preserve"> de lancer le nettoyage distant des fichiers, il est lancer quotidiennement</w:t>
      </w:r>
    </w:p>
    <w:p w14:paraId="361C30C6" w14:textId="77777777" w:rsidR="00A54C28" w:rsidRPr="00A54C28" w:rsidRDefault="00A54C28"/>
    <w:p w14:paraId="27CD7D6D" w14:textId="77777777" w:rsidR="00A54C28" w:rsidRDefault="00A54C28">
      <w:r w:rsidRPr="00A54C28">
        <w:rPr>
          <w:noProof/>
        </w:rPr>
        <w:drawing>
          <wp:inline distT="0" distB="0" distL="0" distR="0" wp14:anchorId="307A2F94" wp14:editId="3E940F30">
            <wp:extent cx="6620799" cy="2600688"/>
            <wp:effectExtent l="57150" t="19050" r="66040" b="104775"/>
            <wp:docPr id="1425310645" name="Image 1"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0645" name="Image 1" descr="Une image contenant texte, logiciel, nombre, Police&#10;&#10;Description générée automatiquement"/>
                    <pic:cNvPicPr/>
                  </pic:nvPicPr>
                  <pic:blipFill>
                    <a:blip r:embed="rId51"/>
                    <a:stretch>
                      <a:fillRect/>
                    </a:stretch>
                  </pic:blipFill>
                  <pic:spPr>
                    <a:xfrm>
                      <a:off x="0" y="0"/>
                      <a:ext cx="6620799" cy="2600688"/>
                    </a:xfrm>
                    <a:prstGeom prst="rect">
                      <a:avLst/>
                    </a:prstGeom>
                    <a:effectLst>
                      <a:outerShdw blurRad="50800" dist="38100" dir="5400000" algn="t" rotWithShape="0">
                        <a:prstClr val="black">
                          <a:alpha val="40000"/>
                        </a:prstClr>
                      </a:outerShdw>
                    </a:effectLst>
                  </pic:spPr>
                </pic:pic>
              </a:graphicData>
            </a:graphic>
          </wp:inline>
        </w:drawing>
      </w:r>
    </w:p>
    <w:p w14:paraId="01B0D99B" w14:textId="77777777" w:rsidR="00A54C28" w:rsidRDefault="00A54C28"/>
    <w:p w14:paraId="233C9CEA" w14:textId="77777777" w:rsidR="00A54C28" w:rsidRDefault="00A54C28">
      <w:r>
        <w:t>Exemple pour les backups full</w:t>
      </w:r>
    </w:p>
    <w:p w14:paraId="64DD6278" w14:textId="77777777" w:rsidR="00A54C28" w:rsidRDefault="00A54C28"/>
    <w:p w14:paraId="38F50CE7" w14:textId="77777777" w:rsidR="00A54C28" w:rsidRDefault="00A54C28">
      <w:r w:rsidRPr="00A54C28">
        <w:rPr>
          <w:noProof/>
        </w:rPr>
        <w:drawing>
          <wp:inline distT="0" distB="0" distL="0" distR="0" wp14:anchorId="310F9D44" wp14:editId="75E17372">
            <wp:extent cx="6642735" cy="2079625"/>
            <wp:effectExtent l="57150" t="19050" r="62865" b="92075"/>
            <wp:docPr id="1639719004" name="Image 1"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9004" name="Image 1" descr="Une image contenant texte, capture d’écran, logiciel, ligne&#10;&#10;Description générée automatiquement"/>
                    <pic:cNvPicPr/>
                  </pic:nvPicPr>
                  <pic:blipFill>
                    <a:blip r:embed="rId52"/>
                    <a:stretch>
                      <a:fillRect/>
                    </a:stretch>
                  </pic:blipFill>
                  <pic:spPr>
                    <a:xfrm>
                      <a:off x="0" y="0"/>
                      <a:ext cx="6642735" cy="2079625"/>
                    </a:xfrm>
                    <a:prstGeom prst="rect">
                      <a:avLst/>
                    </a:prstGeom>
                    <a:effectLst>
                      <a:outerShdw blurRad="50800" dist="38100" dir="5400000" algn="t" rotWithShape="0">
                        <a:prstClr val="black">
                          <a:alpha val="40000"/>
                        </a:prstClr>
                      </a:outerShdw>
                    </a:effectLst>
                  </pic:spPr>
                </pic:pic>
              </a:graphicData>
            </a:graphic>
          </wp:inline>
        </w:drawing>
      </w:r>
    </w:p>
    <w:p w14:paraId="1BE1BBD5" w14:textId="77777777" w:rsidR="00A54C28" w:rsidRDefault="00A54C28"/>
    <w:p w14:paraId="135CBC8A" w14:textId="04DB0315" w:rsidR="00101254" w:rsidRPr="00A54C28" w:rsidRDefault="00A54C28">
      <w:r w:rsidRPr="00A54C28">
        <w:rPr>
          <w:noProof/>
        </w:rPr>
        <w:drawing>
          <wp:inline distT="0" distB="0" distL="0" distR="0" wp14:anchorId="6111E4F0" wp14:editId="54D6D7C2">
            <wp:extent cx="6642735" cy="2962275"/>
            <wp:effectExtent l="0" t="0" r="5715" b="9525"/>
            <wp:docPr id="70328960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9600" name="Image 1" descr="Une image contenant texte, capture d’écran, nombre, Police&#10;&#10;Description générée automatiquement"/>
                    <pic:cNvPicPr/>
                  </pic:nvPicPr>
                  <pic:blipFill>
                    <a:blip r:embed="rId53"/>
                    <a:stretch>
                      <a:fillRect/>
                    </a:stretch>
                  </pic:blipFill>
                  <pic:spPr>
                    <a:xfrm>
                      <a:off x="0" y="0"/>
                      <a:ext cx="6642735" cy="2962275"/>
                    </a:xfrm>
                    <a:prstGeom prst="rect">
                      <a:avLst/>
                    </a:prstGeom>
                  </pic:spPr>
                </pic:pic>
              </a:graphicData>
            </a:graphic>
          </wp:inline>
        </w:drawing>
      </w:r>
      <w:r w:rsidR="00101254" w:rsidRPr="00A54C28">
        <w:br w:type="page"/>
      </w:r>
    </w:p>
    <w:p w14:paraId="717F38BE" w14:textId="367B77C9" w:rsidR="00101254" w:rsidRDefault="00101254" w:rsidP="00101254">
      <w:pPr>
        <w:pStyle w:val="Titre1"/>
      </w:pPr>
      <w:bookmarkStart w:id="30" w:name="_Toc159027966"/>
      <w:r>
        <w:lastRenderedPageBreak/>
        <w:t>La base de traces et monitoring</w:t>
      </w:r>
      <w:bookmarkEnd w:id="30"/>
    </w:p>
    <w:p w14:paraId="60334E3A" w14:textId="77777777" w:rsidR="006423FA" w:rsidRDefault="006423FA" w:rsidP="006423FA"/>
    <w:p w14:paraId="43930BD2" w14:textId="77777777" w:rsidR="006423FA" w:rsidRPr="006423FA" w:rsidRDefault="006423FA" w:rsidP="006423FA"/>
    <w:p w14:paraId="6502EB65" w14:textId="77777777" w:rsidR="00101254" w:rsidRPr="00101254" w:rsidRDefault="00101254" w:rsidP="00101254"/>
    <w:p w14:paraId="462665B7" w14:textId="1DC6A341" w:rsidR="00101254" w:rsidRDefault="00101254" w:rsidP="00101254">
      <w:pPr>
        <w:jc w:val="both"/>
      </w:pPr>
      <w:r>
        <w:t xml:space="preserve">La base de trace est situé sur l’instance installé sur le serveur central. Cette base contient une table permettant de tracer et de remonter les succès ou les échecs des étapes des jobs : backup, </w:t>
      </w:r>
      <w:proofErr w:type="spellStart"/>
      <w:r>
        <w:t>robocopy</w:t>
      </w:r>
      <w:proofErr w:type="spellEnd"/>
      <w:r>
        <w:t xml:space="preserve"> et purge. </w:t>
      </w:r>
    </w:p>
    <w:p w14:paraId="6AD19175" w14:textId="0E42ADCB" w:rsidR="00101254" w:rsidRDefault="00101254" w:rsidP="00101254">
      <w:pPr>
        <w:jc w:val="both"/>
      </w:pPr>
      <w:r>
        <w:t xml:space="preserve">Toutefois il est possible que d’autres problèmes viennent entraver le déroulement correct des traitements de sauvegarde. </w:t>
      </w:r>
    </w:p>
    <w:p w14:paraId="60F082EB" w14:textId="42408810" w:rsidR="00101254" w:rsidRDefault="00101254" w:rsidP="00101254">
      <w:pPr>
        <w:jc w:val="both"/>
      </w:pPr>
      <w:r>
        <w:t>Afin de s’assurer que les bases de données sont bien sécurisées correctement il faut mettre en place un monitoring des sauvegardes. Ce monitoring peut en effet chercher à détecter si l’ancienneté des sauvegardes (full, diff ou log) correspond bien aux exigences en se basant sur les données de la table de trace des sauvegardes centralisées.</w:t>
      </w:r>
    </w:p>
    <w:p w14:paraId="6D17A18B" w14:textId="77777777" w:rsidR="00101254" w:rsidRDefault="00101254" w:rsidP="00101254">
      <w:pPr>
        <w:jc w:val="both"/>
      </w:pPr>
    </w:p>
    <w:p w14:paraId="30CA9A70" w14:textId="0039DD77" w:rsidR="00101254" w:rsidRDefault="00101254" w:rsidP="00101254">
      <w:pPr>
        <w:jc w:val="both"/>
      </w:pPr>
      <w:r>
        <w:t xml:space="preserve">Une autre technique, encore plus sure serait d’utiliser la CMS et des scripts dédiés pour lister les dernières sauvegardes valides par type (full, diff, log) des toutes les </w:t>
      </w:r>
      <w:proofErr w:type="spellStart"/>
      <w:r>
        <w:t>databases</w:t>
      </w:r>
      <w:proofErr w:type="spellEnd"/>
      <w:r>
        <w:t xml:space="preserve"> à partir des tables systèmes MSSQL.</w:t>
      </w:r>
    </w:p>
    <w:p w14:paraId="606DF8D8" w14:textId="21D51AE3" w:rsidR="00046558" w:rsidRPr="00101254" w:rsidRDefault="00046558" w:rsidP="00101254">
      <w:pPr>
        <w:jc w:val="both"/>
      </w:pPr>
    </w:p>
    <w:p w14:paraId="420FC181" w14:textId="6DA154F6" w:rsidR="00046558" w:rsidRDefault="00046558">
      <w:r>
        <w:br w:type="page"/>
      </w:r>
    </w:p>
    <w:p w14:paraId="3B362CF6" w14:textId="2FC3CAEC" w:rsidR="00046558" w:rsidRDefault="00046558" w:rsidP="00046558">
      <w:pPr>
        <w:pStyle w:val="Titre1"/>
      </w:pPr>
      <w:bookmarkStart w:id="31" w:name="_Toc159027967"/>
      <w:r>
        <w:lastRenderedPageBreak/>
        <w:t>La mise à jour de la solution</w:t>
      </w:r>
      <w:bookmarkEnd w:id="31"/>
    </w:p>
    <w:p w14:paraId="65565D76" w14:textId="77777777" w:rsidR="00046558" w:rsidRDefault="00046558" w:rsidP="00046558"/>
    <w:p w14:paraId="3856CB58" w14:textId="48304D51" w:rsidR="00046558" w:rsidRDefault="00046558" w:rsidP="00046558">
      <w:r>
        <w:t xml:space="preserve">La solution étant basé sur un ensemble de script </w:t>
      </w:r>
      <w:proofErr w:type="spellStart"/>
      <w:r>
        <w:t>powershell</w:t>
      </w:r>
      <w:proofErr w:type="spellEnd"/>
      <w:r>
        <w:t>, la mise à jour peut se faire de deux façons :</w:t>
      </w:r>
    </w:p>
    <w:p w14:paraId="7175EC45" w14:textId="2EE4EE87" w:rsidR="00046558" w:rsidRDefault="00046558" w:rsidP="00046558">
      <w:pPr>
        <w:pStyle w:val="Paragraphedeliste"/>
        <w:numPr>
          <w:ilvl w:val="0"/>
          <w:numId w:val="10"/>
        </w:numPr>
      </w:pPr>
      <w:r>
        <w:t>Si la plateforme est connecté à internet et que la politique de sécurité l’autorise il est possible de faire un git pull de la branche release pour mettre à jour les scripts.</w:t>
      </w:r>
    </w:p>
    <w:p w14:paraId="44BFC75F" w14:textId="5BDDC2A6" w:rsidR="00046558" w:rsidRDefault="00046558" w:rsidP="00046558">
      <w:pPr>
        <w:pStyle w:val="Paragraphedeliste"/>
        <w:numPr>
          <w:ilvl w:val="0"/>
          <w:numId w:val="10"/>
        </w:numPr>
      </w:pPr>
      <w:r>
        <w:t xml:space="preserve">Si la plateforme n’est pas connecté à internet ou si la politique de sécurité interdit la connexion sur github.com, il est possible de récupérer la dernière release packagées sur le </w:t>
      </w:r>
      <w:proofErr w:type="spellStart"/>
      <w:r>
        <w:t>github</w:t>
      </w:r>
      <w:proofErr w:type="spellEnd"/>
      <w:r>
        <w:t xml:space="preserve"> (.zip) et de dézipper les fichiers dans un répertoire temporaire. Il est conseillé de faire un backup des scripts </w:t>
      </w:r>
      <w:proofErr w:type="spellStart"/>
      <w:r>
        <w:t>powershell</w:t>
      </w:r>
      <w:proofErr w:type="spellEnd"/>
      <w:r>
        <w:t xml:space="preserve"> sur la plateforme CMS avant de les écraser par les scripts de la nouvelle version.</w:t>
      </w:r>
    </w:p>
    <w:p w14:paraId="2A35B00B" w14:textId="77777777" w:rsidR="00046558" w:rsidRPr="00046558" w:rsidRDefault="00046558" w:rsidP="00046558"/>
    <w:p w14:paraId="614550B5" w14:textId="77777777" w:rsidR="005A1C14" w:rsidRPr="00737F19" w:rsidRDefault="005A1C14" w:rsidP="00737F19"/>
    <w:sectPr w:rsidR="005A1C14" w:rsidRPr="00737F19" w:rsidSect="00996F0E">
      <w:pgSz w:w="11901" w:h="16817"/>
      <w:pgMar w:top="1134" w:right="720" w:bottom="567" w:left="72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668DF" w14:textId="77777777" w:rsidR="00996F0E" w:rsidRDefault="00996F0E" w:rsidP="006651C9">
      <w:r>
        <w:separator/>
      </w:r>
    </w:p>
  </w:endnote>
  <w:endnote w:type="continuationSeparator" w:id="0">
    <w:p w14:paraId="67B408A0" w14:textId="77777777" w:rsidR="00996F0E" w:rsidRDefault="00996F0E"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F6B06" w14:textId="77777777" w:rsidR="00996F0E" w:rsidRDefault="00996F0E" w:rsidP="006651C9">
      <w:r>
        <w:separator/>
      </w:r>
    </w:p>
  </w:footnote>
  <w:footnote w:type="continuationSeparator" w:id="0">
    <w:p w14:paraId="740FE274" w14:textId="77777777" w:rsidR="00996F0E" w:rsidRDefault="00996F0E" w:rsidP="0066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6A06"/>
    <w:multiLevelType w:val="hybridMultilevel"/>
    <w:tmpl w:val="058627FC"/>
    <w:lvl w:ilvl="0" w:tplc="869C73E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5A4B41"/>
    <w:multiLevelType w:val="hybridMultilevel"/>
    <w:tmpl w:val="691E292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2" w15:restartNumberingAfterBreak="0">
    <w:nsid w:val="200A6313"/>
    <w:multiLevelType w:val="hybridMultilevel"/>
    <w:tmpl w:val="570E0A1A"/>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 w15:restartNumberingAfterBreak="0">
    <w:nsid w:val="23621449"/>
    <w:multiLevelType w:val="hybridMultilevel"/>
    <w:tmpl w:val="D0B2BF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6AB26BD"/>
    <w:multiLevelType w:val="hybridMultilevel"/>
    <w:tmpl w:val="A4525A68"/>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5" w15:restartNumberingAfterBreak="0">
    <w:nsid w:val="2E5C3E03"/>
    <w:multiLevelType w:val="hybridMultilevel"/>
    <w:tmpl w:val="7100A030"/>
    <w:lvl w:ilvl="0" w:tplc="040C0001">
      <w:start w:val="1"/>
      <w:numFmt w:val="bullet"/>
      <w:lvlText w:val=""/>
      <w:lvlJc w:val="left"/>
      <w:pPr>
        <w:ind w:left="2138" w:hanging="360"/>
      </w:pPr>
      <w:rPr>
        <w:rFonts w:ascii="Symbol" w:hAnsi="Symbol" w:hint="default"/>
      </w:rPr>
    </w:lvl>
    <w:lvl w:ilvl="1" w:tplc="040C0003">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6" w15:restartNumberingAfterBreak="0">
    <w:nsid w:val="30A904A8"/>
    <w:multiLevelType w:val="hybridMultilevel"/>
    <w:tmpl w:val="7C0A32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7B1555"/>
    <w:multiLevelType w:val="hybridMultilevel"/>
    <w:tmpl w:val="089EFAA0"/>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8" w15:restartNumberingAfterBreak="0">
    <w:nsid w:val="663558A6"/>
    <w:multiLevelType w:val="hybridMultilevel"/>
    <w:tmpl w:val="C876D6A0"/>
    <w:lvl w:ilvl="0" w:tplc="040C0001">
      <w:start w:val="1"/>
      <w:numFmt w:val="bullet"/>
      <w:lvlText w:val=""/>
      <w:lvlJc w:val="left"/>
      <w:pPr>
        <w:ind w:left="1713" w:hanging="360"/>
      </w:pPr>
      <w:rPr>
        <w:rFonts w:ascii="Symbol" w:hAnsi="Symbol"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9" w15:restartNumberingAfterBreak="0">
    <w:nsid w:val="6DD313B3"/>
    <w:multiLevelType w:val="multilevel"/>
    <w:tmpl w:val="355EB23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16cid:durableId="1465661257">
    <w:abstractNumId w:val="5"/>
  </w:num>
  <w:num w:numId="2" w16cid:durableId="331951360">
    <w:abstractNumId w:val="4"/>
  </w:num>
  <w:num w:numId="3" w16cid:durableId="422578240">
    <w:abstractNumId w:val="2"/>
  </w:num>
  <w:num w:numId="4" w16cid:durableId="367995365">
    <w:abstractNumId w:val="8"/>
  </w:num>
  <w:num w:numId="5" w16cid:durableId="933129740">
    <w:abstractNumId w:val="3"/>
  </w:num>
  <w:num w:numId="6" w16cid:durableId="1600677099">
    <w:abstractNumId w:val="7"/>
  </w:num>
  <w:num w:numId="7" w16cid:durableId="856043971">
    <w:abstractNumId w:val="6"/>
  </w:num>
  <w:num w:numId="8" w16cid:durableId="1106343647">
    <w:abstractNumId w:val="1"/>
  </w:num>
  <w:num w:numId="9" w16cid:durableId="2088769983">
    <w:abstractNumId w:val="9"/>
  </w:num>
  <w:num w:numId="10" w16cid:durableId="633799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02E"/>
    <w:rsid w:val="000326C5"/>
    <w:rsid w:val="00046558"/>
    <w:rsid w:val="00057031"/>
    <w:rsid w:val="00061DDA"/>
    <w:rsid w:val="000861DC"/>
    <w:rsid w:val="000A747C"/>
    <w:rsid w:val="000D6806"/>
    <w:rsid w:val="00101254"/>
    <w:rsid w:val="00103145"/>
    <w:rsid w:val="00130F37"/>
    <w:rsid w:val="00154F18"/>
    <w:rsid w:val="001730CA"/>
    <w:rsid w:val="00182371"/>
    <w:rsid w:val="00190F38"/>
    <w:rsid w:val="001A02BE"/>
    <w:rsid w:val="001C4EA5"/>
    <w:rsid w:val="00202362"/>
    <w:rsid w:val="0021087F"/>
    <w:rsid w:val="002534DD"/>
    <w:rsid w:val="00255463"/>
    <w:rsid w:val="00264B37"/>
    <w:rsid w:val="002A724D"/>
    <w:rsid w:val="002A7690"/>
    <w:rsid w:val="002D2B9C"/>
    <w:rsid w:val="002F4FD5"/>
    <w:rsid w:val="00315C86"/>
    <w:rsid w:val="00357699"/>
    <w:rsid w:val="00364ADF"/>
    <w:rsid w:val="00374F08"/>
    <w:rsid w:val="003874D9"/>
    <w:rsid w:val="003B5121"/>
    <w:rsid w:val="003C554B"/>
    <w:rsid w:val="003C73CB"/>
    <w:rsid w:val="003D24FC"/>
    <w:rsid w:val="00404ADC"/>
    <w:rsid w:val="00463284"/>
    <w:rsid w:val="00472FC1"/>
    <w:rsid w:val="004A013D"/>
    <w:rsid w:val="004A4783"/>
    <w:rsid w:val="004A6277"/>
    <w:rsid w:val="004C5469"/>
    <w:rsid w:val="00515EF9"/>
    <w:rsid w:val="00526DD1"/>
    <w:rsid w:val="00532309"/>
    <w:rsid w:val="00541622"/>
    <w:rsid w:val="00552A23"/>
    <w:rsid w:val="00575911"/>
    <w:rsid w:val="0058332A"/>
    <w:rsid w:val="005A016C"/>
    <w:rsid w:val="005A1C14"/>
    <w:rsid w:val="005B04AE"/>
    <w:rsid w:val="0064102E"/>
    <w:rsid w:val="006423FA"/>
    <w:rsid w:val="006651C9"/>
    <w:rsid w:val="006B445E"/>
    <w:rsid w:val="006F278F"/>
    <w:rsid w:val="007113F3"/>
    <w:rsid w:val="00726528"/>
    <w:rsid w:val="00737F19"/>
    <w:rsid w:val="00743F17"/>
    <w:rsid w:val="00757DE0"/>
    <w:rsid w:val="007975A2"/>
    <w:rsid w:val="00807216"/>
    <w:rsid w:val="00824A2A"/>
    <w:rsid w:val="0085422C"/>
    <w:rsid w:val="0087101A"/>
    <w:rsid w:val="008915FD"/>
    <w:rsid w:val="0089630A"/>
    <w:rsid w:val="008A0FF1"/>
    <w:rsid w:val="008B6C5D"/>
    <w:rsid w:val="008C2B8C"/>
    <w:rsid w:val="00901EB1"/>
    <w:rsid w:val="00907377"/>
    <w:rsid w:val="00974259"/>
    <w:rsid w:val="00996F0E"/>
    <w:rsid w:val="009A6D3D"/>
    <w:rsid w:val="009D7ABE"/>
    <w:rsid w:val="009F0A5D"/>
    <w:rsid w:val="00A2399D"/>
    <w:rsid w:val="00A401A9"/>
    <w:rsid w:val="00A420EB"/>
    <w:rsid w:val="00A54C28"/>
    <w:rsid w:val="00A57B23"/>
    <w:rsid w:val="00A70E81"/>
    <w:rsid w:val="00AA04D5"/>
    <w:rsid w:val="00AC0341"/>
    <w:rsid w:val="00AF7742"/>
    <w:rsid w:val="00B32C4F"/>
    <w:rsid w:val="00B3766B"/>
    <w:rsid w:val="00B52560"/>
    <w:rsid w:val="00B719D6"/>
    <w:rsid w:val="00B859F6"/>
    <w:rsid w:val="00B87D29"/>
    <w:rsid w:val="00B95C66"/>
    <w:rsid w:val="00BA6B8C"/>
    <w:rsid w:val="00BB0126"/>
    <w:rsid w:val="00BD6711"/>
    <w:rsid w:val="00BF0E26"/>
    <w:rsid w:val="00C57FC3"/>
    <w:rsid w:val="00D33D2A"/>
    <w:rsid w:val="00D86F3D"/>
    <w:rsid w:val="00D90008"/>
    <w:rsid w:val="00D97D16"/>
    <w:rsid w:val="00DE4713"/>
    <w:rsid w:val="00DF3468"/>
    <w:rsid w:val="00E52A98"/>
    <w:rsid w:val="00E5405E"/>
    <w:rsid w:val="00F27E28"/>
    <w:rsid w:val="00F40A20"/>
    <w:rsid w:val="00F66C2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6A29568"/>
  <w15:docId w15:val="{34914626-19ED-4BB0-9A91-4A7E40DEC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FF1"/>
  </w:style>
  <w:style w:type="paragraph" w:styleId="Titre1">
    <w:name w:val="heading 1"/>
    <w:basedOn w:val="Normal"/>
    <w:next w:val="Normal"/>
    <w:link w:val="Titre1Car"/>
    <w:uiPriority w:val="9"/>
    <w:qFormat/>
    <w:rsid w:val="000D6806"/>
    <w:pPr>
      <w:keepNext/>
      <w:keepLines/>
      <w:numPr>
        <w:numId w:val="9"/>
      </w:numPr>
      <w:spacing w:before="240"/>
      <w:outlineLvl w:val="0"/>
    </w:pPr>
    <w:rPr>
      <w:rFonts w:asciiTheme="majorHAnsi" w:eastAsiaTheme="majorEastAsia" w:hAnsiTheme="majorHAnsi" w:cstheme="majorBidi"/>
      <w:color w:val="365F91" w:themeColor="accent1" w:themeShade="BF"/>
      <w:sz w:val="52"/>
      <w:szCs w:val="52"/>
    </w:rPr>
  </w:style>
  <w:style w:type="paragraph" w:styleId="Titre2">
    <w:name w:val="heading 2"/>
    <w:basedOn w:val="Normal"/>
    <w:next w:val="Normal"/>
    <w:link w:val="Titre2Car"/>
    <w:uiPriority w:val="9"/>
    <w:unhideWhenUsed/>
    <w:qFormat/>
    <w:rsid w:val="00575911"/>
    <w:pPr>
      <w:keepNext/>
      <w:keepLines/>
      <w:numPr>
        <w:ilvl w:val="1"/>
        <w:numId w:val="9"/>
      </w:numPr>
      <w:spacing w:before="40" w:line="360" w:lineRule="auto"/>
      <w:outlineLvl w:val="1"/>
    </w:pPr>
    <w:rPr>
      <w:rFonts w:asciiTheme="majorHAnsi" w:eastAsiaTheme="majorEastAsia" w:hAnsiTheme="majorHAnsi" w:cstheme="majorBidi"/>
      <w:color w:val="365F91" w:themeColor="accent1" w:themeShade="BF"/>
      <w:sz w:val="36"/>
      <w:szCs w:val="36"/>
    </w:rPr>
  </w:style>
  <w:style w:type="paragraph" w:styleId="Titre3">
    <w:name w:val="heading 3"/>
    <w:basedOn w:val="Normal"/>
    <w:next w:val="Normal"/>
    <w:link w:val="Titre3Car"/>
    <w:uiPriority w:val="9"/>
    <w:unhideWhenUsed/>
    <w:qFormat/>
    <w:rsid w:val="000D6806"/>
    <w:pPr>
      <w:keepNext/>
      <w:keepLines/>
      <w:numPr>
        <w:ilvl w:val="2"/>
        <w:numId w:val="9"/>
      </w:numPr>
      <w:spacing w:before="40"/>
      <w:ind w:left="284" w:hanging="284"/>
      <w:outlineLvl w:val="2"/>
    </w:pPr>
    <w:rPr>
      <w:rFonts w:ascii="Times New Roman" w:eastAsiaTheme="majorEastAsia" w:hAnsi="Times New Roman" w:cs="Times New Roman"/>
      <w:b/>
      <w:color w:val="000000" w:themeColor="text1"/>
      <w:sz w:val="32"/>
    </w:rPr>
  </w:style>
  <w:style w:type="paragraph" w:styleId="Titre4">
    <w:name w:val="heading 4"/>
    <w:basedOn w:val="Normal"/>
    <w:next w:val="Normal"/>
    <w:link w:val="Titre4Car"/>
    <w:uiPriority w:val="9"/>
    <w:unhideWhenUsed/>
    <w:qFormat/>
    <w:rsid w:val="000D6806"/>
    <w:pPr>
      <w:keepNext/>
      <w:keepLines/>
      <w:numPr>
        <w:ilvl w:val="3"/>
        <w:numId w:val="9"/>
      </w:numPr>
      <w:spacing w:before="240" w:after="40"/>
      <w:ind w:left="426" w:firstLine="0"/>
      <w:outlineLvl w:val="3"/>
    </w:pPr>
    <w:rPr>
      <w:rFonts w:ascii="Times New Roman" w:eastAsia="Times New Roman" w:hAnsi="Times New Roman" w:cs="Times New Roman"/>
      <w:b/>
      <w:sz w:val="28"/>
    </w:rPr>
  </w:style>
  <w:style w:type="paragraph" w:styleId="Titre5">
    <w:name w:val="heading 5"/>
    <w:basedOn w:val="Normal"/>
    <w:next w:val="Normal"/>
    <w:link w:val="Titre5Car"/>
    <w:uiPriority w:val="9"/>
    <w:unhideWhenUsed/>
    <w:qFormat/>
    <w:rsid w:val="0064102E"/>
    <w:pPr>
      <w:keepNext/>
      <w:keepLines/>
      <w:numPr>
        <w:ilvl w:val="4"/>
        <w:numId w:val="9"/>
      </w:numPr>
      <w:spacing w:before="220" w:after="40" w:line="360" w:lineRule="auto"/>
      <w:outlineLvl w:val="4"/>
    </w:pPr>
    <w:rPr>
      <w:rFonts w:ascii="Times New Roman" w:eastAsia="Times New Roman" w:hAnsi="Times New Roman" w:cs="Times New Roman"/>
      <w:b/>
      <w:szCs w:val="22"/>
    </w:rPr>
  </w:style>
  <w:style w:type="paragraph" w:styleId="Titre6">
    <w:name w:val="heading 6"/>
    <w:basedOn w:val="Normal"/>
    <w:next w:val="Normal"/>
    <w:link w:val="Titre6Car"/>
    <w:uiPriority w:val="9"/>
    <w:unhideWhenUsed/>
    <w:qFormat/>
    <w:rsid w:val="0064102E"/>
    <w:pPr>
      <w:keepNext/>
      <w:keepLines/>
      <w:numPr>
        <w:ilvl w:val="5"/>
        <w:numId w:val="9"/>
      </w:numPr>
      <w:spacing w:before="200" w:after="40"/>
      <w:outlineLvl w:val="5"/>
    </w:pPr>
    <w:rPr>
      <w:rFonts w:ascii="Times New Roman" w:eastAsia="Times New Roman" w:hAnsi="Times New Roman" w:cs="Times New Roman"/>
      <w:b/>
      <w:i/>
      <w:sz w:val="22"/>
      <w:szCs w:val="20"/>
    </w:rPr>
  </w:style>
  <w:style w:type="paragraph" w:styleId="Titre7">
    <w:name w:val="heading 7"/>
    <w:basedOn w:val="Normal"/>
    <w:next w:val="Normal"/>
    <w:link w:val="Titre7Car"/>
    <w:uiPriority w:val="9"/>
    <w:semiHidden/>
    <w:unhideWhenUsed/>
    <w:qFormat/>
    <w:rsid w:val="000D6806"/>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0D6806"/>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D6806"/>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paragraph" w:styleId="Sansinterligne">
    <w:name w:val="No Spacing"/>
    <w:link w:val="SansinterligneCar"/>
    <w:uiPriority w:val="1"/>
    <w:qFormat/>
    <w:rsid w:val="0064102E"/>
    <w:rPr>
      <w:sz w:val="22"/>
      <w:szCs w:val="22"/>
    </w:rPr>
  </w:style>
  <w:style w:type="character" w:customStyle="1" w:styleId="SansinterligneCar">
    <w:name w:val="Sans interligne Car"/>
    <w:basedOn w:val="Policepardfaut"/>
    <w:link w:val="Sansinterligne"/>
    <w:uiPriority w:val="1"/>
    <w:rsid w:val="0064102E"/>
    <w:rPr>
      <w:sz w:val="22"/>
      <w:szCs w:val="22"/>
    </w:rPr>
  </w:style>
  <w:style w:type="character" w:customStyle="1" w:styleId="Titre3Car">
    <w:name w:val="Titre 3 Car"/>
    <w:basedOn w:val="Policepardfaut"/>
    <w:link w:val="Titre3"/>
    <w:uiPriority w:val="9"/>
    <w:rsid w:val="000D6806"/>
    <w:rPr>
      <w:rFonts w:ascii="Times New Roman" w:eastAsiaTheme="majorEastAsia" w:hAnsi="Times New Roman" w:cs="Times New Roman"/>
      <w:b/>
      <w:color w:val="000000" w:themeColor="text1"/>
      <w:sz w:val="32"/>
    </w:rPr>
  </w:style>
  <w:style w:type="character" w:customStyle="1" w:styleId="Titre4Car">
    <w:name w:val="Titre 4 Car"/>
    <w:basedOn w:val="Policepardfaut"/>
    <w:link w:val="Titre4"/>
    <w:uiPriority w:val="9"/>
    <w:rsid w:val="000D6806"/>
    <w:rPr>
      <w:rFonts w:ascii="Times New Roman" w:eastAsia="Times New Roman" w:hAnsi="Times New Roman" w:cs="Times New Roman"/>
      <w:b/>
      <w:sz w:val="28"/>
    </w:rPr>
  </w:style>
  <w:style w:type="character" w:customStyle="1" w:styleId="Titre5Car">
    <w:name w:val="Titre 5 Car"/>
    <w:basedOn w:val="Policepardfaut"/>
    <w:link w:val="Titre5"/>
    <w:uiPriority w:val="9"/>
    <w:rsid w:val="0064102E"/>
    <w:rPr>
      <w:rFonts w:ascii="Times New Roman" w:eastAsia="Times New Roman" w:hAnsi="Times New Roman" w:cs="Times New Roman"/>
      <w:b/>
      <w:szCs w:val="22"/>
    </w:rPr>
  </w:style>
  <w:style w:type="character" w:customStyle="1" w:styleId="Titre6Car">
    <w:name w:val="Titre 6 Car"/>
    <w:basedOn w:val="Policepardfaut"/>
    <w:link w:val="Titre6"/>
    <w:uiPriority w:val="9"/>
    <w:rsid w:val="0064102E"/>
    <w:rPr>
      <w:rFonts w:ascii="Times New Roman" w:eastAsia="Times New Roman" w:hAnsi="Times New Roman" w:cs="Times New Roman"/>
      <w:b/>
      <w:i/>
      <w:sz w:val="22"/>
      <w:szCs w:val="20"/>
    </w:rPr>
  </w:style>
  <w:style w:type="paragraph" w:styleId="Lgende">
    <w:name w:val="caption"/>
    <w:basedOn w:val="Normal"/>
    <w:next w:val="Normal"/>
    <w:uiPriority w:val="35"/>
    <w:unhideWhenUsed/>
    <w:qFormat/>
    <w:rsid w:val="0064102E"/>
    <w:pPr>
      <w:spacing w:after="200"/>
    </w:pPr>
    <w:rPr>
      <w:rFonts w:ascii="Times New Roman" w:eastAsia="Times New Roman" w:hAnsi="Times New Roman" w:cs="Times New Roman"/>
      <w:i/>
      <w:iCs/>
      <w:color w:val="1F497D" w:themeColor="text2"/>
      <w:sz w:val="18"/>
      <w:szCs w:val="18"/>
    </w:rPr>
  </w:style>
  <w:style w:type="character" w:customStyle="1" w:styleId="Titre2Car">
    <w:name w:val="Titre 2 Car"/>
    <w:basedOn w:val="Policepardfaut"/>
    <w:link w:val="Titre2"/>
    <w:uiPriority w:val="9"/>
    <w:rsid w:val="00575911"/>
    <w:rPr>
      <w:rFonts w:asciiTheme="majorHAnsi" w:eastAsiaTheme="majorEastAsia" w:hAnsiTheme="majorHAnsi" w:cstheme="majorBidi"/>
      <w:color w:val="365F91" w:themeColor="accent1" w:themeShade="BF"/>
      <w:sz w:val="36"/>
      <w:szCs w:val="36"/>
    </w:rPr>
  </w:style>
  <w:style w:type="character" w:styleId="Lienhypertexte">
    <w:name w:val="Hyperlink"/>
    <w:basedOn w:val="Policepardfaut"/>
    <w:uiPriority w:val="99"/>
    <w:unhideWhenUsed/>
    <w:rsid w:val="00757DE0"/>
    <w:rPr>
      <w:color w:val="0000FF" w:themeColor="hyperlink"/>
      <w:u w:val="single"/>
    </w:rPr>
  </w:style>
  <w:style w:type="character" w:styleId="Mentionnonrsolue">
    <w:name w:val="Unresolved Mention"/>
    <w:basedOn w:val="Policepardfaut"/>
    <w:uiPriority w:val="99"/>
    <w:semiHidden/>
    <w:unhideWhenUsed/>
    <w:rsid w:val="00757DE0"/>
    <w:rPr>
      <w:color w:val="605E5C"/>
      <w:shd w:val="clear" w:color="auto" w:fill="E1DFDD"/>
    </w:rPr>
  </w:style>
  <w:style w:type="paragraph" w:styleId="Paragraphedeliste">
    <w:name w:val="List Paragraph"/>
    <w:basedOn w:val="Normal"/>
    <w:uiPriority w:val="34"/>
    <w:qFormat/>
    <w:rsid w:val="00757DE0"/>
    <w:pPr>
      <w:ind w:left="720"/>
      <w:contextualSpacing/>
    </w:pPr>
  </w:style>
  <w:style w:type="character" w:customStyle="1" w:styleId="Titre1Car">
    <w:name w:val="Titre 1 Car"/>
    <w:basedOn w:val="Policepardfaut"/>
    <w:link w:val="Titre1"/>
    <w:uiPriority w:val="9"/>
    <w:rsid w:val="000D6806"/>
    <w:rPr>
      <w:rFonts w:asciiTheme="majorHAnsi" w:eastAsiaTheme="majorEastAsia" w:hAnsiTheme="majorHAnsi" w:cstheme="majorBidi"/>
      <w:color w:val="365F91" w:themeColor="accent1" w:themeShade="BF"/>
      <w:sz w:val="52"/>
      <w:szCs w:val="52"/>
    </w:rPr>
  </w:style>
  <w:style w:type="table" w:styleId="Grilledutableau">
    <w:name w:val="Table Grid"/>
    <w:basedOn w:val="TableauNormal"/>
    <w:uiPriority w:val="59"/>
    <w:rsid w:val="003D24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7Car">
    <w:name w:val="Titre 7 Car"/>
    <w:basedOn w:val="Policepardfaut"/>
    <w:link w:val="Titre7"/>
    <w:uiPriority w:val="9"/>
    <w:semiHidden/>
    <w:rsid w:val="000D6806"/>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0D680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0D6806"/>
    <w:rPr>
      <w:rFonts w:asciiTheme="majorHAnsi" w:eastAsiaTheme="majorEastAsia" w:hAnsiTheme="majorHAnsi" w:cstheme="majorBidi"/>
      <w:i/>
      <w:iCs/>
      <w:color w:val="272727" w:themeColor="text1" w:themeTint="D8"/>
      <w:sz w:val="21"/>
      <w:szCs w:val="21"/>
    </w:rPr>
  </w:style>
  <w:style w:type="table" w:styleId="TableauGrille6Couleur-Accentuation1">
    <w:name w:val="Grid Table 6 Colorful Accent 1"/>
    <w:basedOn w:val="TableauNormal"/>
    <w:uiPriority w:val="51"/>
    <w:rsid w:val="00E52A9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M1">
    <w:name w:val="toc 1"/>
    <w:basedOn w:val="Normal"/>
    <w:next w:val="Normal"/>
    <w:autoRedefine/>
    <w:uiPriority w:val="39"/>
    <w:unhideWhenUsed/>
    <w:rsid w:val="004A4783"/>
    <w:pPr>
      <w:spacing w:before="360" w:after="360"/>
    </w:pPr>
    <w:rPr>
      <w:b/>
      <w:bCs/>
      <w:caps/>
      <w:sz w:val="22"/>
      <w:szCs w:val="22"/>
      <w:u w:val="single"/>
    </w:rPr>
  </w:style>
  <w:style w:type="paragraph" w:styleId="TM2">
    <w:name w:val="toc 2"/>
    <w:basedOn w:val="Normal"/>
    <w:next w:val="Normal"/>
    <w:autoRedefine/>
    <w:uiPriority w:val="39"/>
    <w:unhideWhenUsed/>
    <w:rsid w:val="004A4783"/>
    <w:rPr>
      <w:b/>
      <w:bCs/>
      <w:smallCaps/>
      <w:sz w:val="22"/>
      <w:szCs w:val="22"/>
    </w:rPr>
  </w:style>
  <w:style w:type="paragraph" w:styleId="TM3">
    <w:name w:val="toc 3"/>
    <w:basedOn w:val="Normal"/>
    <w:next w:val="Normal"/>
    <w:autoRedefine/>
    <w:uiPriority w:val="39"/>
    <w:unhideWhenUsed/>
    <w:rsid w:val="004A4783"/>
    <w:rPr>
      <w:smallCaps/>
      <w:sz w:val="22"/>
      <w:szCs w:val="22"/>
    </w:rPr>
  </w:style>
  <w:style w:type="paragraph" w:styleId="TM4">
    <w:name w:val="toc 4"/>
    <w:basedOn w:val="Normal"/>
    <w:next w:val="Normal"/>
    <w:autoRedefine/>
    <w:uiPriority w:val="39"/>
    <w:unhideWhenUsed/>
    <w:rsid w:val="004A4783"/>
    <w:rPr>
      <w:sz w:val="22"/>
      <w:szCs w:val="22"/>
    </w:rPr>
  </w:style>
  <w:style w:type="paragraph" w:styleId="TM5">
    <w:name w:val="toc 5"/>
    <w:basedOn w:val="Normal"/>
    <w:next w:val="Normal"/>
    <w:autoRedefine/>
    <w:uiPriority w:val="39"/>
    <w:unhideWhenUsed/>
    <w:rsid w:val="004A4783"/>
    <w:rPr>
      <w:sz w:val="22"/>
      <w:szCs w:val="22"/>
    </w:rPr>
  </w:style>
  <w:style w:type="paragraph" w:styleId="TM6">
    <w:name w:val="toc 6"/>
    <w:basedOn w:val="Normal"/>
    <w:next w:val="Normal"/>
    <w:autoRedefine/>
    <w:uiPriority w:val="39"/>
    <w:unhideWhenUsed/>
    <w:rsid w:val="004A4783"/>
    <w:rPr>
      <w:sz w:val="22"/>
      <w:szCs w:val="22"/>
    </w:rPr>
  </w:style>
  <w:style w:type="paragraph" w:styleId="TM7">
    <w:name w:val="toc 7"/>
    <w:basedOn w:val="Normal"/>
    <w:next w:val="Normal"/>
    <w:autoRedefine/>
    <w:uiPriority w:val="39"/>
    <w:unhideWhenUsed/>
    <w:rsid w:val="004A4783"/>
    <w:rPr>
      <w:sz w:val="22"/>
      <w:szCs w:val="22"/>
    </w:rPr>
  </w:style>
  <w:style w:type="paragraph" w:styleId="TM8">
    <w:name w:val="toc 8"/>
    <w:basedOn w:val="Normal"/>
    <w:next w:val="Normal"/>
    <w:autoRedefine/>
    <w:uiPriority w:val="39"/>
    <w:unhideWhenUsed/>
    <w:rsid w:val="004A4783"/>
    <w:rPr>
      <w:sz w:val="22"/>
      <w:szCs w:val="22"/>
    </w:rPr>
  </w:style>
  <w:style w:type="paragraph" w:styleId="TM9">
    <w:name w:val="toc 9"/>
    <w:basedOn w:val="Normal"/>
    <w:next w:val="Normal"/>
    <w:autoRedefine/>
    <w:uiPriority w:val="39"/>
    <w:unhideWhenUsed/>
    <w:rsid w:val="004A478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batools.io/commands/" TargetMode="External"/><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mai\AppData\Roaming\Microsoft\Templates\Page%20de%20garde%20Business%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249344</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TP104319191</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2014-05-01T08:44:17+00:00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612320</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"Business" pour mettre en valeur vos rapports professionnels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F74C85FD-E6A2-4824-A501-F499458C7397}">
  <ds:schemaRefs>
    <ds:schemaRef ds:uri="http://schemas.openxmlformats.org/officeDocument/2006/bibliography"/>
  </ds:schemaRefs>
</ds:datastoreItem>
</file>

<file path=customXml/itemProps3.xml><?xml version="1.0" encoding="utf-8"?>
<ds:datastoreItem xmlns:ds="http://schemas.openxmlformats.org/officeDocument/2006/customXml" ds:itemID="{AF2C2748-23F5-44E5-8D9D-BE217C6CFB06}">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4.xml><?xml version="1.0" encoding="utf-8"?>
<ds:datastoreItem xmlns:ds="http://schemas.openxmlformats.org/officeDocument/2006/customXml" ds:itemID="{7F40C45B-ED93-4F61-AA6F-729ED9638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Page de garde Business pour rapport.dotx</Template>
  <TotalTime>0</TotalTime>
  <Pages>1</Pages>
  <Words>3855</Words>
  <Characters>21208</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Page de garde "Business" pour rapport</vt:lpstr>
    </vt:vector>
  </TitlesOfParts>
  <Company/>
  <LinksUpToDate>false</LinksUpToDate>
  <CharactersWithSpaces>25013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"Business" pour rapport</dc:title>
  <dc:subject/>
  <dc:creator>Romain Ferraton</dc:creator>
  <cp:keywords>MSSQL;Backup;CMS;dbatools</cp:keywords>
  <dc:description/>
  <cp:lastModifiedBy>Romain Ferraton</cp:lastModifiedBy>
  <cp:revision>8</cp:revision>
  <cp:lastPrinted>2024-02-17T01:05:00Z</cp:lastPrinted>
  <dcterms:created xsi:type="dcterms:W3CDTF">2024-02-15T11:00:00Z</dcterms:created>
  <dcterms:modified xsi:type="dcterms:W3CDTF">2024-02-17T01:06:00Z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